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0811" w:rsidRPr="00C148C0" w:rsidRDefault="0076621E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softHyphen/>
      </w:r>
      <w:r w:rsidR="00900811" w:rsidRPr="00C148C0">
        <w:rPr>
          <w:rFonts w:eastAsia="Times New Roman" w:cs="Times New Roman"/>
          <w:szCs w:val="24"/>
          <w:lang w:eastAsia="ru-RU"/>
        </w:rPr>
        <w:t>Министерство образования Республики Беларусь</w:t>
      </w:r>
    </w:p>
    <w:p w:rsidR="00EA4D96" w:rsidRPr="00C148C0" w:rsidRDefault="00EA4D96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</w:p>
    <w:p w:rsidR="00EA4D96" w:rsidRPr="00C148C0" w:rsidRDefault="00900811" w:rsidP="00900811">
      <w:pPr>
        <w:spacing w:before="12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Учреждение образования </w:t>
      </w:r>
    </w:p>
    <w:p w:rsidR="00C148C0" w:rsidRDefault="00C148C0" w:rsidP="00900811">
      <w:pPr>
        <w:spacing w:before="12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БЕЛОРУССКИЙ ГОСУДАРСТВЕННЫЙ УНИВЕРСИТЕТ </w:t>
      </w:r>
    </w:p>
    <w:p w:rsidR="00900811" w:rsidRPr="00C148C0" w:rsidRDefault="00C148C0" w:rsidP="00900811">
      <w:pPr>
        <w:spacing w:before="120"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ИНФОРМАТИКИ И РАДИОЭЛЕКТРОНИКИ</w:t>
      </w:r>
    </w:p>
    <w:p w:rsidR="00900811" w:rsidRPr="00C148C0" w:rsidRDefault="00900811" w:rsidP="00900811">
      <w:pPr>
        <w:spacing w:line="240" w:lineRule="auto"/>
        <w:ind w:firstLine="54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54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C148C0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Факультет   Компьютерных систем и сетей  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Кафедра      Электронных вычислительных средств</w:t>
      </w:r>
    </w:p>
    <w:p w:rsidR="00900811" w:rsidRPr="00C148C0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900811" w:rsidRP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i/>
          <w:szCs w:val="24"/>
          <w:lang w:eastAsia="ru-RU"/>
        </w:rPr>
      </w:pPr>
      <w:r w:rsidRPr="00C148C0">
        <w:rPr>
          <w:rFonts w:eastAsia="Times New Roman" w:cs="Times New Roman"/>
          <w:i/>
          <w:szCs w:val="24"/>
          <w:lang w:eastAsia="ru-RU"/>
        </w:rPr>
        <w:t>К защите допустить:</w:t>
      </w:r>
      <w:r w:rsidRPr="00C148C0">
        <w:rPr>
          <w:rFonts w:eastAsia="Times New Roman" w:cs="Times New Roman"/>
          <w:i/>
          <w:szCs w:val="24"/>
          <w:lang w:eastAsia="ru-RU"/>
        </w:rPr>
        <w:tab/>
      </w:r>
      <w:r w:rsidRPr="00C148C0">
        <w:rPr>
          <w:rFonts w:eastAsia="Times New Roman" w:cs="Times New Roman"/>
          <w:i/>
          <w:szCs w:val="24"/>
          <w:lang w:eastAsia="ru-RU"/>
        </w:rPr>
        <w:tab/>
      </w:r>
      <w:r w:rsidRPr="00C148C0">
        <w:rPr>
          <w:rFonts w:eastAsia="Times New Roman" w:cs="Times New Roman"/>
          <w:i/>
          <w:szCs w:val="24"/>
          <w:lang w:eastAsia="ru-RU"/>
        </w:rPr>
        <w:tab/>
      </w:r>
    </w:p>
    <w:p w:rsid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szCs w:val="24"/>
          <w:lang w:eastAsia="ru-RU"/>
        </w:rPr>
      </w:pPr>
    </w:p>
    <w:p w:rsidR="00C148C0" w:rsidRP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Заведующий кафедрой ЭВС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</w:p>
    <w:p w:rsidR="00C148C0" w:rsidRPr="00C148C0" w:rsidRDefault="00C148C0" w:rsidP="00C148C0">
      <w:pPr>
        <w:spacing w:line="240" w:lineRule="auto"/>
        <w:ind w:firstLine="0"/>
        <w:jc w:val="right"/>
        <w:rPr>
          <w:rFonts w:eastAsia="Times New Roman" w:cs="Times New Roman"/>
          <w:b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_______________А. А. Петровский</w:t>
      </w:r>
    </w:p>
    <w:p w:rsidR="00900811" w:rsidRPr="00C148C0" w:rsidRDefault="00900811" w:rsidP="00C148C0">
      <w:pPr>
        <w:spacing w:line="240" w:lineRule="auto"/>
        <w:ind w:firstLine="0"/>
        <w:rPr>
          <w:rFonts w:eastAsia="Times New Roman" w:cs="Times New Roman"/>
          <w:b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firstLine="540"/>
        <w:rPr>
          <w:rFonts w:eastAsia="Times New Roman" w:cs="Times New Roman"/>
          <w:b/>
          <w:szCs w:val="24"/>
          <w:lang w:eastAsia="ru-RU"/>
        </w:rPr>
      </w:pPr>
    </w:p>
    <w:p w:rsidR="00900811" w:rsidRPr="00C148C0" w:rsidRDefault="00900811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ПОЯСНИТЕЛЬНАЯ ЗАПИСКА</w:t>
      </w:r>
    </w:p>
    <w:p w:rsidR="00900811" w:rsidRPr="00C148C0" w:rsidRDefault="00900811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 xml:space="preserve">к </w:t>
      </w:r>
      <w:r w:rsidR="00C148C0" w:rsidRPr="00C148C0">
        <w:rPr>
          <w:rFonts w:eastAsia="Times New Roman" w:cs="Times New Roman"/>
          <w:szCs w:val="24"/>
          <w:lang w:eastAsia="ru-RU"/>
        </w:rPr>
        <w:t>дипломному</w:t>
      </w:r>
      <w:r w:rsidRPr="00C148C0">
        <w:rPr>
          <w:rFonts w:eastAsia="Times New Roman" w:cs="Times New Roman"/>
          <w:szCs w:val="24"/>
          <w:lang w:eastAsia="ru-RU"/>
        </w:rPr>
        <w:t xml:space="preserve"> проекту</w:t>
      </w:r>
    </w:p>
    <w:p w:rsidR="00900811" w:rsidRPr="00C148C0" w:rsidRDefault="00C148C0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на тему</w:t>
      </w:r>
    </w:p>
    <w:p w:rsidR="00C148C0" w:rsidRPr="006C2C5E" w:rsidRDefault="00C148C0" w:rsidP="00900811">
      <w:pPr>
        <w:spacing w:line="240" w:lineRule="auto"/>
        <w:ind w:hanging="142"/>
        <w:jc w:val="center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C148C0" w:rsidRDefault="00C148C0" w:rsidP="00C148C0">
      <w:pPr>
        <w:spacing w:line="240" w:lineRule="auto"/>
        <w:ind w:firstLine="540"/>
        <w:jc w:val="center"/>
        <w:rPr>
          <w:rFonts w:eastAsia="Times New Roman" w:cs="Times New Roman"/>
          <w:b/>
          <w:szCs w:val="24"/>
          <w:highlight w:val="yellow"/>
          <w:lang w:eastAsia="ru-RU"/>
        </w:rPr>
      </w:pPr>
      <w:r w:rsidRPr="00C148C0">
        <w:rPr>
          <w:rFonts w:eastAsia="Times New Roman" w:cs="Times New Roman"/>
          <w:b/>
          <w:szCs w:val="24"/>
          <w:lang w:eastAsia="ru-RU"/>
        </w:rPr>
        <w:t>БОРТОВОЙ МУЛЬТИМЕДИЙНЫЙ КОМПЬЮТЕР ДЛЯ АВТОМОБИЛЯ</w:t>
      </w:r>
    </w:p>
    <w:p w:rsidR="00900811" w:rsidRPr="006C2C5E" w:rsidRDefault="00900811" w:rsidP="00900811">
      <w:pPr>
        <w:spacing w:line="240" w:lineRule="auto"/>
        <w:ind w:firstLine="54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426D7B" w:rsidRDefault="00900811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426D7B">
        <w:rPr>
          <w:rFonts w:eastAsia="Times New Roman" w:cs="Times New Roman"/>
          <w:szCs w:val="24"/>
          <w:lang w:eastAsia="ru-RU"/>
        </w:rPr>
        <w:t xml:space="preserve">БГУИР </w:t>
      </w:r>
      <w:r w:rsidR="00C148C0" w:rsidRPr="00426D7B">
        <w:rPr>
          <w:rFonts w:eastAsia="Times New Roman" w:cs="Times New Roman"/>
          <w:szCs w:val="24"/>
          <w:lang w:eastAsia="ru-RU"/>
        </w:rPr>
        <w:t>ДП</w:t>
      </w:r>
      <w:r w:rsidRPr="00426D7B">
        <w:rPr>
          <w:rFonts w:eastAsia="Times New Roman" w:cs="Times New Roman"/>
          <w:szCs w:val="24"/>
          <w:lang w:eastAsia="ru-RU"/>
        </w:rPr>
        <w:t xml:space="preserve"> 1-40 02 02 00</w:t>
      </w:r>
      <w:r w:rsidR="002F1A03" w:rsidRPr="00A60A48">
        <w:rPr>
          <w:rFonts w:eastAsia="Times New Roman" w:cs="Times New Roman"/>
          <w:szCs w:val="24"/>
          <w:lang w:eastAsia="ru-RU"/>
        </w:rPr>
        <w:t>6</w:t>
      </w:r>
      <w:r w:rsidRPr="00426D7B">
        <w:rPr>
          <w:rFonts w:eastAsia="Times New Roman" w:cs="Times New Roman"/>
          <w:szCs w:val="24"/>
          <w:lang w:eastAsia="ru-RU"/>
        </w:rPr>
        <w:t> ПЗ</w:t>
      </w:r>
    </w:p>
    <w:p w:rsidR="00900811" w:rsidRPr="006C2C5E" w:rsidRDefault="00900811" w:rsidP="00900811">
      <w:pPr>
        <w:spacing w:line="240" w:lineRule="auto"/>
        <w:ind w:firstLine="0"/>
        <w:jc w:val="center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C148C0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Студент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В. Ю. Григорьев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Руководитель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Д. С. Лихачёв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Консультанты: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i/>
          <w:szCs w:val="24"/>
          <w:lang w:eastAsia="ru-RU"/>
        </w:rPr>
        <w:t>от кафедры ЭВС</w:t>
      </w:r>
      <w:r w:rsidRPr="00426D7B">
        <w:rPr>
          <w:rFonts w:eastAsia="Times New Roman" w:cs="Times New Roman"/>
          <w:i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="00426D7B" w:rsidRPr="00426D7B">
        <w:rPr>
          <w:rFonts w:eastAsia="Times New Roman" w:cs="Times New Roman"/>
          <w:szCs w:val="24"/>
          <w:lang w:eastAsia="ru-RU"/>
        </w:rPr>
        <w:t>Д. С. Лихачёв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i/>
          <w:szCs w:val="24"/>
          <w:lang w:eastAsia="ru-RU"/>
        </w:rPr>
        <w:t>по экономической части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Т. Е. Наганова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Нормоконтролёр</w:t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</w:r>
      <w:r w:rsidRPr="00C148C0">
        <w:rPr>
          <w:rFonts w:eastAsia="Times New Roman" w:cs="Times New Roman"/>
          <w:szCs w:val="24"/>
          <w:lang w:eastAsia="ru-RU"/>
        </w:rPr>
        <w:tab/>
        <w:t>Д. С. Лихачёв</w:t>
      </w: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</w:p>
    <w:p w:rsidR="00C148C0" w:rsidRPr="00C148C0" w:rsidRDefault="00C148C0" w:rsidP="00900811">
      <w:pPr>
        <w:spacing w:line="240" w:lineRule="auto"/>
        <w:ind w:firstLine="0"/>
        <w:rPr>
          <w:rFonts w:eastAsia="Times New Roman" w:cs="Times New Roman"/>
          <w:szCs w:val="24"/>
          <w:lang w:eastAsia="ru-RU"/>
        </w:rPr>
      </w:pPr>
      <w:r w:rsidRPr="00426D7B">
        <w:rPr>
          <w:rFonts w:eastAsia="Times New Roman" w:cs="Times New Roman"/>
          <w:szCs w:val="24"/>
          <w:lang w:eastAsia="ru-RU"/>
        </w:rPr>
        <w:t>Рецензент</w:t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  <w:r w:rsidRPr="00426D7B">
        <w:rPr>
          <w:rFonts w:eastAsia="Times New Roman" w:cs="Times New Roman"/>
          <w:szCs w:val="24"/>
          <w:lang w:eastAsia="ru-RU"/>
        </w:rPr>
        <w:tab/>
      </w: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Pr="006C2C5E" w:rsidRDefault="00900811" w:rsidP="00900811">
      <w:pPr>
        <w:spacing w:line="240" w:lineRule="auto"/>
        <w:ind w:firstLine="0"/>
        <w:rPr>
          <w:rFonts w:eastAsia="Times New Roman" w:cs="Times New Roman"/>
          <w:szCs w:val="24"/>
          <w:highlight w:val="yellow"/>
          <w:lang w:eastAsia="ru-RU"/>
        </w:rPr>
      </w:pPr>
    </w:p>
    <w:p w:rsidR="00900811" w:rsidRDefault="00900811" w:rsidP="00C5048E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C148C0">
        <w:rPr>
          <w:rFonts w:eastAsia="Times New Roman" w:cs="Times New Roman"/>
          <w:szCs w:val="24"/>
          <w:lang w:eastAsia="ru-RU"/>
        </w:rPr>
        <w:t>Минск 201</w:t>
      </w:r>
      <w:r w:rsidR="00C148C0" w:rsidRPr="00C148C0">
        <w:rPr>
          <w:rFonts w:eastAsia="Times New Roman" w:cs="Times New Roman"/>
          <w:szCs w:val="24"/>
          <w:lang w:eastAsia="ru-RU"/>
        </w:rPr>
        <w:t>7</w:t>
      </w:r>
      <w:r>
        <w:rPr>
          <w:rFonts w:eastAsia="Times New Roman" w:cs="Times New Roman"/>
          <w:szCs w:val="24"/>
          <w:lang w:eastAsia="ru-RU"/>
        </w:rPr>
        <w:br w:type="page"/>
      </w:r>
    </w:p>
    <w:p w:rsidR="002315A3" w:rsidRDefault="00657CCF" w:rsidP="002315A3">
      <w:pPr>
        <w:pStyle w:val="1"/>
        <w:numPr>
          <w:ilvl w:val="0"/>
          <w:numId w:val="0"/>
        </w:numPr>
        <w:jc w:val="center"/>
      </w:pPr>
      <w:bookmarkStart w:id="0" w:name="_Toc482652614"/>
      <w:r w:rsidRPr="002315A3">
        <w:lastRenderedPageBreak/>
        <w:t>РЕФЕРАТ</w:t>
      </w:r>
      <w:bookmarkEnd w:id="0"/>
    </w:p>
    <w:p w:rsidR="00B4439B" w:rsidRPr="006C2C5E" w:rsidRDefault="00426D7B" w:rsidP="00426D7B">
      <w:pPr>
        <w:rPr>
          <w:highlight w:val="yellow"/>
          <w:lang w:eastAsia="ru-RU"/>
        </w:rPr>
      </w:pPr>
      <w:r>
        <w:rPr>
          <w:highlight w:val="yellow"/>
          <w:lang w:val="en-US" w:eastAsia="ru-RU"/>
        </w:rPr>
        <w:t>TODO</w:t>
      </w:r>
    </w:p>
    <w:p w:rsidR="007029A8" w:rsidRDefault="007029A8">
      <w:pPr>
        <w:spacing w:after="200" w:line="276" w:lineRule="auto"/>
        <w:ind w:firstLine="0"/>
        <w:jc w:val="left"/>
      </w:pPr>
      <w:r>
        <w:br w:type="page"/>
      </w:r>
    </w:p>
    <w:p w:rsidR="00657CCF" w:rsidRPr="007029A8" w:rsidRDefault="00657CCF" w:rsidP="00033138">
      <w:pPr>
        <w:pStyle w:val="51"/>
        <w:spacing w:after="240"/>
        <w:ind w:firstLine="0"/>
        <w:jc w:val="center"/>
        <w:rPr>
          <w:b/>
        </w:rPr>
      </w:pPr>
      <w:bookmarkStart w:id="1" w:name="_Toc436253742"/>
      <w:r w:rsidRPr="007029A8">
        <w:rPr>
          <w:b/>
        </w:rPr>
        <w:lastRenderedPageBreak/>
        <w:t>СОДЕРЖАНИЕ</w:t>
      </w:r>
      <w:bookmarkEnd w:id="1"/>
    </w:p>
    <w:p w:rsidR="00C276A9" w:rsidRDefault="003F660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rPr>
          <w:rFonts w:cstheme="majorBidi"/>
          <w:szCs w:val="28"/>
          <w:lang w:val="en-US" w:eastAsia="ru-RU"/>
        </w:rPr>
        <w:fldChar w:fldCharType="begin"/>
      </w:r>
      <w:r>
        <w:rPr>
          <w:rFonts w:cstheme="majorBidi"/>
          <w:szCs w:val="28"/>
          <w:lang w:val="en-US" w:eastAsia="ru-RU"/>
        </w:rPr>
        <w:instrText xml:space="preserve"> TOC \o "1-2" \h \z \u </w:instrText>
      </w:r>
      <w:r>
        <w:rPr>
          <w:rFonts w:cstheme="majorBidi"/>
          <w:szCs w:val="28"/>
          <w:lang w:val="en-US" w:eastAsia="ru-RU"/>
        </w:rPr>
        <w:fldChar w:fldCharType="separate"/>
      </w:r>
      <w:hyperlink w:anchor="_Toc482652614" w:history="1">
        <w:r w:rsidR="00C276A9" w:rsidRPr="00A645CD">
          <w:rPr>
            <w:rStyle w:val="af7"/>
            <w:noProof/>
          </w:rPr>
          <w:t>РЕФЕРАТ</w:t>
        </w:r>
        <w:r w:rsidR="00C276A9">
          <w:rPr>
            <w:noProof/>
            <w:webHidden/>
          </w:rPr>
          <w:tab/>
        </w:r>
        <w:r w:rsidR="00C276A9">
          <w:rPr>
            <w:noProof/>
            <w:webHidden/>
          </w:rPr>
          <w:fldChar w:fldCharType="begin"/>
        </w:r>
        <w:r w:rsidR="00C276A9">
          <w:rPr>
            <w:noProof/>
            <w:webHidden/>
          </w:rPr>
          <w:instrText xml:space="preserve"> PAGEREF _Toc482652614 \h </w:instrText>
        </w:r>
        <w:r w:rsidR="00C276A9">
          <w:rPr>
            <w:noProof/>
            <w:webHidden/>
          </w:rPr>
        </w:r>
        <w:r w:rsidR="00C276A9">
          <w:rPr>
            <w:noProof/>
            <w:webHidden/>
          </w:rPr>
          <w:fldChar w:fldCharType="separate"/>
        </w:r>
        <w:r w:rsidR="00C276A9">
          <w:rPr>
            <w:noProof/>
            <w:webHidden/>
          </w:rPr>
          <w:t>4</w:t>
        </w:r>
        <w:r w:rsidR="00C276A9"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15" w:history="1">
        <w:r w:rsidRPr="00A645CD">
          <w:rPr>
            <w:rStyle w:val="af7"/>
            <w:rFonts w:eastAsia="Times New Roman"/>
            <w:noProof/>
            <w:lang w:eastAsia="ru-RU"/>
          </w:rPr>
          <w:t>ПЕРЕЧЕНЬ УСЛОВНЫХ ОБОЗНАЧЕНИЙ, СИМВОЛОВ И ТЕРМИНОВ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16" w:history="1">
        <w:r w:rsidRPr="00A645CD">
          <w:rPr>
            <w:rStyle w:val="af7"/>
            <w:rFonts w:eastAsia="Times New Roman"/>
            <w:noProof/>
            <w:lang w:eastAsia="ru-RU"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17" w:history="1">
        <w:r w:rsidRPr="00A645CD">
          <w:rPr>
            <w:rStyle w:val="af7"/>
            <w:rFonts w:eastAsia="Times New Roman"/>
            <w:noProof/>
            <w:lang w:eastAsia="ru-RU"/>
          </w:rPr>
          <w:t>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rFonts w:eastAsia="Times New Roman"/>
            <w:noProof/>
            <w:lang w:eastAsia="ru-RU"/>
          </w:rPr>
          <w:t>ОБЗОР АНАЛОГИЧНЫХ РАЗРАБОТОК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18" w:history="1">
        <w:r w:rsidRPr="00A645CD">
          <w:rPr>
            <w:rStyle w:val="af7"/>
            <w:rFonts w:eastAsia="Times New Roman"/>
            <w:noProof/>
            <w:lang w:eastAsia="ru-RU"/>
          </w:rPr>
          <w:t>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rFonts w:eastAsia="Times New Roman"/>
            <w:noProof/>
            <w:lang w:eastAsia="ru-RU"/>
          </w:rPr>
          <w:t>АНАЛИЗ ТЕХНИЧЕСКОГО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19" w:history="1">
        <w:r w:rsidRPr="00A645CD">
          <w:rPr>
            <w:rStyle w:val="af7"/>
            <w:rFonts w:eastAsia="Times New Roman"/>
            <w:noProof/>
            <w:lang w:eastAsia="ru-RU"/>
          </w:rPr>
          <w:t>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rFonts w:eastAsia="Times New Roman"/>
            <w:noProof/>
            <w:lang w:eastAsia="ru-RU"/>
          </w:rPr>
          <w:t>РАЗРАБОТКА СТРУКТУРЫ БОРТОВОГО МУЛЬТИМЕДИЙНОГО КОМПЬЮТЕРА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0" w:history="1">
        <w:r w:rsidRPr="00A645CD">
          <w:rPr>
            <w:rStyle w:val="af7"/>
            <w:noProof/>
            <w:lang w:eastAsia="ru-RU"/>
          </w:rPr>
          <w:t>3.1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Особенности разработки структурной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1" w:history="1">
        <w:r w:rsidRPr="00A645CD">
          <w:rPr>
            <w:rStyle w:val="af7"/>
            <w:noProof/>
            <w:lang w:eastAsia="ru-RU"/>
          </w:rPr>
          <w:t>3.2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Описание функциональных блоков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2" w:history="1">
        <w:r w:rsidRPr="00A645CD">
          <w:rPr>
            <w:rStyle w:val="af7"/>
            <w:rFonts w:eastAsia="Times New Roman"/>
            <w:noProof/>
            <w:lang w:eastAsia="ru-RU"/>
          </w:rPr>
          <w:t>4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rFonts w:eastAsia="Times New Roman"/>
            <w:noProof/>
            <w:lang w:eastAsia="ru-RU"/>
          </w:rPr>
          <w:t>ПРОГРАММНО-АППАРАТНАЯ РЕАЛИЗАЦИЯ БОРТОВОГО МУЛЬТИМЕДИЙНОГО КОМПЬЮТЕРА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3" w:history="1">
        <w:r w:rsidRPr="00A645CD">
          <w:rPr>
            <w:rStyle w:val="af7"/>
            <w:noProof/>
            <w:lang w:eastAsia="ru-RU"/>
          </w:rPr>
          <w:t>4.1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Описание элементной базы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4" w:history="1">
        <w:r w:rsidRPr="00A645CD">
          <w:rPr>
            <w:rStyle w:val="af7"/>
            <w:noProof/>
            <w:lang w:eastAsia="ru-RU"/>
          </w:rPr>
          <w:t>4.2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Схемная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5" w:history="1">
        <w:r w:rsidRPr="00A645CD">
          <w:rPr>
            <w:rStyle w:val="af7"/>
            <w:noProof/>
            <w:lang w:eastAsia="ru-RU"/>
          </w:rPr>
          <w:t>4.3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Конструкторские расчёты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6" w:history="1">
        <w:r w:rsidRPr="00A645CD">
          <w:rPr>
            <w:rStyle w:val="af7"/>
            <w:noProof/>
            <w:lang w:eastAsia="ru-RU"/>
          </w:rPr>
          <w:t>4.4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Аппаратная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7" w:history="1">
        <w:r w:rsidRPr="00A645CD">
          <w:rPr>
            <w:rStyle w:val="af7"/>
            <w:noProof/>
            <w:lang w:eastAsia="ru-RU"/>
          </w:rPr>
          <w:t>4.5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Программная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8" w:history="1">
        <w:r w:rsidRPr="00A645CD">
          <w:rPr>
            <w:rStyle w:val="af7"/>
            <w:rFonts w:eastAsia="Times New Roman"/>
            <w:noProof/>
            <w:lang w:eastAsia="ru-RU"/>
          </w:rPr>
          <w:t>5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rFonts w:eastAsia="Times New Roman"/>
            <w:noProof/>
            <w:lang w:eastAsia="ru-RU"/>
          </w:rPr>
          <w:t>ТЕХНИКО-ЭКОНОМИЧЕСКОЕ ОБОСНОВАНИЕ «БОРТОВОГО МУЛЬТИМЕДИЙНОГО КОМПЬЮТЕРА ДЛЯ АВТОМОБИЛЯ»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29" w:history="1">
        <w:r w:rsidRPr="00A645CD">
          <w:rPr>
            <w:rStyle w:val="af7"/>
            <w:noProof/>
            <w:lang w:eastAsia="ru-RU"/>
          </w:rPr>
          <w:t>5.1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Характеристика изделия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0" w:history="1">
        <w:r w:rsidRPr="00A645CD">
          <w:rPr>
            <w:rStyle w:val="af7"/>
            <w:noProof/>
            <w:lang w:eastAsia="ru-RU"/>
          </w:rPr>
          <w:t>5.2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Методика расчёта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1" w:history="1">
        <w:r w:rsidRPr="00A645CD">
          <w:rPr>
            <w:rStyle w:val="af7"/>
            <w:noProof/>
            <w:lang w:eastAsia="ru-RU"/>
          </w:rPr>
          <w:t>5.3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Расчёт прогнозной стоимостной оценки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2" w:history="1">
        <w:r w:rsidRPr="00A645CD">
          <w:rPr>
            <w:rStyle w:val="af7"/>
            <w:noProof/>
          </w:rPr>
          <w:t>5.4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</w:rPr>
          <w:t>Расчёт затрат на производство нового изделия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3" w:history="1">
        <w:r w:rsidRPr="00A645CD">
          <w:rPr>
            <w:rStyle w:val="af7"/>
            <w:noProof/>
          </w:rPr>
          <w:t>5.5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</w:rPr>
          <w:t>Расчёт показателей экономической эффективности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4" w:history="1">
        <w:r w:rsidRPr="00A645CD">
          <w:rPr>
            <w:rStyle w:val="af7"/>
            <w:noProof/>
            <w:lang w:eastAsia="ru-RU"/>
          </w:rPr>
          <w:t>6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АНАЛИЗ РЕЗУЛЬТАТОВ ПРОЕКТИРОВАНИЯ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5" w:history="1">
        <w:r w:rsidRPr="00A645CD">
          <w:rPr>
            <w:rStyle w:val="af7"/>
            <w:noProof/>
            <w:lang w:eastAsia="ru-RU"/>
          </w:rPr>
          <w:t>6.1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Анализ отчётов об ошибках пакета Altium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6" w:history="1">
        <w:r w:rsidRPr="00A645CD">
          <w:rPr>
            <w:rStyle w:val="af7"/>
            <w:noProof/>
            <w:lang w:eastAsia="ru-RU"/>
          </w:rPr>
          <w:t>6.2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Анализ результатов конструкторских расчётов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7" w:history="1">
        <w:r w:rsidRPr="00A645CD">
          <w:rPr>
            <w:rStyle w:val="af7"/>
            <w:noProof/>
            <w:lang w:eastAsia="ru-RU"/>
          </w:rPr>
          <w:t>6.3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645CD">
          <w:rPr>
            <w:rStyle w:val="af7"/>
            <w:noProof/>
            <w:lang w:eastAsia="ru-RU"/>
          </w:rPr>
          <w:t>Анализ результатов технико-экономического обоснования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8" w:history="1">
        <w:r w:rsidRPr="00A645CD">
          <w:rPr>
            <w:rStyle w:val="af7"/>
            <w:noProof/>
            <w:lang w:eastAsia="ru-RU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39" w:history="1">
        <w:r w:rsidRPr="00A645CD">
          <w:rPr>
            <w:rStyle w:val="af7"/>
            <w:noProof/>
            <w:lang w:eastAsia="ru-RU"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40" w:history="1">
        <w:r w:rsidRPr="00A645CD">
          <w:rPr>
            <w:rStyle w:val="af7"/>
            <w:noProof/>
            <w:lang w:eastAsia="ru-RU"/>
          </w:rPr>
          <w:t xml:space="preserve">ПРИЛОЖЕНИЕ </w:t>
        </w:r>
        <w:r w:rsidRPr="00A645CD">
          <w:rPr>
            <w:rStyle w:val="af7"/>
            <w:noProof/>
            <w:lang w:eastAsia="ru-RU"/>
          </w:rPr>
          <w:t>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C276A9" w:rsidRDefault="00C276A9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482652641" w:history="1">
        <w:r w:rsidRPr="00A645CD">
          <w:rPr>
            <w:rStyle w:val="af7"/>
            <w:noProof/>
            <w:lang w:eastAsia="ru-RU"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_Toc482652641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657CCF" w:rsidRPr="00657CCF" w:rsidRDefault="003F6607" w:rsidP="00657CCF">
      <w:pPr>
        <w:rPr>
          <w:rFonts w:cstheme="majorBidi"/>
          <w:szCs w:val="28"/>
          <w:lang w:val="en-US" w:eastAsia="ru-RU"/>
        </w:rPr>
      </w:pPr>
      <w:r>
        <w:rPr>
          <w:rFonts w:cstheme="majorBidi"/>
          <w:sz w:val="24"/>
          <w:szCs w:val="28"/>
          <w:lang w:val="en-US" w:eastAsia="ru-RU"/>
        </w:rPr>
        <w:fldChar w:fldCharType="end"/>
      </w:r>
    </w:p>
    <w:p w:rsidR="00B54C5B" w:rsidRDefault="00B54C5B" w:rsidP="00B54C5B">
      <w:pPr>
        <w:pStyle w:val="1"/>
        <w:numPr>
          <w:ilvl w:val="0"/>
          <w:numId w:val="0"/>
        </w:numPr>
        <w:jc w:val="center"/>
        <w:rPr>
          <w:rFonts w:eastAsia="Times New Roman"/>
          <w:lang w:eastAsia="ru-RU"/>
        </w:rPr>
      </w:pPr>
      <w:bookmarkStart w:id="2" w:name="_Toc482652615"/>
      <w:r>
        <w:rPr>
          <w:rFonts w:eastAsia="Times New Roman"/>
          <w:lang w:eastAsia="ru-RU"/>
        </w:rPr>
        <w:lastRenderedPageBreak/>
        <w:t>ПЕРЕЧЕНЬ УСЛОВНЫХ ОБОЗНАЧЕНИЙ, СИМВОЛОВ И ТЕРМИНОВ</w:t>
      </w:r>
      <w:bookmarkEnd w:id="2"/>
    </w:p>
    <w:p w:rsidR="00B54C5B" w:rsidRPr="008D4414" w:rsidRDefault="008D4414" w:rsidP="008D4414">
      <w:pPr>
        <w:rPr>
          <w:highlight w:val="yellow"/>
          <w:lang w:eastAsia="ru-RU"/>
        </w:rPr>
      </w:pPr>
      <w:r>
        <w:rPr>
          <w:highlight w:val="yellow"/>
          <w:lang w:val="en-US" w:eastAsia="ru-RU"/>
        </w:rPr>
        <w:t>TODO</w:t>
      </w:r>
    </w:p>
    <w:p w:rsidR="00281550" w:rsidRDefault="00657CCF" w:rsidP="00657CCF">
      <w:pPr>
        <w:pStyle w:val="1"/>
        <w:numPr>
          <w:ilvl w:val="0"/>
          <w:numId w:val="0"/>
        </w:numPr>
        <w:jc w:val="center"/>
        <w:rPr>
          <w:rFonts w:eastAsia="Times New Roman"/>
          <w:lang w:eastAsia="ru-RU"/>
        </w:rPr>
      </w:pPr>
      <w:bookmarkStart w:id="3" w:name="_Toc482652616"/>
      <w:r>
        <w:rPr>
          <w:rFonts w:eastAsia="Times New Roman"/>
          <w:lang w:eastAsia="ru-RU"/>
        </w:rPr>
        <w:lastRenderedPageBreak/>
        <w:t>ВВЕДЕНИЕ</w:t>
      </w:r>
      <w:bookmarkEnd w:id="3"/>
    </w:p>
    <w:p w:rsidR="007029A8" w:rsidRPr="00426D7B" w:rsidRDefault="007029A8" w:rsidP="007029A8">
      <w:pPr>
        <w:pStyle w:val="51"/>
      </w:pPr>
      <w:r w:rsidRPr="00426D7B">
        <w:t xml:space="preserve">Современный этап научно-технического прогресса характеризуется повсеместным внедрением принципиально новой техники, ускорение которого в значительной степени зависит от успехов современной микроэлектроники. </w:t>
      </w:r>
    </w:p>
    <w:p w:rsidR="007029A8" w:rsidRPr="00426D7B" w:rsidRDefault="007029A8" w:rsidP="007029A8">
      <w:pPr>
        <w:pStyle w:val="51"/>
      </w:pPr>
      <w:r w:rsidRPr="00426D7B">
        <w:t>Развитие науки и наращивание оборотов технического прогресса немыслимо без совершенствования вычислительной техники, средств связи и систем сбора/передачи/обработки информации. Решение этого вопроса невозможно без создания производительных цифровых систем и сетей связи.</w:t>
      </w:r>
    </w:p>
    <w:p w:rsidR="007029A8" w:rsidRPr="00426D7B" w:rsidRDefault="007029A8" w:rsidP="007029A8">
      <w:pPr>
        <w:pStyle w:val="51"/>
      </w:pPr>
      <w:r w:rsidRPr="00426D7B">
        <w:t>Таким образом, развитие и совершенствование систем автоматики, телемеханики и связи в значительной степени определяется широким внедрением цифровой техники. Для построения сложных систем и управления этими объектами используются управляющие логические устройства, представляющие собой последовательные или комбинационные схемы, которые, в свою очередь, содержат интегральные микросхемы с широчайшим диапазоном применения. Более того, широко используется безвыводная современная элементная база, позволяющая ускорять процесс микроминиатюризации.</w:t>
      </w:r>
    </w:p>
    <w:p w:rsidR="00426D7B" w:rsidRDefault="0054038C" w:rsidP="0054038C">
      <w:pPr>
        <w:rPr>
          <w:lang w:eastAsia="ru-RU"/>
        </w:rPr>
      </w:pPr>
      <w:r w:rsidRPr="00426D7B">
        <w:rPr>
          <w:lang w:eastAsia="ru-RU"/>
        </w:rPr>
        <w:t>Цель настоящего дипломного проекта: разработка аналога современным зарубежным бортовым управляющим системам для транспортных средств.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Целесообразность разработки бортового компьютера объясняется существованием ряда преимуществ: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 состав устройства входит современная элементная база с высокой степенью интеграции;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 xml:space="preserve">системы обратной связи: цветной жидкокристаллический дисплей, физические кнопки, аудиоподсистема голосового ввода-вывода, беспроводные интерфейсы </w:t>
      </w:r>
      <w:r w:rsidRPr="00426D7B">
        <w:rPr>
          <w:lang w:val="en-US" w:eastAsia="ru-RU"/>
        </w:rPr>
        <w:t>Wi</w:t>
      </w:r>
      <w:r w:rsidRPr="00426D7B">
        <w:rPr>
          <w:lang w:eastAsia="ru-RU"/>
        </w:rPr>
        <w:t>-</w:t>
      </w:r>
      <w:r w:rsidRPr="00426D7B">
        <w:rPr>
          <w:lang w:val="en-US" w:eastAsia="ru-RU"/>
        </w:rPr>
        <w:t>Fi</w:t>
      </w:r>
      <w:r w:rsidRPr="00426D7B">
        <w:rPr>
          <w:lang w:eastAsia="ru-RU"/>
        </w:rPr>
        <w:t>/</w:t>
      </w:r>
      <w:r w:rsidRPr="00426D7B">
        <w:rPr>
          <w:lang w:val="en-US" w:eastAsia="ru-RU"/>
        </w:rPr>
        <w:t>Bluetooth</w:t>
      </w:r>
      <w:r w:rsidRPr="00426D7B">
        <w:rPr>
          <w:lang w:eastAsia="ru-RU"/>
        </w:rPr>
        <w:t>, – обеспечивают разностороннее взаимодействие пользователя с бортовым компьютером;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устройство является независимым блоком, что подразумевает возможность его установки на любое транспортное средство;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t>вычислительный и мультимедийный блоки, из которых состоит разрабатываемый бортовой компьютер, компактны и удобны в использовании, а также обладают оригинальным дизайном.</w:t>
      </w:r>
    </w:p>
    <w:p w:rsidR="00426D7B" w:rsidRPr="00426D7B" w:rsidRDefault="00426D7B" w:rsidP="00426D7B">
      <w:pPr>
        <w:pStyle w:val="51"/>
      </w:pPr>
      <w:r w:rsidRPr="00426D7B">
        <w:t xml:space="preserve">В рамках настоящего дипломного проекта предусматривается плотное применение систем автоматизированного проектирования для повышения уровня проектирования и качества разработанной конструкции. 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lastRenderedPageBreak/>
        <w:t>Автомобильный бортовой компьютер – электронное устройство небольших габаритов, устанавливаемое в транспортное средство, обладающее рядом свойств и функций для автоматизации процессов в автомобиле и облегчения его эксплуатации водителем: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определение расхода горючего (средний, мгновенный) и его остатка в топливном баке;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ведение статистики ключевых параметров, таких как средняя скорость, пройденное транспортным средством расстояние, расход топлива;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сбор отладочной и диагностической информации о системах автомобиля, анализ данных;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управление автомобилем и его подсистемами;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предупреждение аварий;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спутниковая навигация;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определение температуры окружающей среды в салоне и снаружи;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контроль доступа в транспортное средство: центральный замок, аутентификация электронного ключа, противоугонная система;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графическая индикация данных;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мультимедиа и развлекательная система и т.д.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Возможность установки устройства подобного класса в любом транспортном средстве и невысокая по сравнению с автомобилем стоимость являются основными преимуществами и позволяют актуализировать любое транспортное средство вне зависимости от его возраста и комплектации при условии совместимости цифровых интерфейсов.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Различают следующие типы бортовых компьютеров: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модельные, работают с проприетарными протоколами определённых моделей автомобилей и обладают конструктивными ограничениями;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универсальные мультисистемные, совместимы с большинством автомобилей, доступных для приобретения.</w:t>
      </w:r>
    </w:p>
    <w:p w:rsidR="00426D7B" w:rsidRPr="00426D7B" w:rsidRDefault="00426D7B" w:rsidP="00426D7B">
      <w:pPr>
        <w:rPr>
          <w:lang w:eastAsia="ru-RU"/>
        </w:rPr>
      </w:pPr>
      <w:r w:rsidRPr="00426D7B">
        <w:rPr>
          <w:lang w:eastAsia="ru-RU"/>
        </w:rPr>
        <w:t>Отличие между ними очевидно: модельный бортовой компьютер без конфликтов оборудования установится в автомобиль определённой марки и класса, однако, при приобретении нового автомобиля придётся обновлять и бортовой компьютер. Вторым немаловажным критерием классификации является метод установки устройства: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 стандартный отсек 1</w:t>
      </w:r>
      <w:r w:rsidRPr="00426D7B">
        <w:rPr>
          <w:lang w:val="en-US" w:eastAsia="ru-RU"/>
        </w:rPr>
        <w:t>DIN</w:t>
      </w:r>
      <w:r w:rsidRPr="00426D7B">
        <w:rPr>
          <w:lang w:eastAsia="ru-RU"/>
        </w:rPr>
        <w:t>/2</w:t>
      </w:r>
      <w:r w:rsidRPr="00426D7B">
        <w:rPr>
          <w:lang w:val="en-US" w:eastAsia="ru-RU"/>
        </w:rPr>
        <w:t>DIN</w:t>
      </w:r>
      <w:r w:rsidRPr="00426D7B">
        <w:rPr>
          <w:lang w:eastAsia="ru-RU"/>
        </w:rPr>
        <w:t>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в штатное место, вырезаемое целенаправленно на передней панели;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lastRenderedPageBreak/>
        <w:t>в зеркало заднего вида;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на лобовое стекло;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на торпедо (приборная панель позади руля);</w:t>
      </w:r>
    </w:p>
    <w:p w:rsidR="00426D7B" w:rsidRPr="00426D7B" w:rsidRDefault="00426D7B" w:rsidP="00426D7B">
      <w:pPr>
        <w:pStyle w:val="a0"/>
        <w:rPr>
          <w:lang w:eastAsia="ru-RU"/>
        </w:rPr>
      </w:pPr>
      <w:r w:rsidRPr="00426D7B">
        <w:rPr>
          <w:lang w:eastAsia="ru-RU"/>
        </w:rPr>
        <w:t>разнесённая установка.</w:t>
      </w:r>
    </w:p>
    <w:p w:rsidR="0038513F" w:rsidRPr="00426D7B" w:rsidRDefault="0054038C" w:rsidP="00426D7B">
      <w:pPr>
        <w:rPr>
          <w:lang w:eastAsia="ru-RU"/>
        </w:rPr>
      </w:pPr>
      <w:r w:rsidRPr="00426D7B">
        <w:rPr>
          <w:lang w:eastAsia="ru-RU"/>
        </w:rPr>
        <w:t xml:space="preserve"> </w:t>
      </w:r>
      <w:r w:rsidR="00426D7B" w:rsidRPr="00426D7B">
        <w:rPr>
          <w:lang w:eastAsia="ru-RU"/>
        </w:rPr>
        <w:t>Разрабатываемое у</w:t>
      </w:r>
      <w:r w:rsidRPr="00426D7B">
        <w:rPr>
          <w:lang w:eastAsia="ru-RU"/>
        </w:rPr>
        <w:t>стройство предназначено для осуществления контроля и управления компьютеризированными функциональными блоками автомобиля, а также для осуществления мультимедийно-развлекательной деятельности. В устройстве предусмотрена как возможность отслеживания местонахождения транспортного средства с помощью навигационных спутников, так и отслеживание положения в пространстве на предмет аварии: в этом случае будет автоматически послан сигнал бедствия службам спа</w:t>
      </w:r>
      <w:r w:rsidR="00426D7B">
        <w:rPr>
          <w:lang w:eastAsia="ru-RU"/>
        </w:rPr>
        <w:t xml:space="preserve">сения по заданным координатам. </w:t>
      </w:r>
    </w:p>
    <w:p w:rsidR="0038513F" w:rsidRPr="003F117B" w:rsidRDefault="0038513F" w:rsidP="0054038C">
      <w:pPr>
        <w:pStyle w:val="51"/>
      </w:pPr>
    </w:p>
    <w:p w:rsidR="00A43E52" w:rsidRDefault="00A43E52" w:rsidP="00A43E52">
      <w:pPr>
        <w:pStyle w:val="1"/>
        <w:rPr>
          <w:rFonts w:eastAsia="Times New Roman"/>
          <w:lang w:eastAsia="ru-RU"/>
        </w:rPr>
      </w:pPr>
      <w:bookmarkStart w:id="4" w:name="_Toc482652617"/>
      <w:r>
        <w:rPr>
          <w:rFonts w:eastAsia="Times New Roman"/>
          <w:lang w:eastAsia="ru-RU"/>
        </w:rPr>
        <w:lastRenderedPageBreak/>
        <w:t>ОБЗОР АНАЛОГИЧНЫХ РАЗРАБОТОК</w:t>
      </w:r>
      <w:bookmarkEnd w:id="4"/>
    </w:p>
    <w:p w:rsidR="000459CE" w:rsidRDefault="000459CE" w:rsidP="000459CE">
      <w:pPr>
        <w:rPr>
          <w:lang w:eastAsia="ru-RU"/>
        </w:rPr>
      </w:pPr>
      <w:r w:rsidRPr="000459CE">
        <w:rPr>
          <w:lang w:eastAsia="ru-RU"/>
        </w:rPr>
        <w:t xml:space="preserve">Разрабатываемое устройство относится к </w:t>
      </w:r>
      <w:r w:rsidR="0038513F">
        <w:rPr>
          <w:lang w:eastAsia="ru-RU"/>
        </w:rPr>
        <w:t>разнесённому</w:t>
      </w:r>
      <w:r w:rsidRPr="000459CE">
        <w:rPr>
          <w:lang w:eastAsia="ru-RU"/>
        </w:rPr>
        <w:t xml:space="preserve"> способу</w:t>
      </w:r>
      <w:r>
        <w:rPr>
          <w:lang w:eastAsia="ru-RU"/>
        </w:rPr>
        <w:t xml:space="preserve"> установки</w:t>
      </w:r>
      <w:r w:rsidR="00340B9A">
        <w:rPr>
          <w:lang w:eastAsia="ru-RU"/>
        </w:rPr>
        <w:t xml:space="preserve">, так как включает в себя два основных </w:t>
      </w:r>
      <w:r w:rsidR="0038513F">
        <w:rPr>
          <w:lang w:eastAsia="ru-RU"/>
        </w:rPr>
        <w:t>модуля</w:t>
      </w:r>
      <w:r w:rsidR="00340B9A">
        <w:rPr>
          <w:lang w:eastAsia="ru-RU"/>
        </w:rPr>
        <w:t xml:space="preserve">: блок управления и панель управления. </w:t>
      </w:r>
      <w:r w:rsidR="00616B65">
        <w:rPr>
          <w:lang w:eastAsia="ru-RU"/>
        </w:rPr>
        <w:t>Тем не менее</w:t>
      </w:r>
      <w:r>
        <w:rPr>
          <w:lang w:eastAsia="ru-RU"/>
        </w:rPr>
        <w:t>, сравнение произведено с типичными представителями различных классов бортовых компьютеров</w:t>
      </w:r>
      <w:r w:rsidR="0038513F" w:rsidRPr="0038513F">
        <w:rPr>
          <w:lang w:eastAsia="ru-RU"/>
        </w:rPr>
        <w:t xml:space="preserve"> [1]</w:t>
      </w:r>
      <w:r>
        <w:rPr>
          <w:lang w:eastAsia="ru-RU"/>
        </w:rPr>
        <w:t xml:space="preserve"> </w:t>
      </w:r>
      <w:r w:rsidR="0038513F">
        <w:rPr>
          <w:lang w:eastAsia="ru-RU"/>
        </w:rPr>
        <w:t xml:space="preserve">в </w:t>
      </w:r>
      <w:r>
        <w:rPr>
          <w:lang w:eastAsia="ru-RU"/>
        </w:rPr>
        <w:t>таблиц</w:t>
      </w:r>
      <w:r w:rsidR="0038513F">
        <w:rPr>
          <w:lang w:eastAsia="ru-RU"/>
        </w:rPr>
        <w:t>е</w:t>
      </w:r>
      <w:r>
        <w:rPr>
          <w:lang w:eastAsia="ru-RU"/>
        </w:rPr>
        <w:t xml:space="preserve"> 1.1.</w:t>
      </w:r>
      <w:r w:rsidR="00B2401F">
        <w:rPr>
          <w:lang w:eastAsia="ru-RU"/>
        </w:rPr>
        <w:t xml:space="preserve"> Так, бортовой компьютер, имеющий в себе максимальное количество совпадений с функциями разрабатываемого, наиболее приближён по опциям и функционалом, а, значит, является наиболее близким аналогом.</w:t>
      </w:r>
    </w:p>
    <w:p w:rsidR="002B44D5" w:rsidRDefault="000459CE" w:rsidP="00B2401F">
      <w:pPr>
        <w:pStyle w:val="af3"/>
        <w:rPr>
          <w:lang w:eastAsia="ru-RU"/>
        </w:rPr>
      </w:pPr>
      <w:r>
        <w:rPr>
          <w:lang w:eastAsia="ru-RU"/>
        </w:rPr>
        <w:t>Таблица 1.1 – Сравнение классов бортовых компьютеров по методу установки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381"/>
        <w:gridCol w:w="1445"/>
        <w:gridCol w:w="1064"/>
        <w:gridCol w:w="941"/>
        <w:gridCol w:w="989"/>
        <w:gridCol w:w="988"/>
        <w:gridCol w:w="1407"/>
      </w:tblGrid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Функция</w:t>
            </w:r>
          </w:p>
        </w:tc>
        <w:tc>
          <w:tcPr>
            <w:tcW w:w="138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Разрабаты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вае</w:t>
            </w:r>
            <w:r>
              <w:rPr>
                <w:lang w:eastAsia="ru-RU"/>
              </w:rPr>
              <w:softHyphen/>
              <w:t>мое устройство</w:t>
            </w:r>
          </w:p>
        </w:tc>
        <w:tc>
          <w:tcPr>
            <w:tcW w:w="1445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С</w:t>
            </w:r>
            <w:r w:rsidRPr="000459CE">
              <w:rPr>
                <w:lang w:eastAsia="ru-RU"/>
              </w:rPr>
              <w:t>тандарт</w:t>
            </w:r>
            <w:r w:rsidR="00340B9A">
              <w:rPr>
                <w:lang w:eastAsia="ru-RU"/>
              </w:rPr>
              <w:softHyphen/>
            </w:r>
            <w:r w:rsidRPr="000459CE">
              <w:rPr>
                <w:lang w:eastAsia="ru-RU"/>
              </w:rPr>
              <w:t>ный отсек 1DIN/2DIN</w:t>
            </w:r>
          </w:p>
        </w:tc>
        <w:tc>
          <w:tcPr>
            <w:tcW w:w="1064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Штатное место на перед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ней па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нели</w:t>
            </w:r>
          </w:p>
        </w:tc>
        <w:tc>
          <w:tcPr>
            <w:tcW w:w="94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Зер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кало заднего вида</w:t>
            </w:r>
          </w:p>
        </w:tc>
        <w:tc>
          <w:tcPr>
            <w:tcW w:w="989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Лобо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вое стекло</w:t>
            </w:r>
          </w:p>
        </w:tc>
        <w:tc>
          <w:tcPr>
            <w:tcW w:w="988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Тор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педо</w:t>
            </w:r>
          </w:p>
        </w:tc>
        <w:tc>
          <w:tcPr>
            <w:tcW w:w="1407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Разнесён</w:t>
            </w:r>
            <w:r w:rsidR="00340B9A">
              <w:rPr>
                <w:lang w:eastAsia="ru-RU"/>
              </w:rPr>
              <w:softHyphen/>
            </w:r>
            <w:r>
              <w:rPr>
                <w:lang w:eastAsia="ru-RU"/>
              </w:rPr>
              <w:t>ный способ</w:t>
            </w:r>
          </w:p>
        </w:tc>
      </w:tr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138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445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1064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941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989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988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1407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</w:tr>
      <w:tr w:rsidR="00340B9A" w:rsidTr="00340B9A">
        <w:tc>
          <w:tcPr>
            <w:tcW w:w="1696" w:type="dxa"/>
          </w:tcPr>
          <w:p w:rsidR="00B2401F" w:rsidRPr="00B2401F" w:rsidRDefault="00616B65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</w:t>
            </w:r>
            <w:r w:rsidR="00B2401F">
              <w:rPr>
                <w:lang w:eastAsia="ru-RU"/>
              </w:rPr>
              <w:t>исплей</w:t>
            </w:r>
          </w:p>
        </w:tc>
        <w:tc>
          <w:tcPr>
            <w:tcW w:w="1381" w:type="dxa"/>
          </w:tcPr>
          <w:p w:rsidR="00B2401F" w:rsidRPr="00340B9A" w:rsidRDefault="00616B65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TFT</w:t>
            </w:r>
            <w:r>
              <w:rPr>
                <w:lang w:eastAsia="ru-RU"/>
              </w:rPr>
              <w:t xml:space="preserve">, </w:t>
            </w:r>
            <w:r w:rsidR="00340B9A">
              <w:rPr>
                <w:lang w:val="en-US" w:eastAsia="ru-RU"/>
              </w:rPr>
              <w:t>800x480</w:t>
            </w:r>
          </w:p>
        </w:tc>
        <w:tc>
          <w:tcPr>
            <w:tcW w:w="1445" w:type="dxa"/>
          </w:tcPr>
          <w:p w:rsidR="00B2401F" w:rsidRDefault="00F37FFA" w:rsidP="00616B65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  <w:tc>
          <w:tcPr>
            <w:tcW w:w="1064" w:type="dxa"/>
          </w:tcPr>
          <w:p w:rsidR="00B2401F" w:rsidRPr="000B4957" w:rsidRDefault="000B4957" w:rsidP="00B2401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  <w:tc>
          <w:tcPr>
            <w:tcW w:w="941" w:type="dxa"/>
          </w:tcPr>
          <w:p w:rsidR="00B2401F" w:rsidRDefault="000B4957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  <w:tc>
          <w:tcPr>
            <w:tcW w:w="989" w:type="dxa"/>
          </w:tcPr>
          <w:p w:rsidR="00B2401F" w:rsidRPr="00F37FFA" w:rsidRDefault="00F37FF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TFT</w:t>
            </w:r>
          </w:p>
        </w:tc>
        <w:tc>
          <w:tcPr>
            <w:tcW w:w="988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TFT</w:t>
            </w:r>
          </w:p>
        </w:tc>
        <w:tc>
          <w:tcPr>
            <w:tcW w:w="1407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Монохромный или </w:t>
            </w:r>
            <w:r>
              <w:rPr>
                <w:lang w:val="en-US" w:eastAsia="ru-RU"/>
              </w:rPr>
              <w:t>TFT</w:t>
            </w:r>
          </w:p>
        </w:tc>
      </w:tr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Голосовой ввод команд (микрофон)</w:t>
            </w:r>
          </w:p>
        </w:tc>
        <w:tc>
          <w:tcPr>
            <w:tcW w:w="1381" w:type="dxa"/>
          </w:tcPr>
          <w:p w:rsidR="00B2401F" w:rsidRPr="00616B65" w:rsidRDefault="00340B9A" w:rsidP="00B2401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+</w:t>
            </w:r>
            <w:r w:rsidR="00616B65">
              <w:rPr>
                <w:lang w:eastAsia="ru-RU"/>
              </w:rPr>
              <w:t>, 1 шт.</w:t>
            </w:r>
          </w:p>
        </w:tc>
        <w:tc>
          <w:tcPr>
            <w:tcW w:w="1445" w:type="dxa"/>
          </w:tcPr>
          <w:p w:rsidR="00B2401F" w:rsidRDefault="00616B65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B2401F" w:rsidRPr="000B4957" w:rsidRDefault="000B4957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B2401F" w:rsidRDefault="000B4957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B2401F" w:rsidRPr="00F37FFA" w:rsidRDefault="00F37FF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40B9A" w:rsidTr="00340B9A">
        <w:tc>
          <w:tcPr>
            <w:tcW w:w="1696" w:type="dxa"/>
          </w:tcPr>
          <w:p w:rsidR="00B2401F" w:rsidRDefault="00B2401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Голосовой вывод</w:t>
            </w:r>
          </w:p>
        </w:tc>
        <w:tc>
          <w:tcPr>
            <w:tcW w:w="1381" w:type="dxa"/>
          </w:tcPr>
          <w:p w:rsidR="00B2401F" w:rsidRPr="00340B9A" w:rsidRDefault="00340B9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445" w:type="dxa"/>
          </w:tcPr>
          <w:p w:rsidR="00B2401F" w:rsidRDefault="00616B65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B2401F" w:rsidRPr="000B4957" w:rsidRDefault="000B4957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B2401F" w:rsidRDefault="000B4957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B2401F" w:rsidRPr="00F37FFA" w:rsidRDefault="00F37FFA" w:rsidP="00B2401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988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07" w:type="dxa"/>
          </w:tcPr>
          <w:p w:rsidR="00B2401F" w:rsidRDefault="0038513F" w:rsidP="00B2401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Динамики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Физические кнопки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16</w:t>
            </w:r>
            <w:r>
              <w:rPr>
                <w:lang w:eastAsia="ru-RU"/>
              </w:rPr>
              <w:t xml:space="preserve">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 менее 4-х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Светодиоды 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16</w:t>
            </w:r>
            <w:r>
              <w:rPr>
                <w:lang w:eastAsia="ru-RU"/>
              </w:rPr>
              <w:t xml:space="preserve">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</w:t>
            </w:r>
            <w:r>
              <w:rPr>
                <w:lang w:val="en-US" w:eastAsia="ru-RU"/>
              </w:rPr>
              <w:t>4</w:t>
            </w:r>
            <w:r>
              <w:rPr>
                <w:lang w:eastAsia="ru-RU"/>
              </w:rPr>
              <w:t xml:space="preserve"> шт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Сенсорный дисплей</w:t>
            </w:r>
          </w:p>
        </w:tc>
        <w:tc>
          <w:tcPr>
            <w:tcW w:w="1381" w:type="dxa"/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в ТЗ, но установка возможна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F37FF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Tr="00340B9A">
        <w:tc>
          <w:tcPr>
            <w:tcW w:w="1696" w:type="dxa"/>
          </w:tcPr>
          <w:p w:rsidR="0038513F" w:rsidRPr="00B2401F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USB 2.0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1-2 шт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</w:p>
        </w:tc>
      </w:tr>
      <w:tr w:rsidR="0038513F" w:rsidTr="00340B9A">
        <w:tc>
          <w:tcPr>
            <w:tcW w:w="1696" w:type="dxa"/>
          </w:tcPr>
          <w:p w:rsidR="0038513F" w:rsidRPr="00B2401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Линейный вход на наушники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Pr="00F37FF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</w:tr>
      <w:tr w:rsidR="0038513F" w:rsidTr="00340B9A">
        <w:tc>
          <w:tcPr>
            <w:tcW w:w="1696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Линейный вход для аудиосистем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 шт., двухканальный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F37FFA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Обычно нет, 1 шт.</w:t>
            </w:r>
          </w:p>
        </w:tc>
      </w:tr>
      <w:tr w:rsidR="0038513F" w:rsidTr="00340B9A">
        <w:tc>
          <w:tcPr>
            <w:tcW w:w="1696" w:type="dxa"/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Интерфейсы управления</w:t>
            </w:r>
          </w:p>
        </w:tc>
        <w:tc>
          <w:tcPr>
            <w:tcW w:w="1381" w:type="dxa"/>
          </w:tcPr>
          <w:p w:rsidR="0038513F" w:rsidRPr="00616B65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2 шт.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</w:p>
        </w:tc>
        <w:tc>
          <w:tcPr>
            <w:tcW w:w="989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CAN</w:t>
            </w:r>
            <w:r>
              <w:rPr>
                <w:lang w:eastAsia="ru-RU"/>
              </w:rPr>
              <w:t xml:space="preserve"> и/или </w:t>
            </w:r>
            <w:r w:rsidRPr="00616B65">
              <w:rPr>
                <w:lang w:eastAsia="ru-RU"/>
              </w:rPr>
              <w:t>OBD2</w:t>
            </w:r>
          </w:p>
        </w:tc>
      </w:tr>
      <w:tr w:rsidR="0038513F" w:rsidTr="00340B9A">
        <w:tc>
          <w:tcPr>
            <w:tcW w:w="1696" w:type="dxa"/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Мобильная связь</w:t>
            </w:r>
          </w:p>
        </w:tc>
        <w:tc>
          <w:tcPr>
            <w:tcW w:w="138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3G/4G</w:t>
            </w:r>
          </w:p>
        </w:tc>
        <w:tc>
          <w:tcPr>
            <w:tcW w:w="1445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Pr="001C499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Tr="00E67076">
        <w:tc>
          <w:tcPr>
            <w:tcW w:w="1696" w:type="dxa"/>
            <w:tcBorders>
              <w:bottom w:val="nil"/>
            </w:tcBorders>
          </w:tcPr>
          <w:p w:rsidR="0038513F" w:rsidRPr="00340B9A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Спутниковая навигация</w:t>
            </w:r>
          </w:p>
        </w:tc>
        <w:tc>
          <w:tcPr>
            <w:tcW w:w="1381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GPS/GNSS</w:t>
            </w:r>
          </w:p>
        </w:tc>
        <w:tc>
          <w:tcPr>
            <w:tcW w:w="1445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  <w:tcBorders>
              <w:bottom w:val="nil"/>
            </w:tcBorders>
          </w:tcPr>
          <w:p w:rsidR="0038513F" w:rsidRDefault="0038513F" w:rsidP="0038513F">
            <w:pPr>
              <w:pStyle w:val="af4"/>
              <w:rPr>
                <w:lang w:eastAsia="ru-RU"/>
              </w:rPr>
            </w:pPr>
            <w:r>
              <w:rPr>
                <w:lang w:val="en-US" w:eastAsia="ru-RU"/>
              </w:rPr>
              <w:t>GPS</w:t>
            </w:r>
          </w:p>
        </w:tc>
        <w:tc>
          <w:tcPr>
            <w:tcW w:w="989" w:type="dxa"/>
            <w:tcBorders>
              <w:bottom w:val="nil"/>
            </w:tcBorders>
          </w:tcPr>
          <w:p w:rsidR="0038513F" w:rsidRPr="001C4997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  <w:tcBorders>
              <w:bottom w:val="nil"/>
            </w:tcBorders>
          </w:tcPr>
          <w:p w:rsidR="0038513F" w:rsidRPr="0038513F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нет, </w:t>
            </w:r>
            <w:r>
              <w:rPr>
                <w:lang w:val="en-US" w:eastAsia="ru-RU"/>
              </w:rPr>
              <w:t>GPS</w:t>
            </w:r>
          </w:p>
        </w:tc>
        <w:tc>
          <w:tcPr>
            <w:tcW w:w="1407" w:type="dxa"/>
            <w:tcBorders>
              <w:bottom w:val="nil"/>
            </w:tcBorders>
          </w:tcPr>
          <w:p w:rsidR="0038513F" w:rsidRPr="0038513F" w:rsidRDefault="0038513F" w:rsidP="0038513F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нет, </w:t>
            </w:r>
            <w:r>
              <w:rPr>
                <w:lang w:val="en-US" w:eastAsia="ru-RU"/>
              </w:rPr>
              <w:t>GPS</w:t>
            </w:r>
          </w:p>
        </w:tc>
      </w:tr>
    </w:tbl>
    <w:p w:rsidR="00B2401F" w:rsidRDefault="0038513F" w:rsidP="0038513F">
      <w:pPr>
        <w:pStyle w:val="af3"/>
        <w:rPr>
          <w:lang w:eastAsia="ru-RU"/>
        </w:rPr>
      </w:pPr>
      <w:r>
        <w:rPr>
          <w:lang w:eastAsia="ru-RU"/>
        </w:rPr>
        <w:lastRenderedPageBreak/>
        <w:t>Продолжение таблицы 1.1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381"/>
        <w:gridCol w:w="1445"/>
        <w:gridCol w:w="1064"/>
        <w:gridCol w:w="941"/>
        <w:gridCol w:w="989"/>
        <w:gridCol w:w="988"/>
        <w:gridCol w:w="1407"/>
      </w:tblGrid>
      <w:tr w:rsidR="0038513F" w:rsidTr="0038513F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94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988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1407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</w:tr>
      <w:tr w:rsidR="0038513F" w:rsidRPr="0038513F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Wi-Fi 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IEEE 802.11 b/g/n</w:t>
            </w:r>
          </w:p>
        </w:tc>
        <w:tc>
          <w:tcPr>
            <w:tcW w:w="1445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Pr="0038513F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Обычно нет</w:t>
            </w:r>
            <w:r>
              <w:rPr>
                <w:lang w:val="en-US" w:eastAsia="ru-RU"/>
              </w:rPr>
              <w:t>, +</w:t>
            </w:r>
          </w:p>
        </w:tc>
        <w:tc>
          <w:tcPr>
            <w:tcW w:w="1407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38513F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Bluetooth</w:t>
            </w:r>
          </w:p>
        </w:tc>
        <w:tc>
          <w:tcPr>
            <w:tcW w:w="1381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4.0</w:t>
            </w:r>
          </w:p>
        </w:tc>
        <w:tc>
          <w:tcPr>
            <w:tcW w:w="1445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616B65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1407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</w:tr>
      <w:tr w:rsidR="0038513F" w:rsidRPr="00340B9A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Отладочные интерфейсы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UART, JTAG</w:t>
            </w:r>
          </w:p>
        </w:tc>
        <w:tc>
          <w:tcPr>
            <w:tcW w:w="1445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  <w:tc>
          <w:tcPr>
            <w:tcW w:w="1064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-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  <w:tc>
          <w:tcPr>
            <w:tcW w:w="1407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 xml:space="preserve">Обычно отсутствуют, </w:t>
            </w:r>
            <w:r>
              <w:rPr>
                <w:lang w:val="en-US" w:eastAsia="ru-RU"/>
              </w:rPr>
              <w:t>JTAG</w:t>
            </w:r>
          </w:p>
        </w:tc>
      </w:tr>
      <w:tr w:rsidR="0038513F" w:rsidRPr="00340B9A" w:rsidTr="00566974">
        <w:tc>
          <w:tcPr>
            <w:tcW w:w="1696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Питание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1445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1064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94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  <w:tc>
          <w:tcPr>
            <w:tcW w:w="1407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12 В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Внутренняя память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16 Гб</w:t>
            </w:r>
          </w:p>
        </w:tc>
        <w:tc>
          <w:tcPr>
            <w:tcW w:w="1445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064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До </w:t>
            </w:r>
            <w:r>
              <w:rPr>
                <w:lang w:val="en-US" w:eastAsia="ru-RU"/>
              </w:rPr>
              <w:t>8</w:t>
            </w:r>
            <w:r>
              <w:rPr>
                <w:lang w:eastAsia="ru-RU"/>
              </w:rPr>
              <w:t xml:space="preserve"> Гб</w:t>
            </w:r>
          </w:p>
        </w:tc>
        <w:tc>
          <w:tcPr>
            <w:tcW w:w="989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данных</w:t>
            </w:r>
          </w:p>
        </w:tc>
      </w:tr>
      <w:tr w:rsidR="0038513F" w:rsidRPr="00340B9A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Оперативная память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2 Гб</w:t>
            </w:r>
          </w:p>
        </w:tc>
        <w:tc>
          <w:tcPr>
            <w:tcW w:w="1445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064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До 1 Гб</w:t>
            </w:r>
          </w:p>
        </w:tc>
        <w:tc>
          <w:tcPr>
            <w:tcW w:w="989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988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  <w:tc>
          <w:tcPr>
            <w:tcW w:w="1407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eastAsia="ru-RU"/>
              </w:rPr>
              <w:t>Нет данных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Операционная система</w:t>
            </w:r>
          </w:p>
        </w:tc>
        <w:tc>
          <w:tcPr>
            <w:tcW w:w="138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Linux</w:t>
            </w:r>
          </w:p>
        </w:tc>
        <w:tc>
          <w:tcPr>
            <w:tcW w:w="1445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Android</w:t>
            </w:r>
          </w:p>
        </w:tc>
        <w:tc>
          <w:tcPr>
            <w:tcW w:w="989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172DD7" w:rsidRPr="000B4957" w:rsidTr="00566974">
        <w:tc>
          <w:tcPr>
            <w:tcW w:w="1696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Акселерометр / гироскоп</w:t>
            </w:r>
          </w:p>
        </w:tc>
        <w:tc>
          <w:tcPr>
            <w:tcW w:w="1381" w:type="dxa"/>
          </w:tcPr>
          <w:p w:rsidR="00172DD7" w:rsidRP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45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172DD7" w:rsidRP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172DD7" w:rsidRDefault="00172DD7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Анализ данных</w:t>
            </w:r>
          </w:p>
        </w:tc>
        <w:tc>
          <w:tcPr>
            <w:tcW w:w="138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41" w:type="dxa"/>
          </w:tcPr>
          <w:p w:rsidR="0038513F" w:rsidRPr="00340B9A" w:rsidRDefault="0038513F" w:rsidP="00566974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+</w:t>
            </w:r>
          </w:p>
        </w:tc>
        <w:tc>
          <w:tcPr>
            <w:tcW w:w="989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</w:tr>
      <w:tr w:rsidR="0038513F" w:rsidRPr="0038513F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Камера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Нет в ТЗ, установка возможна как внешнее устройство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1-2 шт.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Pr="00766121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 xml:space="preserve">Поддержка </w:t>
            </w:r>
            <w:r>
              <w:rPr>
                <w:lang w:val="en-US" w:eastAsia="ru-RU"/>
              </w:rPr>
              <w:t>SD-</w:t>
            </w:r>
            <w:r>
              <w:rPr>
                <w:lang w:eastAsia="ru-RU"/>
              </w:rPr>
              <w:t>карт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  <w:tr w:rsidR="0038513F" w:rsidRPr="000B4957" w:rsidTr="00566974">
        <w:tc>
          <w:tcPr>
            <w:tcW w:w="1696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Управление автомобилем</w:t>
            </w:r>
          </w:p>
        </w:tc>
        <w:tc>
          <w:tcPr>
            <w:tcW w:w="138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+</w:t>
            </w:r>
          </w:p>
        </w:tc>
        <w:tc>
          <w:tcPr>
            <w:tcW w:w="1445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064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41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9" w:type="dxa"/>
          </w:tcPr>
          <w:p w:rsidR="0038513F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988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  <w:tc>
          <w:tcPr>
            <w:tcW w:w="1407" w:type="dxa"/>
          </w:tcPr>
          <w:p w:rsidR="0038513F" w:rsidRPr="000B4957" w:rsidRDefault="0038513F" w:rsidP="00566974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-</w:t>
            </w:r>
          </w:p>
        </w:tc>
      </w:tr>
    </w:tbl>
    <w:p w:rsidR="0038513F" w:rsidRPr="0038513F" w:rsidRDefault="0038513F" w:rsidP="0038513F">
      <w:pPr>
        <w:pStyle w:val="af4"/>
        <w:rPr>
          <w:lang w:eastAsia="ru-RU"/>
        </w:rPr>
      </w:pPr>
    </w:p>
    <w:p w:rsidR="004A2F61" w:rsidRDefault="00A43E52" w:rsidP="00A43E52">
      <w:pPr>
        <w:pStyle w:val="1"/>
        <w:rPr>
          <w:rFonts w:eastAsia="Times New Roman"/>
          <w:lang w:eastAsia="ru-RU"/>
        </w:rPr>
      </w:pPr>
      <w:bookmarkStart w:id="5" w:name="_Toc482652618"/>
      <w:r w:rsidRPr="00A43E52">
        <w:rPr>
          <w:rFonts w:eastAsia="Times New Roman"/>
          <w:lang w:eastAsia="ru-RU"/>
        </w:rPr>
        <w:lastRenderedPageBreak/>
        <w:t>АНАЛИЗ ТЕХНИЧЕСКОГО ЗАДАНИЯ</w:t>
      </w:r>
      <w:bookmarkEnd w:id="5"/>
    </w:p>
    <w:p w:rsidR="00C149C4" w:rsidRDefault="00C149C4" w:rsidP="00C149C4">
      <w:pPr>
        <w:rPr>
          <w:lang w:eastAsia="ru-RU"/>
        </w:rPr>
      </w:pPr>
      <w:r>
        <w:rPr>
          <w:lang w:eastAsia="ru-RU"/>
        </w:rPr>
        <w:t xml:space="preserve"> </w:t>
      </w:r>
      <w:r w:rsidRPr="00C149C4">
        <w:rPr>
          <w:lang w:eastAsia="ru-RU"/>
        </w:rPr>
        <w:t>Бортовой мультимедийный компьютер для автомобиля</w:t>
      </w:r>
      <w:r>
        <w:rPr>
          <w:lang w:eastAsia="ru-RU"/>
        </w:rPr>
        <w:t xml:space="preserve"> разрабатывался с учётом следующих критериев: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расширенный температурный диапазон: не хуже -40…+85;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виброустойчивые электрорадиоэлементы и соединители;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повышенная ЭМС от работы двигателя и других узлов транспортного средства;</w:t>
      </w:r>
    </w:p>
    <w:p w:rsidR="00C149C4" w:rsidRDefault="00C52DF0" w:rsidP="00C52DF0">
      <w:pPr>
        <w:pStyle w:val="a0"/>
        <w:rPr>
          <w:lang w:eastAsia="ru-RU"/>
        </w:rPr>
      </w:pPr>
      <w:r>
        <w:rPr>
          <w:lang w:eastAsia="ru-RU"/>
        </w:rPr>
        <w:t>высокая наработка на отказ с гарантией и проверкой производителя.</w:t>
      </w:r>
    </w:p>
    <w:p w:rsidR="00C52DF0" w:rsidRDefault="00C52DF0" w:rsidP="00C52DF0">
      <w:pPr>
        <w:rPr>
          <w:lang w:eastAsia="ru-RU"/>
        </w:rPr>
      </w:pPr>
      <w:r>
        <w:rPr>
          <w:lang w:eastAsia="ru-RU"/>
        </w:rPr>
        <w:t>Требования к устройству: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Процессор: для обработки мультимедийной информации с частотой работы от 800 МГц.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Объём динамической памяти: не менее 2 </w:t>
      </w:r>
      <w:r w:rsidR="000223EC">
        <w:rPr>
          <w:lang w:eastAsia="ru-RU"/>
        </w:rPr>
        <w:t>Гб</w:t>
      </w:r>
      <w:r>
        <w:rPr>
          <w:lang w:eastAsia="ru-RU"/>
        </w:rPr>
        <w:t>, тип: DDR3/DDR3L.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Объём статической памяти: не менее 16 </w:t>
      </w:r>
      <w:r w:rsidR="000223EC">
        <w:rPr>
          <w:lang w:eastAsia="ru-RU"/>
        </w:rPr>
        <w:t>Гб</w:t>
      </w:r>
      <w:r>
        <w:rPr>
          <w:lang w:eastAsia="ru-RU"/>
        </w:rPr>
        <w:t>, тип: eMMC не хуже 4.41.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Шина CAN: 2 штуки по стандарту 2.0 без гальванической развязки.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Интерфейс USB 2.0: 1 штука, поддерживаемые скорости: LS/FS/HS.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Wi-Fi: стандарты IEEE 802.11 b/g/n 2.4 </w:t>
      </w:r>
      <w:r w:rsidR="00680161">
        <w:rPr>
          <w:lang w:eastAsia="ru-RU"/>
        </w:rPr>
        <w:t>ГГц</w:t>
      </w:r>
      <w:r>
        <w:rPr>
          <w:lang w:eastAsia="ru-RU"/>
        </w:rPr>
        <w:t xml:space="preserve"> с</w:t>
      </w:r>
      <w:r w:rsidR="000223EC">
        <w:rPr>
          <w:lang w:eastAsia="ru-RU"/>
        </w:rPr>
        <w:t>о</w:t>
      </w:r>
      <w:r>
        <w:rPr>
          <w:lang w:eastAsia="ru-RU"/>
        </w:rPr>
        <w:t xml:space="preserve"> внутренней антенной, скорость передачи данных: до 50 </w:t>
      </w:r>
      <w:r w:rsidR="000223EC">
        <w:rPr>
          <w:lang w:eastAsia="ru-RU"/>
        </w:rPr>
        <w:t>Мбит/с</w:t>
      </w:r>
      <w:r>
        <w:rPr>
          <w:lang w:eastAsia="ru-RU"/>
        </w:rPr>
        <w:t>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Bluetooth: совместимый со стандартом BLE 4.0.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Спутниковая навигация: стандарты GPS/ГЛОНАСС, чувствительность не хуже -160 </w:t>
      </w:r>
      <w:r w:rsidR="000223EC">
        <w:rPr>
          <w:lang w:eastAsia="ru-RU"/>
        </w:rPr>
        <w:t>дБ</w:t>
      </w:r>
      <w:r>
        <w:rPr>
          <w:lang w:eastAsia="ru-RU"/>
        </w:rPr>
        <w:t xml:space="preserve"> для GNSS с внешней пассивной антенной с КСВ не хуже 1.14.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Сотовая связь:</w:t>
      </w:r>
    </w:p>
    <w:p w:rsidR="00C52DF0" w:rsidRPr="00C52DF0" w:rsidRDefault="00C52DF0" w:rsidP="00C52DF0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 w:rsidRPr="00C52DF0">
        <w:rPr>
          <w:lang w:val="en-US" w:eastAsia="ru-RU"/>
        </w:rPr>
        <w:t xml:space="preserve">2G: GSM/GPRS/EDGE 800/1900 </w:t>
      </w:r>
      <w:r w:rsidR="00680161">
        <w:rPr>
          <w:lang w:val="en-US" w:eastAsia="ru-RU"/>
        </w:rPr>
        <w:t>МГц</w:t>
      </w:r>
      <w:r w:rsidRPr="00C52DF0">
        <w:rPr>
          <w:lang w:val="en-US" w:eastAsia="ru-RU"/>
        </w:rPr>
        <w:t>;</w:t>
      </w:r>
    </w:p>
    <w:p w:rsidR="00C52DF0" w:rsidRPr="00C52DF0" w:rsidRDefault="00C52DF0" w:rsidP="00C52DF0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 w:rsidRPr="00C52DF0">
        <w:rPr>
          <w:lang w:val="en-US" w:eastAsia="ru-RU"/>
        </w:rPr>
        <w:t xml:space="preserve">3G: UMTS/HSPA 900/2100 </w:t>
      </w:r>
      <w:r w:rsidR="00680161">
        <w:rPr>
          <w:lang w:val="en-US" w:eastAsia="ru-RU"/>
        </w:rPr>
        <w:t>МГц</w:t>
      </w:r>
      <w:r w:rsidRPr="00C52DF0">
        <w:rPr>
          <w:lang w:val="en-US" w:eastAsia="ru-RU"/>
        </w:rPr>
        <w:t>;</w:t>
      </w:r>
    </w:p>
    <w:p w:rsidR="00C52DF0" w:rsidRPr="00C52DF0" w:rsidRDefault="00C52DF0" w:rsidP="00C52DF0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 w:rsidRPr="00C52DF0">
        <w:rPr>
          <w:lang w:val="en-US" w:eastAsia="ru-RU"/>
        </w:rPr>
        <w:t xml:space="preserve">LTE: 800/900/1800/2100/2600 </w:t>
      </w:r>
      <w:r w:rsidR="00680161">
        <w:rPr>
          <w:lang w:val="en-US" w:eastAsia="ru-RU"/>
        </w:rPr>
        <w:t>МГц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Акселерометр: трёхосевой с ускорением до 16g.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 xml:space="preserve">Дисплей: LCD TFT 5…7 дюймов, разрешение не хуже 640x480, яркость не менее 200 </w:t>
      </w:r>
      <w:r w:rsidR="000223EC">
        <w:rPr>
          <w:lang w:eastAsia="ru-RU"/>
        </w:rPr>
        <w:t>кд/м2</w:t>
      </w:r>
      <w:r>
        <w:rPr>
          <w:lang w:eastAsia="ru-RU"/>
        </w:rPr>
        <w:t>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Отладочные интерфейсы: UART и JTAG.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Соединител</w:t>
      </w:r>
      <w:r w:rsidR="00566974">
        <w:rPr>
          <w:lang w:eastAsia="ru-RU"/>
        </w:rPr>
        <w:t>и</w:t>
      </w:r>
      <w:r>
        <w:rPr>
          <w:lang w:eastAsia="ru-RU"/>
        </w:rPr>
        <w:t xml:space="preserve"> подключения панели</w:t>
      </w:r>
      <w:r w:rsidR="00566974">
        <w:rPr>
          <w:lang w:eastAsia="ru-RU"/>
        </w:rPr>
        <w:t xml:space="preserve"> управления</w:t>
      </w:r>
      <w:r>
        <w:rPr>
          <w:lang w:eastAsia="ru-RU"/>
        </w:rPr>
        <w:t>.</w:t>
      </w:r>
    </w:p>
    <w:p w:rsidR="00C52DF0" w:rsidRDefault="00C52DF0" w:rsidP="00C52DF0">
      <w:pPr>
        <w:pStyle w:val="a0"/>
        <w:rPr>
          <w:lang w:eastAsia="ru-RU"/>
        </w:rPr>
      </w:pPr>
      <w:r>
        <w:rPr>
          <w:lang w:eastAsia="ru-RU"/>
        </w:rPr>
        <w:t>Аудио: микрофон, динамик, двухканальный выход типа RCA</w:t>
      </w:r>
      <w:r w:rsidR="000223EC">
        <w:rPr>
          <w:lang w:eastAsia="ru-RU"/>
        </w:rPr>
        <w:t>, линейный вход типа 3,5 мм</w:t>
      </w:r>
      <w:r>
        <w:rPr>
          <w:lang w:eastAsia="ru-RU"/>
        </w:rPr>
        <w:t>.</w:t>
      </w:r>
    </w:p>
    <w:p w:rsidR="00C52DF0" w:rsidRPr="00C149C4" w:rsidRDefault="00C52DF0" w:rsidP="00C52DF0">
      <w:pPr>
        <w:pStyle w:val="a0"/>
        <w:rPr>
          <w:lang w:eastAsia="ru-RU"/>
        </w:rPr>
      </w:pPr>
      <w:r>
        <w:rPr>
          <w:lang w:eastAsia="ru-RU"/>
        </w:rPr>
        <w:t>Питание: автомобильная бортовая сеть 12 В (9…18 В), ток от 5 А.</w:t>
      </w:r>
    </w:p>
    <w:p w:rsidR="004A2F61" w:rsidRDefault="00A43E52" w:rsidP="00637CF7">
      <w:pPr>
        <w:pStyle w:val="1"/>
        <w:rPr>
          <w:rFonts w:eastAsia="Times New Roman"/>
          <w:caps w:val="0"/>
          <w:lang w:eastAsia="ru-RU"/>
        </w:rPr>
      </w:pPr>
      <w:bookmarkStart w:id="6" w:name="_Toc482652619"/>
      <w:r>
        <w:rPr>
          <w:rFonts w:eastAsia="Times New Roman"/>
          <w:caps w:val="0"/>
          <w:lang w:eastAsia="ru-RU"/>
        </w:rPr>
        <w:lastRenderedPageBreak/>
        <w:t>РАЗРАБОТКА СТРУКТУРЫ БОРТОВОГО МУЛЬТИМЕДИЙНОГО КОМПЬЮТЕРА</w:t>
      </w:r>
      <w:bookmarkEnd w:id="6"/>
    </w:p>
    <w:p w:rsidR="0091368C" w:rsidRPr="0091368C" w:rsidRDefault="0091368C" w:rsidP="0091368C">
      <w:pPr>
        <w:pStyle w:val="2"/>
        <w:rPr>
          <w:lang w:eastAsia="ru-RU"/>
        </w:rPr>
      </w:pPr>
      <w:bookmarkStart w:id="7" w:name="_Toc482652620"/>
      <w:r>
        <w:rPr>
          <w:lang w:eastAsia="ru-RU"/>
        </w:rPr>
        <w:t>Особенности разработки структурной схемы</w:t>
      </w:r>
      <w:bookmarkEnd w:id="7"/>
    </w:p>
    <w:p w:rsidR="00CC7D21" w:rsidRPr="00CC7D21" w:rsidRDefault="00CC7D21" w:rsidP="00CC7D21">
      <w:pPr>
        <w:rPr>
          <w:lang w:eastAsia="ru-RU"/>
        </w:rPr>
      </w:pPr>
      <w:r w:rsidRPr="00CC7D21">
        <w:rPr>
          <w:lang w:eastAsia="ru-RU"/>
        </w:rPr>
        <w:t>В соответствии с техническим заданием, описанным в разделе 2, разработана структурная блок-диаграмма устройства с использованием программы Visio из пакета</w:t>
      </w:r>
      <w:r>
        <w:rPr>
          <w:lang w:eastAsia="ru-RU"/>
        </w:rPr>
        <w:t xml:space="preserve"> Microsoft Office, послужившая основой для схемы электрической структурной (приложение А)</w:t>
      </w:r>
      <w:r w:rsidRPr="00CC7D21">
        <w:rPr>
          <w:lang w:eastAsia="ru-RU"/>
        </w:rPr>
        <w:t xml:space="preserve">. В таблице </w:t>
      </w:r>
      <w:r w:rsidR="00913453" w:rsidRPr="00913453">
        <w:rPr>
          <w:lang w:eastAsia="ru-RU"/>
        </w:rPr>
        <w:t>3</w:t>
      </w:r>
      <w:r w:rsidRPr="00CC7D21">
        <w:rPr>
          <w:lang w:eastAsia="ru-RU"/>
        </w:rPr>
        <w:t>.1 приведена цветовая расшифровка функционала блоков диаграммы</w:t>
      </w:r>
      <w:r w:rsidR="0091368C">
        <w:rPr>
          <w:lang w:eastAsia="ru-RU"/>
        </w:rPr>
        <w:t xml:space="preserve">: </w:t>
      </w:r>
      <w:r w:rsidR="0091368C">
        <w:t>с</w:t>
      </w:r>
      <w:r w:rsidR="0091368C" w:rsidRPr="00CC7D21">
        <w:t>верху – название блока, снизу – устан</w:t>
      </w:r>
      <w:r w:rsidR="0091368C">
        <w:t>овленное производителем название</w:t>
      </w:r>
      <w:r w:rsidRPr="00CC7D21">
        <w:rPr>
          <w:lang w:eastAsia="ru-RU"/>
        </w:rPr>
        <w:t>.</w:t>
      </w:r>
    </w:p>
    <w:p w:rsidR="00A43E52" w:rsidRDefault="00CC7D21" w:rsidP="00CC7D21">
      <w:pPr>
        <w:pStyle w:val="af3"/>
        <w:rPr>
          <w:lang w:eastAsia="ru-RU"/>
        </w:rPr>
      </w:pPr>
      <w:r w:rsidRPr="00CC7D21">
        <w:rPr>
          <w:lang w:eastAsia="ru-RU"/>
        </w:rPr>
        <w:t xml:space="preserve">Таблица </w:t>
      </w:r>
      <w:r w:rsidR="00913453" w:rsidRPr="00913453">
        <w:rPr>
          <w:lang w:eastAsia="ru-RU"/>
        </w:rPr>
        <w:t>3</w:t>
      </w:r>
      <w:r w:rsidRPr="00CC7D21">
        <w:rPr>
          <w:lang w:eastAsia="ru-RU"/>
        </w:rPr>
        <w:t>.1 – Цветовая расшифровка блоков диаграммы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01"/>
        <w:gridCol w:w="1401"/>
        <w:gridCol w:w="6509"/>
      </w:tblGrid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Блок</w: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Цвет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Описание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8.5pt;height:60pt" o:ole="">
                  <v:imagedata r:id="rId8" o:title=""/>
                </v:shape>
                <o:OLEObject Type="Embed" ProgID="Visio.Drawing.15" ShapeID="_x0000_i1025" DrawAspect="Content" ObjectID="_1556394598" r:id="rId9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Красный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Активный элемент схемы или активный функциональный узел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 id="_x0000_i1026" type="#_x0000_t75" style="width:88.5pt;height:60pt" o:ole="">
                  <v:imagedata r:id="rId10" o:title=""/>
                </v:shape>
                <o:OLEObject Type="Embed" ProgID="Visio.Drawing.15" ShapeID="_x0000_i1026" DrawAspect="Content" ObjectID="_1556394599" r:id="rId11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Зелёный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Готовый радиочастотный или беспроводной модуль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85" w:dyaOrig="1201">
                <v:shape id="_x0000_i1027" type="#_x0000_t75" style="width:89.5pt;height:60pt" o:ole="">
                  <v:imagedata r:id="rId12" o:title=""/>
                </v:shape>
                <o:OLEObject Type="Embed" ProgID="Visio.Drawing.15" ShapeID="_x0000_i1027" DrawAspect="Content" ObjectID="_1556394600" r:id="rId13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Фиолетовый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Активная или пассивная антенна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 id="_x0000_i1028" type="#_x0000_t75" style="width:88.5pt;height:60pt" o:ole="">
                  <v:imagedata r:id="rId14" o:title=""/>
                </v:shape>
                <o:OLEObject Type="Embed" ProgID="Visio.Drawing.15" ShapeID="_x0000_i1028" DrawAspect="Content" ObjectID="_1556394601" r:id="rId15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Голубой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>
              <w:t>Соединитель</w:t>
            </w:r>
          </w:p>
        </w:tc>
      </w:tr>
      <w:tr w:rsidR="00CC7D21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91368C" w:rsidP="00CC7D21">
            <w:pPr>
              <w:pStyle w:val="af4"/>
            </w:pPr>
            <w:r>
              <w:object w:dxaOrig="1771" w:dyaOrig="1201">
                <v:shape id="_x0000_i1029" type="#_x0000_t75" style="width:88.5pt;height:60pt" o:ole="">
                  <v:imagedata r:id="rId16" o:title=""/>
                </v:shape>
                <o:OLEObject Type="Embed" ProgID="Visio.Drawing.15" ShapeID="_x0000_i1029" DrawAspect="Content" ObjectID="_1556394602" r:id="rId17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CC7D21" w:rsidRPr="00CC7D21" w:rsidRDefault="00CC7D21" w:rsidP="00CC7D21">
            <w:pPr>
              <w:pStyle w:val="af4"/>
            </w:pPr>
            <w:r w:rsidRPr="00CC7D21">
              <w:t>Жёлтый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CC7D21" w:rsidRPr="00CC7D21" w:rsidRDefault="00CC7D21" w:rsidP="00CC7D21">
            <w:pPr>
              <w:pStyle w:val="af4"/>
            </w:pPr>
            <w:r w:rsidRPr="00CC7D21">
              <w:t>Элемент ввода/вывода информации</w:t>
            </w:r>
          </w:p>
          <w:p w:rsidR="00CC7D21" w:rsidRPr="00CC7D21" w:rsidRDefault="00CC7D21" w:rsidP="00CC7D21">
            <w:pPr>
              <w:pStyle w:val="af4"/>
            </w:pPr>
          </w:p>
        </w:tc>
      </w:tr>
      <w:tr w:rsidR="0091368C" w:rsidTr="0091368C">
        <w:tc>
          <w:tcPr>
            <w:tcW w:w="20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1368C" w:rsidRPr="00CC7D21" w:rsidRDefault="0091368C" w:rsidP="00CC7D21">
            <w:pPr>
              <w:pStyle w:val="af4"/>
            </w:pPr>
            <w:r>
              <w:object w:dxaOrig="1771" w:dyaOrig="1201">
                <v:shape id="_x0000_i1030" type="#_x0000_t75" style="width:88.5pt;height:60pt" o:ole="">
                  <v:imagedata r:id="rId18" o:title=""/>
                </v:shape>
                <o:OLEObject Type="Embed" ProgID="Visio.Drawing.15" ShapeID="_x0000_i1030" DrawAspect="Content" ObjectID="_1556394603" r:id="rId19"/>
              </w:object>
            </w:r>
          </w:p>
        </w:tc>
        <w:tc>
          <w:tcPr>
            <w:tcW w:w="140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1368C" w:rsidRPr="00CC7D21" w:rsidRDefault="0091368C" w:rsidP="00CC7D21">
            <w:pPr>
              <w:pStyle w:val="af4"/>
            </w:pPr>
            <w:r>
              <w:t>Серый</w:t>
            </w:r>
          </w:p>
        </w:tc>
        <w:tc>
          <w:tcPr>
            <w:tcW w:w="65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91368C" w:rsidRPr="00CC7D21" w:rsidRDefault="0091368C" w:rsidP="00CC7D21">
            <w:pPr>
              <w:pStyle w:val="af4"/>
            </w:pPr>
            <w:r>
              <w:t>Кабель</w:t>
            </w:r>
          </w:p>
        </w:tc>
      </w:tr>
    </w:tbl>
    <w:p w:rsidR="00CC7D21" w:rsidRDefault="0091368C" w:rsidP="0091368C">
      <w:pPr>
        <w:pStyle w:val="2"/>
        <w:rPr>
          <w:lang w:eastAsia="ru-RU"/>
        </w:rPr>
      </w:pPr>
      <w:bookmarkStart w:id="8" w:name="_Toc482652621"/>
      <w:r w:rsidRPr="0091368C">
        <w:rPr>
          <w:lang w:eastAsia="ru-RU"/>
        </w:rPr>
        <w:t>Описание функциональных блоков устройства</w:t>
      </w:r>
      <w:bookmarkEnd w:id="8"/>
    </w:p>
    <w:p w:rsidR="0091368C" w:rsidRDefault="0091368C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Процессор и подсистема памяти устройства</w:t>
      </w:r>
    </w:p>
    <w:p w:rsidR="0091368C" w:rsidRDefault="0091368C" w:rsidP="0091368C">
      <w:pPr>
        <w:rPr>
          <w:lang w:eastAsia="ru-RU"/>
        </w:rPr>
      </w:pPr>
      <w:r>
        <w:rPr>
          <w:lang w:eastAsia="ru-RU"/>
        </w:rPr>
        <w:t>Центральный процессор призван выполнять задачи: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lastRenderedPageBreak/>
        <w:t xml:space="preserve">запуск и работа операционной системы на основе </w:t>
      </w:r>
      <w:r>
        <w:rPr>
          <w:lang w:val="en-US" w:eastAsia="ru-RU"/>
        </w:rPr>
        <w:t>Linux</w:t>
      </w:r>
      <w:r>
        <w:rPr>
          <w:lang w:eastAsia="ru-RU"/>
        </w:rPr>
        <w:t>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обработка цифровой информации;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обработка, запись, чтение и вывод мультимедийных данных;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соединение обширной периферии и связь с внешними устройствами по ряду цифровых интерфейсов;</w:t>
      </w:r>
    </w:p>
    <w:p w:rsidR="0091368C" w:rsidRDefault="0091368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реализация бизнес-логики заказчика и др.</w:t>
      </w:r>
    </w:p>
    <w:p w:rsidR="0091368C" w:rsidRDefault="0091368C" w:rsidP="00566974">
      <w:pPr>
        <w:rPr>
          <w:lang w:eastAsia="ru-RU"/>
        </w:rPr>
      </w:pPr>
      <w:r>
        <w:rPr>
          <w:lang w:eastAsia="ru-RU"/>
        </w:rPr>
        <w:t xml:space="preserve">На рисунке 3.1 представлено взаимодействие микросхем статической и динамической памяти с процессором. </w:t>
      </w:r>
    </w:p>
    <w:p w:rsidR="0091368C" w:rsidRDefault="0091368C" w:rsidP="0091368C">
      <w:pPr>
        <w:rPr>
          <w:lang w:eastAsia="ru-RU"/>
        </w:rPr>
      </w:pPr>
      <w:r>
        <w:rPr>
          <w:lang w:eastAsia="ru-RU"/>
        </w:rPr>
        <w:t xml:space="preserve">Динамическая память </w:t>
      </w:r>
      <w:r w:rsidRPr="0091368C">
        <w:rPr>
          <w:lang w:val="en-US" w:eastAsia="ru-RU"/>
        </w:rPr>
        <w:t>SDRAM</w:t>
      </w:r>
      <w:r w:rsidRPr="0091368C">
        <w:rPr>
          <w:lang w:eastAsia="ru-RU"/>
        </w:rPr>
        <w:t xml:space="preserve"> </w:t>
      </w:r>
      <w:r w:rsidRPr="0091368C">
        <w:rPr>
          <w:lang w:val="en-US" w:eastAsia="ru-RU"/>
        </w:rPr>
        <w:t>DDR</w:t>
      </w:r>
      <w:r>
        <w:rPr>
          <w:lang w:eastAsia="ru-RU"/>
        </w:rPr>
        <w:t>3</w:t>
      </w:r>
      <w:r w:rsidRPr="0091368C">
        <w:rPr>
          <w:lang w:val="en-US" w:eastAsia="ru-RU"/>
        </w:rPr>
        <w:t>L</w:t>
      </w:r>
      <w:r w:rsidRPr="0091368C">
        <w:rPr>
          <w:lang w:eastAsia="ru-RU"/>
        </w:rPr>
        <w:t xml:space="preserve"> </w:t>
      </w:r>
      <w:r>
        <w:rPr>
          <w:lang w:eastAsia="ru-RU"/>
        </w:rPr>
        <w:t xml:space="preserve">подключена к контроллеру памяти </w:t>
      </w:r>
      <w:r w:rsidRPr="0091368C">
        <w:rPr>
          <w:lang w:val="en-US" w:eastAsia="ru-RU"/>
        </w:rPr>
        <w:t>DDR</w:t>
      </w:r>
      <w:r>
        <w:rPr>
          <w:lang w:eastAsia="ru-RU"/>
        </w:rPr>
        <w:t xml:space="preserve">3 внутри центрального процессора. </w:t>
      </w:r>
    </w:p>
    <w:p w:rsidR="0091368C" w:rsidRDefault="0091368C" w:rsidP="0091368C">
      <w:pPr>
        <w:rPr>
          <w:lang w:eastAsia="ru-RU"/>
        </w:rPr>
      </w:pPr>
      <w:r>
        <w:rPr>
          <w:lang w:eastAsia="ru-RU"/>
        </w:rPr>
        <w:t xml:space="preserve">Статическая </w:t>
      </w:r>
      <w:r w:rsidRPr="0091368C">
        <w:rPr>
          <w:lang w:val="en-US" w:eastAsia="ru-RU"/>
        </w:rPr>
        <w:t>eMMC</w:t>
      </w:r>
      <w:r>
        <w:rPr>
          <w:lang w:eastAsia="ru-RU"/>
        </w:rPr>
        <w:t xml:space="preserve"> подключена по интерфейсу </w:t>
      </w:r>
      <w:r w:rsidRPr="0091368C">
        <w:rPr>
          <w:lang w:val="en-US" w:eastAsia="ru-RU"/>
        </w:rPr>
        <w:t>SDIO</w:t>
      </w:r>
      <w:r>
        <w:rPr>
          <w:lang w:eastAsia="ru-RU"/>
        </w:rPr>
        <w:t>.</w:t>
      </w:r>
    </w:p>
    <w:p w:rsidR="0091368C" w:rsidRPr="0091368C" w:rsidRDefault="0091368C" w:rsidP="0091368C">
      <w:pPr>
        <w:pStyle w:val="ae"/>
        <w:spacing w:after="0"/>
      </w:pPr>
      <w:r w:rsidRPr="0091368C">
        <w:object w:dxaOrig="4351" w:dyaOrig="4500">
          <v:shape id="_x0000_i1031" type="#_x0000_t75" style="width:218pt;height:225pt" o:ole="">
            <v:imagedata r:id="rId20" o:title=""/>
          </v:shape>
          <o:OLEObject Type="Embed" ProgID="Visio.Drawing.15" ShapeID="_x0000_i1031" DrawAspect="Content" ObjectID="_1556394604" r:id="rId21"/>
        </w:object>
      </w:r>
    </w:p>
    <w:p w:rsidR="0091368C" w:rsidRDefault="0091368C" w:rsidP="0091368C">
      <w:pPr>
        <w:pStyle w:val="ae"/>
        <w:spacing w:before="0"/>
      </w:pPr>
      <w:r w:rsidRPr="0091368C">
        <w:t>Рисунок 3.1 – Подсистема памяти устройства</w:t>
      </w:r>
    </w:p>
    <w:p w:rsidR="0091368C" w:rsidRDefault="0091368C" w:rsidP="00566974">
      <w:pPr>
        <w:rPr>
          <w:lang w:eastAsia="ru-RU"/>
        </w:rPr>
      </w:pPr>
      <w:r>
        <w:rPr>
          <w:lang w:eastAsia="ru-RU"/>
        </w:rPr>
        <w:t xml:space="preserve">Процессор работает на частоте до 1 </w:t>
      </w:r>
      <w:r w:rsidR="00680161" w:rsidRPr="00680161">
        <w:rPr>
          <w:lang w:eastAsia="ru-RU"/>
        </w:rPr>
        <w:t>ГГц</w:t>
      </w:r>
      <w:r>
        <w:rPr>
          <w:lang w:eastAsia="ru-RU"/>
        </w:rPr>
        <w:t xml:space="preserve">. Задействована 16-разрядная шина памяти контроллера </w:t>
      </w:r>
      <w:r>
        <w:rPr>
          <w:lang w:val="en-US" w:eastAsia="ru-RU"/>
        </w:rPr>
        <w:t>DDR</w:t>
      </w:r>
      <w:r>
        <w:rPr>
          <w:lang w:eastAsia="ru-RU"/>
        </w:rPr>
        <w:t xml:space="preserve">, к которой подключены две микросхемы динамической памяти </w:t>
      </w:r>
      <w:r>
        <w:rPr>
          <w:lang w:val="en-US" w:eastAsia="ru-RU"/>
        </w:rPr>
        <w:t>DDR</w:t>
      </w:r>
      <w:r>
        <w:rPr>
          <w:lang w:eastAsia="ru-RU"/>
        </w:rPr>
        <w:t>3</w:t>
      </w:r>
      <w:r>
        <w:rPr>
          <w:lang w:val="en-US" w:eastAsia="ru-RU"/>
        </w:rPr>
        <w:t>L</w:t>
      </w:r>
      <w:r>
        <w:rPr>
          <w:lang w:eastAsia="ru-RU"/>
        </w:rPr>
        <w:t xml:space="preserve"> в режиме </w:t>
      </w:r>
      <w:r>
        <w:rPr>
          <w:lang w:val="en-US" w:eastAsia="ru-RU"/>
        </w:rPr>
        <w:t>x</w:t>
      </w:r>
      <w:r>
        <w:rPr>
          <w:lang w:eastAsia="ru-RU"/>
        </w:rPr>
        <w:t xml:space="preserve">8 каждая. Волновое сопротивление линий – 60 </w:t>
      </w:r>
      <w:r>
        <w:rPr>
          <w:rFonts w:cs="Times New Roman"/>
          <w:lang w:eastAsia="ru-RU"/>
        </w:rPr>
        <w:t>Ом ± 10%</w:t>
      </w:r>
      <w:r>
        <w:rPr>
          <w:lang w:eastAsia="ru-RU"/>
        </w:rPr>
        <w:t xml:space="preserve">. Дифференциальное волновое сопротивление – 120 </w:t>
      </w:r>
      <w:r>
        <w:rPr>
          <w:rFonts w:cs="Times New Roman"/>
          <w:lang w:eastAsia="ru-RU"/>
        </w:rPr>
        <w:t>Ом ± 10%</w:t>
      </w:r>
      <w:r>
        <w:rPr>
          <w:lang w:eastAsia="ru-RU"/>
        </w:rPr>
        <w:t xml:space="preserve">. Скорость передачи данных – 800 </w:t>
      </w:r>
      <w:r w:rsidR="000223EC" w:rsidRPr="00C276A9">
        <w:rPr>
          <w:lang w:eastAsia="ru-RU"/>
        </w:rPr>
        <w:t>Мбит/с</w:t>
      </w:r>
      <w:r>
        <w:rPr>
          <w:lang w:eastAsia="ru-RU"/>
        </w:rPr>
        <w:t>.</w:t>
      </w:r>
    </w:p>
    <w:p w:rsidR="0091368C" w:rsidRDefault="0091368C" w:rsidP="00566974">
      <w:pPr>
        <w:rPr>
          <w:lang w:eastAsia="ru-RU"/>
        </w:rPr>
      </w:pPr>
      <w:r>
        <w:rPr>
          <w:lang w:eastAsia="ru-RU"/>
        </w:rPr>
        <w:t xml:space="preserve">Микросхема </w:t>
      </w:r>
      <w:r>
        <w:rPr>
          <w:lang w:val="en-US" w:eastAsia="ru-RU"/>
        </w:rPr>
        <w:t>eMMC</w:t>
      </w:r>
      <w:r>
        <w:rPr>
          <w:lang w:eastAsia="ru-RU"/>
        </w:rPr>
        <w:t xml:space="preserve"> имеет максимальную скорость передачи данных до 200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 по интерфейсу </w:t>
      </w:r>
      <w:r>
        <w:rPr>
          <w:lang w:val="en-US" w:eastAsia="ru-RU"/>
        </w:rPr>
        <w:t>SDIO</w:t>
      </w:r>
      <w:r>
        <w:rPr>
          <w:lang w:eastAsia="ru-RU"/>
        </w:rPr>
        <w:t xml:space="preserve"> и до 50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 в режиме </w:t>
      </w:r>
      <w:r>
        <w:rPr>
          <w:lang w:val="en-US" w:eastAsia="ru-RU"/>
        </w:rPr>
        <w:t>SPI</w:t>
      </w:r>
      <w:r>
        <w:rPr>
          <w:lang w:eastAsia="ru-RU"/>
        </w:rPr>
        <w:t xml:space="preserve">. Волновое сопротивление линий – 50 </w:t>
      </w:r>
      <w:r>
        <w:rPr>
          <w:rFonts w:cs="Times New Roman"/>
          <w:lang w:eastAsia="ru-RU"/>
        </w:rPr>
        <w:t>Ом ± 10%</w:t>
      </w:r>
      <w:r>
        <w:rPr>
          <w:lang w:eastAsia="ru-RU"/>
        </w:rPr>
        <w:t>.</w:t>
      </w:r>
    </w:p>
    <w:p w:rsidR="0091368C" w:rsidRDefault="0091368C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lastRenderedPageBreak/>
        <w:t>Интерфейсы передачи данных и отладки</w:t>
      </w:r>
    </w:p>
    <w:p w:rsidR="00172DD7" w:rsidRDefault="00172DD7" w:rsidP="005832F8">
      <w:pPr>
        <w:rPr>
          <w:lang w:eastAsia="ru-RU"/>
        </w:rPr>
      </w:pPr>
      <w:r>
        <w:rPr>
          <w:lang w:eastAsia="ru-RU"/>
        </w:rPr>
        <w:t>На рисунке 3.2 представлены интерфейсы передачи данных и отладки. Их качественный и количественный состав оговорен в разделе 2:</w:t>
      </w:r>
    </w:p>
    <w:p w:rsidR="00566974" w:rsidRDefault="00566974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два соединителя шины </w:t>
      </w:r>
      <w:r>
        <w:rPr>
          <w:lang w:val="en-US" w:eastAsia="ru-RU"/>
        </w:rPr>
        <w:t>CAN</w:t>
      </w:r>
      <w:r>
        <w:rPr>
          <w:lang w:eastAsia="ru-RU"/>
        </w:rPr>
        <w:t xml:space="preserve"> без гальванической развязки;</w:t>
      </w:r>
    </w:p>
    <w:p w:rsidR="00566974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</w:t>
      </w:r>
      <w:r w:rsidR="00566974">
        <w:rPr>
          <w:lang w:eastAsia="ru-RU"/>
        </w:rPr>
        <w:t xml:space="preserve">соединитель отладочного интерфейса </w:t>
      </w:r>
      <w:r w:rsidR="00566974">
        <w:rPr>
          <w:lang w:val="en-US" w:eastAsia="ru-RU"/>
        </w:rPr>
        <w:t>UART</w:t>
      </w:r>
      <w:r w:rsidR="00566974">
        <w:rPr>
          <w:lang w:eastAsia="ru-RU"/>
        </w:rPr>
        <w:t>, скорость – 115200 bps, протокол – 8</w:t>
      </w:r>
      <w:r w:rsidR="00566974">
        <w:rPr>
          <w:lang w:val="en-US" w:eastAsia="ru-RU"/>
        </w:rPr>
        <w:t>n</w:t>
      </w:r>
      <w:r w:rsidR="00566974">
        <w:rPr>
          <w:lang w:eastAsia="ru-RU"/>
        </w:rPr>
        <w:t>1;</w:t>
      </w:r>
    </w:p>
    <w:p w:rsidR="00566974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</w:t>
      </w:r>
      <w:r w:rsidR="00566974">
        <w:rPr>
          <w:lang w:eastAsia="ru-RU"/>
        </w:rPr>
        <w:t xml:space="preserve">соединитель отладочного интерфейса </w:t>
      </w:r>
      <w:r w:rsidR="00566974">
        <w:rPr>
          <w:lang w:val="en-US" w:eastAsia="ru-RU"/>
        </w:rPr>
        <w:t>JTAG</w:t>
      </w:r>
      <w:r w:rsidR="00566974">
        <w:rPr>
          <w:lang w:eastAsia="ru-RU"/>
        </w:rPr>
        <w:t>, совместимый со стандартом</w:t>
      </w:r>
      <w:r w:rsidR="00566974">
        <w:t xml:space="preserve"> </w:t>
      </w:r>
      <w:r w:rsidR="00566974">
        <w:rPr>
          <w:lang w:eastAsia="ru-RU"/>
        </w:rPr>
        <w:t>IEEE 1149.1;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один соединитель подключения модуля сотовой связи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соединитель подключения </w:t>
      </w:r>
      <w:r>
        <w:rPr>
          <w:lang w:val="en-US" w:eastAsia="ru-RU"/>
        </w:rPr>
        <w:t>SIM</w:t>
      </w:r>
      <w:r w:rsidRPr="00DE3E7F">
        <w:rPr>
          <w:lang w:eastAsia="ru-RU"/>
        </w:rPr>
        <w:t>-</w:t>
      </w:r>
      <w:r>
        <w:rPr>
          <w:lang w:eastAsia="ru-RU"/>
        </w:rPr>
        <w:t xml:space="preserve">карты типа </w:t>
      </w:r>
      <w:r>
        <w:rPr>
          <w:lang w:val="en-US" w:eastAsia="ru-RU"/>
        </w:rPr>
        <w:t>Push</w:t>
      </w:r>
      <w:r w:rsidRPr="00DE3E7F">
        <w:rPr>
          <w:lang w:eastAsia="ru-RU"/>
        </w:rPr>
        <w:t>/</w:t>
      </w:r>
      <w:r>
        <w:rPr>
          <w:lang w:val="en-US" w:eastAsia="ru-RU"/>
        </w:rPr>
        <w:t>Pull</w:t>
      </w:r>
      <w:r>
        <w:rPr>
          <w:lang w:eastAsia="ru-RU"/>
        </w:rPr>
        <w:t>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один высокочастотный коаксиальный соединитель для подключения внешней антенны спутниковой навигации;</w:t>
      </w:r>
    </w:p>
    <w:p w:rsidR="00DE3E7F" w:rsidRDefault="008D76CC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два </w:t>
      </w:r>
      <w:r w:rsidR="00DE3E7F">
        <w:rPr>
          <w:lang w:eastAsia="ru-RU"/>
        </w:rPr>
        <w:t>соединител</w:t>
      </w:r>
      <w:r>
        <w:rPr>
          <w:lang w:eastAsia="ru-RU"/>
        </w:rPr>
        <w:t>я</w:t>
      </w:r>
      <w:r w:rsidR="00DE3E7F">
        <w:rPr>
          <w:lang w:eastAsia="ru-RU"/>
        </w:rPr>
        <w:t xml:space="preserve"> внешних аудиоустройств типа </w:t>
      </w:r>
      <w:r w:rsidR="00DE3E7F">
        <w:rPr>
          <w:lang w:val="en-US" w:eastAsia="ru-RU"/>
        </w:rPr>
        <w:t>RCA</w:t>
      </w:r>
      <w:r w:rsidR="00DE3E7F">
        <w:rPr>
          <w:lang w:eastAsia="ru-RU"/>
        </w:rPr>
        <w:t>;</w:t>
      </w:r>
    </w:p>
    <w:p w:rsidR="00566974" w:rsidRDefault="00566974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соединител</w:t>
      </w:r>
      <w:r w:rsidR="00DE3E7F">
        <w:rPr>
          <w:lang w:eastAsia="ru-RU"/>
        </w:rPr>
        <w:t>и</w:t>
      </w:r>
      <w:r>
        <w:rPr>
          <w:lang w:eastAsia="ru-RU"/>
        </w:rPr>
        <w:t xml:space="preserve"> подключения передней панели</w:t>
      </w:r>
      <w:r w:rsidR="00DE3E7F">
        <w:rPr>
          <w:lang w:eastAsia="ru-RU"/>
        </w:rPr>
        <w:t>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соединитель </w:t>
      </w:r>
      <w:r>
        <w:rPr>
          <w:lang w:val="en-US" w:eastAsia="ru-RU"/>
        </w:rPr>
        <w:t>USB</w:t>
      </w:r>
      <w:r w:rsidRPr="00566974">
        <w:rPr>
          <w:lang w:eastAsia="ru-RU"/>
        </w:rPr>
        <w:t xml:space="preserve"> </w:t>
      </w:r>
      <w:r>
        <w:rPr>
          <w:lang w:eastAsia="ru-RU"/>
        </w:rPr>
        <w:t>с защитой перегрузки по току;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один соединитель для подключения дисплея;</w:t>
      </w:r>
    </w:p>
    <w:p w:rsidR="00DE3E7F" w:rsidRDefault="00DE3E7F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один соединитель для линейного аудиовхода </w:t>
      </w:r>
      <w:r w:rsidR="000223EC">
        <w:rPr>
          <w:lang w:eastAsia="ru-RU"/>
        </w:rPr>
        <w:t>3,5 мм</w:t>
      </w:r>
      <w:r>
        <w:rPr>
          <w:lang w:eastAsia="ru-RU"/>
        </w:rPr>
        <w:t>.</w:t>
      </w:r>
    </w:p>
    <w:p w:rsidR="005832F8" w:rsidRDefault="008D76CC" w:rsidP="005832F8">
      <w:pPr>
        <w:pStyle w:val="ae"/>
      </w:pPr>
      <w:r>
        <w:object w:dxaOrig="19620" w:dyaOrig="9075">
          <v:shape id="_x0000_i1032" type="#_x0000_t75" style="width:495.5pt;height:229pt" o:ole="">
            <v:imagedata r:id="rId22" o:title=""/>
          </v:shape>
          <o:OLEObject Type="Embed" ProgID="Visio.Drawing.15" ShapeID="_x0000_i1032" DrawAspect="Content" ObjectID="_1556394605" r:id="rId23"/>
        </w:object>
      </w:r>
    </w:p>
    <w:p w:rsidR="005832F8" w:rsidRDefault="005832F8" w:rsidP="005832F8">
      <w:pPr>
        <w:pStyle w:val="ae"/>
      </w:pPr>
      <w:r>
        <w:t>Рисунок 3.2 –</w:t>
      </w:r>
      <w:r w:rsidRPr="005832F8">
        <w:t xml:space="preserve"> Интерфейсы передачи данных и отладки</w:t>
      </w:r>
    </w:p>
    <w:p w:rsidR="00DE3E7F" w:rsidRDefault="00DE3E7F" w:rsidP="00DE3E7F">
      <w:pPr>
        <w:rPr>
          <w:lang w:eastAsia="ru-RU"/>
        </w:rPr>
      </w:pPr>
      <w:r>
        <w:rPr>
          <w:lang w:eastAsia="ru-RU"/>
        </w:rPr>
        <w:t xml:space="preserve">Каждой шине </w:t>
      </w:r>
      <w:r w:rsidRPr="00DE3E7F">
        <w:rPr>
          <w:lang w:val="en-US" w:eastAsia="ru-RU"/>
        </w:rPr>
        <w:t>CAN</w:t>
      </w:r>
      <w:r>
        <w:rPr>
          <w:lang w:eastAsia="ru-RU"/>
        </w:rPr>
        <w:t xml:space="preserve"> соответствует своя микросхема приёмопередатчика физического уровня. В микросхеме приёмопередатчика интегрирована </w:t>
      </w:r>
      <w:r w:rsidRPr="00DE3E7F">
        <w:rPr>
          <w:lang w:val="en-US" w:eastAsia="ru-RU"/>
        </w:rPr>
        <w:t>ESD</w:t>
      </w:r>
      <w:r>
        <w:rPr>
          <w:lang w:eastAsia="ru-RU"/>
        </w:rPr>
        <w:t>-</w:t>
      </w:r>
      <w:r>
        <w:rPr>
          <w:lang w:eastAsia="ru-RU"/>
        </w:rPr>
        <w:lastRenderedPageBreak/>
        <w:t xml:space="preserve">защита со стороны линий </w:t>
      </w:r>
      <w:r w:rsidRPr="00DE3E7F">
        <w:rPr>
          <w:lang w:val="en-US" w:eastAsia="ru-RU"/>
        </w:rPr>
        <w:t>CANH</w:t>
      </w:r>
      <w:r>
        <w:rPr>
          <w:lang w:eastAsia="ru-RU"/>
        </w:rPr>
        <w:t xml:space="preserve"> и </w:t>
      </w:r>
      <w:r w:rsidRPr="00DE3E7F">
        <w:rPr>
          <w:lang w:val="en-US" w:eastAsia="ru-RU"/>
        </w:rPr>
        <w:t>CANL</w:t>
      </w:r>
      <w:r>
        <w:rPr>
          <w:lang w:eastAsia="ru-RU"/>
        </w:rPr>
        <w:t xml:space="preserve">. Скорость передачи данных – до 1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. Дифференциальное волновое сопротивление – 60 </w:t>
      </w:r>
      <w:r w:rsidRPr="00DE3E7F">
        <w:rPr>
          <w:rFonts w:cs="Times New Roman"/>
          <w:lang w:eastAsia="ru-RU"/>
        </w:rPr>
        <w:t>Ом ± 10%</w:t>
      </w:r>
      <w:r>
        <w:rPr>
          <w:lang w:eastAsia="ru-RU"/>
        </w:rPr>
        <w:t>.</w:t>
      </w:r>
    </w:p>
    <w:p w:rsidR="00172DD7" w:rsidRPr="00172DD7" w:rsidRDefault="00DE3E7F" w:rsidP="00B0522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DE3E7F">
        <w:rPr>
          <w:lang w:val="en-US" w:eastAsia="ru-RU"/>
        </w:rPr>
        <w:t>USB</w:t>
      </w:r>
      <w:r w:rsidRPr="00DE3E7F">
        <w:rPr>
          <w:lang w:eastAsia="ru-RU"/>
        </w:rPr>
        <w:t xml:space="preserve"> </w:t>
      </w:r>
      <w:r>
        <w:rPr>
          <w:lang w:eastAsia="ru-RU"/>
        </w:rPr>
        <w:t xml:space="preserve">имеет микросхему для защиты от перегрузок по току в нагрузке, согласно спецификации </w:t>
      </w:r>
      <w:r w:rsidRPr="00DE3E7F">
        <w:rPr>
          <w:lang w:val="en-US" w:eastAsia="ru-RU"/>
        </w:rPr>
        <w:t>USB</w:t>
      </w:r>
      <w:r>
        <w:rPr>
          <w:lang w:eastAsia="ru-RU"/>
        </w:rPr>
        <w:t xml:space="preserve"> 2.0 максимальный допустимый ток – 0</w:t>
      </w:r>
      <w:r w:rsidR="00680161">
        <w:rPr>
          <w:lang w:eastAsia="ru-RU"/>
        </w:rPr>
        <w:t>,</w:t>
      </w:r>
      <w:r>
        <w:rPr>
          <w:lang w:eastAsia="ru-RU"/>
        </w:rPr>
        <w:t xml:space="preserve">5 А. Скорость передачи данных – до 480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 xml:space="preserve">. Дифференциальное волновое сопротивление – 90 </w:t>
      </w:r>
      <w:r w:rsidRPr="00DE3E7F">
        <w:rPr>
          <w:rFonts w:cs="Times New Roman"/>
          <w:lang w:eastAsia="ru-RU"/>
        </w:rPr>
        <w:t>Ом ± 10%</w:t>
      </w:r>
      <w:r>
        <w:rPr>
          <w:lang w:eastAsia="ru-RU"/>
        </w:rPr>
        <w:t>.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 w:rsidRPr="00172DD7">
        <w:rPr>
          <w:lang w:eastAsia="ru-RU"/>
        </w:rPr>
        <w:t>Wi-Fi и Bluetooth</w:t>
      </w:r>
    </w:p>
    <w:p w:rsidR="00B05225" w:rsidRDefault="00B05225" w:rsidP="00B05225">
      <w:pPr>
        <w:rPr>
          <w:lang w:eastAsia="ru-RU"/>
        </w:rPr>
      </w:pPr>
      <w:r>
        <w:rPr>
          <w:lang w:eastAsia="ru-RU"/>
        </w:rPr>
        <w:t xml:space="preserve">Рисунок 3.3 отображает взаимодействие интегрированного радиочастотного модуля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с процессором. В одном корпусе модуля размещены блоки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  <w:r w:rsidRPr="00B05225">
        <w:rPr>
          <w:lang w:eastAsia="ru-RU"/>
        </w:rPr>
        <w:t xml:space="preserve"> </w:t>
      </w:r>
      <w:r>
        <w:rPr>
          <w:lang w:val="en-US" w:eastAsia="ru-RU"/>
        </w:rPr>
        <w:t>IEEE</w:t>
      </w:r>
      <w:r>
        <w:rPr>
          <w:lang w:eastAsia="ru-RU"/>
        </w:rPr>
        <w:t xml:space="preserve"> 802.11 </w:t>
      </w:r>
      <w:r>
        <w:rPr>
          <w:lang w:val="en-US" w:eastAsia="ru-RU"/>
        </w:rPr>
        <w:t>b</w:t>
      </w:r>
      <w:r>
        <w:rPr>
          <w:lang w:eastAsia="ru-RU"/>
        </w:rPr>
        <w:t>/</w:t>
      </w:r>
      <w:r>
        <w:rPr>
          <w:lang w:val="en-US" w:eastAsia="ru-RU"/>
        </w:rPr>
        <w:t>g</w:t>
      </w:r>
      <w:r>
        <w:rPr>
          <w:lang w:eastAsia="ru-RU"/>
        </w:rPr>
        <w:t>/</w:t>
      </w:r>
      <w:r>
        <w:rPr>
          <w:lang w:val="en-US" w:eastAsia="ru-RU"/>
        </w:rPr>
        <w:t>n</w:t>
      </w:r>
      <w:r>
        <w:rPr>
          <w:lang w:eastAsia="ru-RU"/>
        </w:rPr>
        <w:t xml:space="preserve"> и </w:t>
      </w:r>
      <w:r>
        <w:rPr>
          <w:lang w:val="en-US" w:eastAsia="ru-RU"/>
        </w:rPr>
        <w:t>Bluetooth</w:t>
      </w:r>
      <w:r w:rsidRPr="00B05225">
        <w:rPr>
          <w:lang w:eastAsia="ru-RU"/>
        </w:rPr>
        <w:t xml:space="preserve"> </w:t>
      </w:r>
      <w:r>
        <w:rPr>
          <w:lang w:val="en-US" w:eastAsia="ru-RU"/>
        </w:rPr>
        <w:t>BLE</w:t>
      </w:r>
      <w:r>
        <w:rPr>
          <w:lang w:eastAsia="ru-RU"/>
        </w:rPr>
        <w:t xml:space="preserve"> 4.0. Техническим заданием предусмотрено использование внутренней антенны.</w:t>
      </w:r>
    </w:p>
    <w:p w:rsidR="00B05225" w:rsidRDefault="00B05225" w:rsidP="00B05225">
      <w:pPr>
        <w:rPr>
          <w:lang w:eastAsia="ru-RU"/>
        </w:rPr>
      </w:pPr>
      <w:r>
        <w:rPr>
          <w:lang w:eastAsia="ru-RU"/>
        </w:rPr>
        <w:t xml:space="preserve">Спецификация модуля </w:t>
      </w:r>
      <w:r>
        <w:rPr>
          <w:lang w:val="en-US" w:eastAsia="ru-RU"/>
        </w:rPr>
        <w:t>Wi</w:t>
      </w:r>
      <w:r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 по скорости работы, частота работы – 2,4 </w:t>
      </w:r>
      <w:r w:rsidR="00680161" w:rsidRPr="00680161">
        <w:rPr>
          <w:lang w:eastAsia="ru-RU"/>
        </w:rPr>
        <w:t>ГГц</w:t>
      </w:r>
      <w:r>
        <w:rPr>
          <w:lang w:eastAsia="ru-RU"/>
        </w:rPr>
        <w:t>:</w:t>
      </w:r>
    </w:p>
    <w:p w:rsidR="00B05225" w:rsidRPr="000223EC" w:rsidRDefault="00B05225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val="en-US" w:eastAsia="ru-RU"/>
        </w:rPr>
        <w:t>b</w:t>
      </w:r>
      <w:r w:rsidRPr="000223EC">
        <w:rPr>
          <w:lang w:eastAsia="ru-RU"/>
        </w:rPr>
        <w:t xml:space="preserve">: -89 </w:t>
      </w:r>
      <w:r w:rsidR="000223EC" w:rsidRPr="000223EC">
        <w:rPr>
          <w:lang w:eastAsia="ru-RU"/>
        </w:rPr>
        <w:t>дБ</w:t>
      </w:r>
      <w:r w:rsidR="00680161">
        <w:rPr>
          <w:lang w:eastAsia="ru-RU"/>
        </w:rPr>
        <w:t>м</w:t>
      </w:r>
      <w:r w:rsidRPr="000223EC">
        <w:rPr>
          <w:lang w:eastAsia="ru-RU"/>
        </w:rPr>
        <w:t xml:space="preserve">, 8% </w:t>
      </w:r>
      <w:r>
        <w:rPr>
          <w:lang w:val="en-US" w:eastAsia="ru-RU"/>
        </w:rPr>
        <w:t>PER</w:t>
      </w:r>
      <w:r w:rsidRPr="000223EC">
        <w:rPr>
          <w:lang w:eastAsia="ru-RU"/>
        </w:rPr>
        <w:t xml:space="preserve">, 11 </w:t>
      </w:r>
      <w:r w:rsidR="000223EC" w:rsidRPr="000223EC">
        <w:rPr>
          <w:lang w:eastAsia="ru-RU"/>
        </w:rPr>
        <w:t>Мбит/с</w:t>
      </w:r>
      <w:r w:rsidRPr="000223EC">
        <w:rPr>
          <w:lang w:eastAsia="ru-RU"/>
        </w:rPr>
        <w:t>;</w:t>
      </w:r>
    </w:p>
    <w:p w:rsidR="00B05225" w:rsidRDefault="00B05225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val="en-US" w:eastAsia="ru-RU"/>
        </w:rPr>
        <w:t>g</w:t>
      </w:r>
      <w:r>
        <w:rPr>
          <w:lang w:eastAsia="ru-RU"/>
        </w:rPr>
        <w:t xml:space="preserve">: -76 </w:t>
      </w:r>
      <w:r w:rsidR="000223EC" w:rsidRPr="000223EC">
        <w:rPr>
          <w:lang w:eastAsia="ru-RU"/>
        </w:rPr>
        <w:t>дБ</w:t>
      </w:r>
      <w:r w:rsidR="00680161">
        <w:rPr>
          <w:lang w:eastAsia="ru-RU"/>
        </w:rPr>
        <w:t>м</w:t>
      </w:r>
      <w:r>
        <w:rPr>
          <w:lang w:eastAsia="ru-RU"/>
        </w:rPr>
        <w:t xml:space="preserve">, 10% </w:t>
      </w:r>
      <w:r>
        <w:rPr>
          <w:lang w:val="en-US" w:eastAsia="ru-RU"/>
        </w:rPr>
        <w:t>PER</w:t>
      </w:r>
      <w:r>
        <w:rPr>
          <w:lang w:eastAsia="ru-RU"/>
        </w:rPr>
        <w:t xml:space="preserve">, 54 </w:t>
      </w:r>
      <w:r w:rsidR="000223EC" w:rsidRPr="000223EC">
        <w:rPr>
          <w:lang w:eastAsia="ru-RU"/>
        </w:rPr>
        <w:t>Мбит/с</w:t>
      </w:r>
      <w:r>
        <w:rPr>
          <w:lang w:eastAsia="ru-RU"/>
        </w:rPr>
        <w:t>;</w:t>
      </w:r>
    </w:p>
    <w:p w:rsidR="00B05225" w:rsidRPr="000223EC" w:rsidRDefault="00B05225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val="en-US" w:eastAsia="ru-RU"/>
        </w:rPr>
        <w:t>n</w:t>
      </w:r>
      <w:r w:rsidRPr="000223EC">
        <w:rPr>
          <w:lang w:eastAsia="ru-RU"/>
        </w:rPr>
        <w:t xml:space="preserve">: -73 </w:t>
      </w:r>
      <w:r w:rsidR="000223EC" w:rsidRPr="000223EC">
        <w:rPr>
          <w:lang w:eastAsia="ru-RU"/>
        </w:rPr>
        <w:t>дБ</w:t>
      </w:r>
      <w:r w:rsidR="00680161">
        <w:rPr>
          <w:lang w:eastAsia="ru-RU"/>
        </w:rPr>
        <w:t>м</w:t>
      </w:r>
      <w:r w:rsidRPr="000223EC">
        <w:rPr>
          <w:lang w:eastAsia="ru-RU"/>
        </w:rPr>
        <w:t xml:space="preserve">, 10% </w:t>
      </w:r>
      <w:r>
        <w:rPr>
          <w:lang w:val="en-US" w:eastAsia="ru-RU"/>
        </w:rPr>
        <w:t>PER</w:t>
      </w:r>
      <w:r w:rsidRPr="000223EC">
        <w:rPr>
          <w:lang w:eastAsia="ru-RU"/>
        </w:rPr>
        <w:t xml:space="preserve">, 65 </w:t>
      </w:r>
      <w:r w:rsidR="000223EC" w:rsidRPr="000223EC">
        <w:rPr>
          <w:lang w:eastAsia="ru-RU"/>
        </w:rPr>
        <w:t>Мбит/с</w:t>
      </w:r>
      <w:r w:rsidRPr="000223EC">
        <w:rPr>
          <w:lang w:eastAsia="ru-RU"/>
        </w:rPr>
        <w:t>.</w:t>
      </w:r>
    </w:p>
    <w:p w:rsidR="00B05225" w:rsidRDefault="00B05225" w:rsidP="00B05225">
      <w:pPr>
        <w:rPr>
          <w:lang w:eastAsia="ru-RU"/>
        </w:rPr>
      </w:pPr>
      <w:r>
        <w:rPr>
          <w:lang w:eastAsia="ru-RU"/>
        </w:rPr>
        <w:t xml:space="preserve">Скорость работы </w:t>
      </w:r>
      <w:r>
        <w:rPr>
          <w:lang w:val="en-US" w:eastAsia="ru-RU"/>
        </w:rPr>
        <w:t>Bluetooth</w:t>
      </w:r>
      <w:r>
        <w:rPr>
          <w:lang w:eastAsia="ru-RU"/>
        </w:rPr>
        <w:t xml:space="preserve"> – 1 </w:t>
      </w:r>
      <w:r w:rsidR="000223EC" w:rsidRPr="000223EC">
        <w:rPr>
          <w:lang w:eastAsia="ru-RU"/>
        </w:rPr>
        <w:t>Мбит/с</w:t>
      </w:r>
      <w:r w:rsidRPr="00B05225">
        <w:rPr>
          <w:lang w:eastAsia="ru-RU"/>
        </w:rPr>
        <w:t xml:space="preserve"> </w:t>
      </w:r>
      <w:r>
        <w:rPr>
          <w:lang w:eastAsia="ru-RU"/>
        </w:rPr>
        <w:t xml:space="preserve">на частоте работы 2,4 </w:t>
      </w:r>
      <w:r w:rsidR="00680161" w:rsidRPr="00680161">
        <w:rPr>
          <w:lang w:eastAsia="ru-RU"/>
        </w:rPr>
        <w:t>ГГц</w:t>
      </w:r>
      <w:r>
        <w:rPr>
          <w:lang w:eastAsia="ru-RU"/>
        </w:rPr>
        <w:t xml:space="preserve">. </w:t>
      </w:r>
    </w:p>
    <w:p w:rsidR="00B05225" w:rsidRDefault="0063672A" w:rsidP="0063672A">
      <w:pPr>
        <w:pStyle w:val="ae"/>
      </w:pPr>
      <w:r>
        <w:object w:dxaOrig="9421" w:dyaOrig="4321">
          <v:shape id="_x0000_i1033" type="#_x0000_t75" style="width:471pt;height:3in" o:ole="">
            <v:imagedata r:id="rId24" o:title=""/>
          </v:shape>
          <o:OLEObject Type="Embed" ProgID="Visio.Drawing.15" ShapeID="_x0000_i1033" DrawAspect="Content" ObjectID="_1556394606" r:id="rId25"/>
        </w:object>
      </w:r>
    </w:p>
    <w:p w:rsidR="0063672A" w:rsidRPr="00B05225" w:rsidRDefault="0063672A" w:rsidP="0063672A">
      <w:pPr>
        <w:pStyle w:val="ae"/>
      </w:pPr>
      <w:r>
        <w:t xml:space="preserve">Рисунок 3.3 – </w:t>
      </w:r>
      <w:r w:rsidRPr="0063672A">
        <w:t>Модуль беспроводной связи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Спутниковая навигация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Блок спутниковой навигации, представленный на рисунке 3.4, представляет собой модуль-приёмник, взаимодействующий с процессором по UART. Для </w:t>
      </w:r>
      <w:r>
        <w:rPr>
          <w:lang w:eastAsia="ru-RU"/>
        </w:rPr>
        <w:lastRenderedPageBreak/>
        <w:t>приёма сигналов спутников используется внешняя антенна, крепящаяся на лобовом стекле транспортного средства.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Чувствительность приёмника спутникового сигнала – -166 </w:t>
      </w:r>
      <w:r w:rsidR="000223EC">
        <w:rPr>
          <w:lang w:eastAsia="ru-RU"/>
        </w:rPr>
        <w:t>дБ</w:t>
      </w:r>
      <w:r w:rsidR="00680161">
        <w:rPr>
          <w:lang w:eastAsia="ru-RU"/>
        </w:rPr>
        <w:t>м</w:t>
      </w:r>
      <w:r>
        <w:rPr>
          <w:lang w:eastAsia="ru-RU"/>
        </w:rPr>
        <w:t xml:space="preserve"> для одиночного приёма GNSS по входу без учёта потерь в радиочастотном тракте (согласование и КСВ).</w:t>
      </w:r>
    </w:p>
    <w:p w:rsidR="0063672A" w:rsidRDefault="0063672A" w:rsidP="0063672A">
      <w:pPr>
        <w:pStyle w:val="ae"/>
      </w:pPr>
      <w:r>
        <w:object w:dxaOrig="9421" w:dyaOrig="1201">
          <v:shape id="_x0000_i1034" type="#_x0000_t75" style="width:471pt;height:60pt" o:ole="">
            <v:imagedata r:id="rId26" o:title=""/>
          </v:shape>
          <o:OLEObject Type="Embed" ProgID="Visio.Drawing.15" ShapeID="_x0000_i1034" DrawAspect="Content" ObjectID="_1556394607" r:id="rId27"/>
        </w:object>
      </w:r>
    </w:p>
    <w:p w:rsidR="0063672A" w:rsidRPr="0063672A" w:rsidRDefault="0063672A" w:rsidP="0063672A">
      <w:pPr>
        <w:pStyle w:val="ae"/>
      </w:pPr>
      <w:r w:rsidRPr="0063672A">
        <w:t>Рисунок 3.4 – Блок спутниковой навигации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Сотовая связь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На рисунке 3.5 изображён модуль сотовой связи и его взаимодействие с другими элементами системы. Модуль сотовой связи используется в форм-факторе miniPCIe Full Size, подключаемый к процессору посредством интерфейса USB. </w:t>
      </w:r>
    </w:p>
    <w:p w:rsidR="0063672A" w:rsidRDefault="0063672A" w:rsidP="0063672A">
      <w:pPr>
        <w:pStyle w:val="ae"/>
      </w:pPr>
      <w:r>
        <w:object w:dxaOrig="11985" w:dyaOrig="4320">
          <v:shape id="_x0000_i1035" type="#_x0000_t75" style="width:495.5pt;height:178.5pt" o:ole="">
            <v:imagedata r:id="rId28" o:title=""/>
          </v:shape>
          <o:OLEObject Type="Embed" ProgID="Visio.Drawing.15" ShapeID="_x0000_i1035" DrawAspect="Content" ObjectID="_1556394608" r:id="rId29"/>
        </w:object>
      </w:r>
    </w:p>
    <w:p w:rsidR="0063672A" w:rsidRDefault="0063672A" w:rsidP="0063672A">
      <w:pPr>
        <w:pStyle w:val="ae"/>
      </w:pPr>
      <w:r w:rsidRPr="0063672A">
        <w:t>Рисунок 3.5 – Модуль сотовой связи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Скорость передачи данных по USB 2.0 – до 480 </w:t>
      </w:r>
      <w:r w:rsidR="000223EC">
        <w:rPr>
          <w:lang w:eastAsia="ru-RU"/>
        </w:rPr>
        <w:t>Мбит/с</w:t>
      </w:r>
      <w:r>
        <w:rPr>
          <w:lang w:eastAsia="ru-RU"/>
        </w:rPr>
        <w:t>. Дифференциальное волновое сопротивление – 90 Ом ± 10%.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Волновое сопротивление радиочастотного тракта – 50 Ом ± 10%. 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>Максимальная мощность в антенне – 2 Вт.</w:t>
      </w:r>
    </w:p>
    <w:p w:rsidR="0063672A" w:rsidRPr="0063672A" w:rsidRDefault="0063672A" w:rsidP="0063672A">
      <w:pPr>
        <w:rPr>
          <w:lang w:eastAsia="ru-RU"/>
        </w:rPr>
      </w:pPr>
      <w:r>
        <w:rPr>
          <w:lang w:eastAsia="ru-RU"/>
        </w:rPr>
        <w:t>Для повышения качества приёма сотовой связи антенны выносятся на лобовое стекло транспортного средства.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lastRenderedPageBreak/>
        <w:t>Акселерометр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>Используется трёхосевой акселерометр со встроенным трёхосевым гироскопом, детектирующий:</w:t>
      </w:r>
    </w:p>
    <w:p w:rsidR="0063672A" w:rsidRDefault="0063672A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</w:pPr>
      <w:r>
        <w:rPr>
          <w:lang w:eastAsia="ru-RU"/>
        </w:rPr>
        <w:t>движение транспортного средства;</w:t>
      </w:r>
    </w:p>
    <w:p w:rsidR="0063672A" w:rsidRDefault="0063672A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</w:pPr>
      <w:r>
        <w:t>резкие отклонения показателей ускорения и угловых скоростей при ударах и авариях.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 xml:space="preserve"> С процессором взаимодействие происходит с использованием шины </w:t>
      </w:r>
      <w:r>
        <w:rPr>
          <w:lang w:val="en-US" w:eastAsia="ru-RU"/>
        </w:rPr>
        <w:t>SPI</w:t>
      </w:r>
      <w:r>
        <w:rPr>
          <w:lang w:eastAsia="ru-RU"/>
        </w:rPr>
        <w:t xml:space="preserve"> (рисунок 3.6).</w:t>
      </w:r>
    </w:p>
    <w:p w:rsidR="0063672A" w:rsidRDefault="0063672A" w:rsidP="0063672A">
      <w:pPr>
        <w:pStyle w:val="ae"/>
      </w:pPr>
      <w:r>
        <w:object w:dxaOrig="4335" w:dyaOrig="1201">
          <v:shape id="_x0000_i1036" type="#_x0000_t75" style="width:217pt;height:60pt" o:ole="">
            <v:imagedata r:id="rId30" o:title=""/>
          </v:shape>
          <o:OLEObject Type="Embed" ProgID="Visio.Drawing.15" ShapeID="_x0000_i1036" DrawAspect="Content" ObjectID="_1556394609" r:id="rId31"/>
        </w:object>
      </w:r>
    </w:p>
    <w:p w:rsidR="0063672A" w:rsidRPr="0063672A" w:rsidRDefault="0063672A" w:rsidP="0063672A">
      <w:pPr>
        <w:pStyle w:val="ae"/>
      </w:pPr>
      <w:r>
        <w:t>Рисунок 3.6 – Взаимодействие акселерометра и процессора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Интерфейсы ввода и вывода медиаданных</w:t>
      </w:r>
      <w:r w:rsidR="00787FCE">
        <w:rPr>
          <w:lang w:eastAsia="ru-RU"/>
        </w:rPr>
        <w:t xml:space="preserve"> панели управления</w:t>
      </w:r>
    </w:p>
    <w:p w:rsidR="0063672A" w:rsidRDefault="0063672A" w:rsidP="0063672A">
      <w:pPr>
        <w:rPr>
          <w:lang w:eastAsia="ru-RU"/>
        </w:rPr>
      </w:pPr>
      <w:r>
        <w:rPr>
          <w:lang w:eastAsia="ru-RU"/>
        </w:rPr>
        <w:t>На рисунке 3.7 представлены имеющиеся интерфейсы ввода и вывода медиаданных</w:t>
      </w:r>
      <w:r w:rsidR="00787FCE">
        <w:rPr>
          <w:lang w:eastAsia="ru-RU"/>
        </w:rPr>
        <w:t xml:space="preserve"> панели управления</w:t>
      </w:r>
      <w:r>
        <w:rPr>
          <w:lang w:eastAsia="ru-RU"/>
        </w:rPr>
        <w:t>:</w:t>
      </w:r>
    </w:p>
    <w:p w:rsidR="0063672A" w:rsidRDefault="0063672A" w:rsidP="0063672A">
      <w:pPr>
        <w:pStyle w:val="a0"/>
        <w:rPr>
          <w:lang w:eastAsia="ru-RU"/>
        </w:rPr>
      </w:pPr>
      <w:r w:rsidRPr="0063672A">
        <w:rPr>
          <w:lang w:val="en-US" w:eastAsia="ru-RU"/>
        </w:rPr>
        <w:t>LCD</w:t>
      </w:r>
      <w:r w:rsidRPr="0063672A">
        <w:rPr>
          <w:lang w:eastAsia="ru-RU"/>
        </w:rPr>
        <w:t xml:space="preserve"> </w:t>
      </w:r>
      <w:r w:rsidRPr="0063672A">
        <w:rPr>
          <w:lang w:val="en-US" w:eastAsia="ru-RU"/>
        </w:rPr>
        <w:t>TFT</w:t>
      </w:r>
      <w:r w:rsidR="006A0237">
        <w:rPr>
          <w:lang w:eastAsia="ru-RU"/>
        </w:rPr>
        <w:t xml:space="preserve"> и его соединитель</w:t>
      </w:r>
      <w:r>
        <w:rPr>
          <w:lang w:eastAsia="ru-RU"/>
        </w:rPr>
        <w:t>;</w:t>
      </w:r>
    </w:p>
    <w:p w:rsidR="0063672A" w:rsidRDefault="006A0237" w:rsidP="0063672A">
      <w:pPr>
        <w:pStyle w:val="a0"/>
        <w:rPr>
          <w:lang w:eastAsia="ru-RU"/>
        </w:rPr>
      </w:pPr>
      <w:r>
        <w:rPr>
          <w:lang w:eastAsia="ru-RU"/>
        </w:rPr>
        <w:t>матрица</w:t>
      </w:r>
      <w:r w:rsidR="0063672A">
        <w:rPr>
          <w:lang w:eastAsia="ru-RU"/>
        </w:rPr>
        <w:t xml:space="preserve"> кнопок 4х4 со встроенными светодиодами;</w:t>
      </w:r>
    </w:p>
    <w:p w:rsidR="0063672A" w:rsidRPr="006A0237" w:rsidRDefault="006A0237" w:rsidP="0063672A">
      <w:pPr>
        <w:pStyle w:val="a0"/>
        <w:rPr>
          <w:lang w:eastAsia="ru-RU"/>
        </w:rPr>
      </w:pPr>
      <w:r>
        <w:rPr>
          <w:lang w:eastAsia="ru-RU"/>
        </w:rPr>
        <w:t xml:space="preserve">соединитель </w:t>
      </w:r>
      <w:r>
        <w:rPr>
          <w:lang w:val="en-US" w:eastAsia="ru-RU"/>
        </w:rPr>
        <w:t>USB 2.0;</w:t>
      </w:r>
    </w:p>
    <w:p w:rsidR="006A0237" w:rsidRDefault="006A0237" w:rsidP="006A0237">
      <w:pPr>
        <w:pStyle w:val="a0"/>
        <w:rPr>
          <w:lang w:eastAsia="ru-RU"/>
        </w:rPr>
      </w:pPr>
      <w:r>
        <w:rPr>
          <w:lang w:eastAsia="ru-RU"/>
        </w:rPr>
        <w:t>микрофон</w:t>
      </w:r>
      <w:r>
        <w:rPr>
          <w:lang w:val="en-US" w:eastAsia="ru-RU"/>
        </w:rPr>
        <w:t>;</w:t>
      </w:r>
    </w:p>
    <w:p w:rsidR="006A0237" w:rsidRPr="006A0237" w:rsidRDefault="0063672A" w:rsidP="0063672A">
      <w:pPr>
        <w:pStyle w:val="a0"/>
        <w:rPr>
          <w:lang w:eastAsia="ru-RU"/>
        </w:rPr>
      </w:pPr>
      <w:r>
        <w:rPr>
          <w:lang w:eastAsia="ru-RU"/>
        </w:rPr>
        <w:t>стереодинамик</w:t>
      </w:r>
      <w:r w:rsidR="006A0237">
        <w:rPr>
          <w:lang w:val="en-US" w:eastAsia="ru-RU"/>
        </w:rPr>
        <w:t>;</w:t>
      </w:r>
    </w:p>
    <w:p w:rsidR="006A0237" w:rsidRDefault="006A0237" w:rsidP="0063672A">
      <w:pPr>
        <w:pStyle w:val="a0"/>
        <w:rPr>
          <w:lang w:eastAsia="ru-RU"/>
        </w:rPr>
      </w:pPr>
      <w:r>
        <w:rPr>
          <w:lang w:eastAsia="ru-RU"/>
        </w:rPr>
        <w:t>линейный аудиовход с соединителем 3</w:t>
      </w:r>
      <w:r w:rsidR="00913453" w:rsidRPr="00913453">
        <w:rPr>
          <w:lang w:eastAsia="ru-RU"/>
        </w:rPr>
        <w:t>,</w:t>
      </w:r>
      <w:r>
        <w:rPr>
          <w:lang w:eastAsia="ru-RU"/>
        </w:rPr>
        <w:t>5 мм</w:t>
      </w:r>
      <w:r w:rsidR="0063672A">
        <w:rPr>
          <w:lang w:eastAsia="ru-RU"/>
        </w:rPr>
        <w:t xml:space="preserve">. </w:t>
      </w:r>
    </w:p>
    <w:p w:rsidR="00787FCE" w:rsidRDefault="00787FCE" w:rsidP="00B67A98">
      <w:pPr>
        <w:rPr>
          <w:lang w:eastAsia="ru-RU"/>
        </w:rPr>
      </w:pPr>
      <w:r>
        <w:rPr>
          <w:lang w:eastAsia="ru-RU"/>
        </w:rPr>
        <w:t xml:space="preserve">Для работы с аудиоданными используется специализированная микросхема-аудиокодек. Управление осуществляется посредством шины </w:t>
      </w:r>
      <w:r w:rsidRPr="006A0237">
        <w:rPr>
          <w:lang w:val="en-US" w:eastAsia="ru-RU"/>
        </w:rPr>
        <w:t>I</w:t>
      </w:r>
      <w:r>
        <w:rPr>
          <w:lang w:eastAsia="ru-RU"/>
        </w:rPr>
        <w:t>2</w:t>
      </w:r>
      <w:r w:rsidRPr="006A0237">
        <w:rPr>
          <w:lang w:val="en-US" w:eastAsia="ru-RU"/>
        </w:rPr>
        <w:t>C</w:t>
      </w:r>
      <w:r>
        <w:rPr>
          <w:lang w:eastAsia="ru-RU"/>
        </w:rPr>
        <w:t xml:space="preserve">, передача цифрового звука – по шине </w:t>
      </w:r>
      <w:r w:rsidRPr="006A0237">
        <w:rPr>
          <w:lang w:val="en-US" w:eastAsia="ru-RU"/>
        </w:rPr>
        <w:t>I</w:t>
      </w:r>
      <w:r>
        <w:rPr>
          <w:lang w:eastAsia="ru-RU"/>
        </w:rPr>
        <w:t>2</w:t>
      </w:r>
      <w:r w:rsidRPr="006A0237">
        <w:rPr>
          <w:lang w:val="en-US" w:eastAsia="ru-RU"/>
        </w:rPr>
        <w:t>S</w:t>
      </w:r>
      <w:r>
        <w:rPr>
          <w:lang w:eastAsia="ru-RU"/>
        </w:rPr>
        <w:t xml:space="preserve">. Скорость передачи данных по </w:t>
      </w:r>
      <w:r w:rsidRPr="006A0237">
        <w:rPr>
          <w:lang w:val="en-US" w:eastAsia="ru-RU"/>
        </w:rPr>
        <w:t>I</w:t>
      </w:r>
      <w:r>
        <w:rPr>
          <w:lang w:eastAsia="ru-RU"/>
        </w:rPr>
        <w:t>2</w:t>
      </w:r>
      <w:r w:rsidRPr="006A0237">
        <w:rPr>
          <w:lang w:val="en-US" w:eastAsia="ru-RU"/>
        </w:rPr>
        <w:t>C</w:t>
      </w:r>
      <w:r w:rsidRPr="006A0237">
        <w:rPr>
          <w:lang w:eastAsia="ru-RU"/>
        </w:rPr>
        <w:t xml:space="preserve"> </w:t>
      </w:r>
      <w:r>
        <w:rPr>
          <w:lang w:eastAsia="ru-RU"/>
        </w:rPr>
        <w:t xml:space="preserve">– 400 </w:t>
      </w:r>
      <w:r w:rsidR="00680161">
        <w:rPr>
          <w:lang w:val="en-US" w:eastAsia="ru-RU"/>
        </w:rPr>
        <w:t>кбит/с</w:t>
      </w:r>
      <w:r>
        <w:rPr>
          <w:lang w:eastAsia="ru-RU"/>
        </w:rPr>
        <w:t>.</w:t>
      </w:r>
    </w:p>
    <w:p w:rsidR="00787FCE" w:rsidRDefault="00787FCE" w:rsidP="00B67A98">
      <w:pPr>
        <w:rPr>
          <w:lang w:eastAsia="ru-RU"/>
        </w:rPr>
      </w:pPr>
      <w:r>
        <w:rPr>
          <w:lang w:eastAsia="ru-RU"/>
        </w:rPr>
        <w:t xml:space="preserve">Для вывода графической информации используется </w:t>
      </w:r>
      <w:r w:rsidRPr="0063672A">
        <w:rPr>
          <w:lang w:val="en-US" w:eastAsia="ru-RU"/>
        </w:rPr>
        <w:t>TFT</w:t>
      </w:r>
      <w:r>
        <w:rPr>
          <w:lang w:eastAsia="ru-RU"/>
        </w:rPr>
        <w:t xml:space="preserve">-дисплей, подключенный по 24-разрядному параллельному интерфейсу </w:t>
      </w:r>
      <w:r w:rsidRPr="0063672A">
        <w:rPr>
          <w:lang w:val="en-US" w:eastAsia="ru-RU"/>
        </w:rPr>
        <w:t>RGB</w:t>
      </w:r>
      <w:r w:rsidR="00B67A98">
        <w:rPr>
          <w:lang w:eastAsia="ru-RU"/>
        </w:rPr>
        <w:t>, р</w:t>
      </w:r>
      <w:r>
        <w:rPr>
          <w:lang w:eastAsia="ru-RU"/>
        </w:rPr>
        <w:t>азрешение – 800</w:t>
      </w:r>
      <w:r w:rsidRPr="0063672A">
        <w:rPr>
          <w:lang w:val="en-US" w:eastAsia="ru-RU"/>
        </w:rPr>
        <w:t>x</w:t>
      </w:r>
      <w:r>
        <w:rPr>
          <w:lang w:eastAsia="ru-RU"/>
        </w:rPr>
        <w:t>480.</w:t>
      </w:r>
    </w:p>
    <w:p w:rsidR="00787FCE" w:rsidRDefault="00787FCE" w:rsidP="00B67A98">
      <w:pPr>
        <w:rPr>
          <w:lang w:eastAsia="ru-RU"/>
        </w:rPr>
      </w:pPr>
      <w:r>
        <w:rPr>
          <w:lang w:eastAsia="ru-RU"/>
        </w:rPr>
        <w:t xml:space="preserve">Необходимо отметить, что массив светодиодов соединён с процессором </w:t>
      </w:r>
      <w:r w:rsidR="008D4414">
        <w:rPr>
          <w:lang w:eastAsia="ru-RU"/>
        </w:rPr>
        <w:t xml:space="preserve">посредством </w:t>
      </w:r>
      <w:r>
        <w:rPr>
          <w:lang w:eastAsia="ru-RU"/>
        </w:rPr>
        <w:t xml:space="preserve">сдвиговых регистров типа </w:t>
      </w:r>
      <w:r w:rsidRPr="006A0237">
        <w:rPr>
          <w:lang w:eastAsia="ru-RU"/>
        </w:rPr>
        <w:t>74</w:t>
      </w:r>
      <w:r>
        <w:rPr>
          <w:lang w:val="en-US" w:eastAsia="ru-RU"/>
        </w:rPr>
        <w:t>HC</w:t>
      </w:r>
      <w:r w:rsidRPr="006A0237">
        <w:rPr>
          <w:lang w:eastAsia="ru-RU"/>
        </w:rPr>
        <w:t>595</w:t>
      </w:r>
      <w:r>
        <w:rPr>
          <w:lang w:eastAsia="ru-RU"/>
        </w:rPr>
        <w:t xml:space="preserve"> для упрощения их адресации и экономии выводов процессора.</w:t>
      </w:r>
    </w:p>
    <w:p w:rsidR="00787FCE" w:rsidRPr="00B67A98" w:rsidRDefault="00787FCE" w:rsidP="00B67A98">
      <w:pPr>
        <w:pStyle w:val="ae"/>
      </w:pPr>
      <w:r w:rsidRPr="00B67A98">
        <w:object w:dxaOrig="9421" w:dyaOrig="10560">
          <v:shape id="_x0000_i1037" type="#_x0000_t75" style="width:364pt;height:408pt" o:ole="">
            <v:imagedata r:id="rId32" o:title=""/>
          </v:shape>
          <o:OLEObject Type="Embed" ProgID="Visio.Drawing.15" ShapeID="_x0000_i1037" DrawAspect="Content" ObjectID="_1556394610" r:id="rId33"/>
        </w:object>
      </w:r>
    </w:p>
    <w:p w:rsidR="00787FCE" w:rsidRPr="00B67A98" w:rsidRDefault="00787FCE" w:rsidP="00B67A98">
      <w:pPr>
        <w:pStyle w:val="ae"/>
      </w:pPr>
      <w:r w:rsidRPr="00B67A98">
        <w:t>Рисунок 3.7 – Интерфейсы ввода и вывода медиаданных панели управления</w:t>
      </w:r>
    </w:p>
    <w:p w:rsidR="00172DD7" w:rsidRDefault="00172DD7" w:rsidP="00EA02B8">
      <w:pPr>
        <w:pStyle w:val="3"/>
        <w:numPr>
          <w:ilvl w:val="2"/>
          <w:numId w:val="7"/>
        </w:numPr>
        <w:rPr>
          <w:lang w:eastAsia="ru-RU"/>
        </w:rPr>
      </w:pPr>
      <w:r>
        <w:rPr>
          <w:lang w:eastAsia="ru-RU"/>
        </w:rPr>
        <w:t>Подсистема питания</w:t>
      </w:r>
    </w:p>
    <w:p w:rsidR="00787FCE" w:rsidRDefault="00787FCE" w:rsidP="00787FCE">
      <w:pPr>
        <w:rPr>
          <w:lang w:eastAsia="ru-RU"/>
        </w:rPr>
      </w:pPr>
      <w:r>
        <w:rPr>
          <w:lang w:eastAsia="ru-RU"/>
        </w:rPr>
        <w:t>Подсистема питания (</w:t>
      </w:r>
      <w:r w:rsidRPr="00787FCE">
        <w:rPr>
          <w:lang w:eastAsia="ru-RU"/>
        </w:rPr>
        <w:t>рисун</w:t>
      </w:r>
      <w:r>
        <w:rPr>
          <w:lang w:eastAsia="ru-RU"/>
        </w:rPr>
        <w:t>ок</w:t>
      </w:r>
      <w:r w:rsidRPr="00787FCE">
        <w:rPr>
          <w:lang w:eastAsia="ru-RU"/>
        </w:rPr>
        <w:t xml:space="preserve"> 3.8</w:t>
      </w:r>
      <w:r>
        <w:rPr>
          <w:lang w:eastAsia="ru-RU"/>
        </w:rPr>
        <w:t>) включает в себя следующие преобразовательные узлы:</w:t>
      </w:r>
    </w:p>
    <w:p w:rsidR="00787FCE" w:rsidRDefault="00787FCE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понижающий входной преобразователь из 12 в 5 В, для питания остальных низковольтных преобразователей и порта </w:t>
      </w:r>
      <w:r>
        <w:rPr>
          <w:lang w:val="en-US" w:eastAsia="ru-RU"/>
        </w:rPr>
        <w:t>USB</w:t>
      </w:r>
      <w:r>
        <w:rPr>
          <w:lang w:eastAsia="ru-RU"/>
        </w:rPr>
        <w:t>, максимальный выходной ток: 5 А.</w:t>
      </w:r>
    </w:p>
    <w:p w:rsidR="00787FCE" w:rsidRDefault="00787FCE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 xml:space="preserve">понижающий преобразователь из 12 в 9,6 В для питания подсветки </w:t>
      </w:r>
      <w:r>
        <w:rPr>
          <w:lang w:val="en-US" w:eastAsia="ru-RU"/>
        </w:rPr>
        <w:t>LCD</w:t>
      </w:r>
      <w:r w:rsidRPr="00787FCE">
        <w:rPr>
          <w:lang w:eastAsia="ru-RU"/>
        </w:rPr>
        <w:t xml:space="preserve"> </w:t>
      </w:r>
      <w:r>
        <w:rPr>
          <w:lang w:val="en-US" w:eastAsia="ru-RU"/>
        </w:rPr>
        <w:t>TFT</w:t>
      </w:r>
      <w:r>
        <w:rPr>
          <w:lang w:eastAsia="ru-RU"/>
        </w:rPr>
        <w:t xml:space="preserve"> с максимальным выходным током 0,3 А.</w:t>
      </w:r>
    </w:p>
    <w:p w:rsidR="00787FCE" w:rsidRDefault="00787FCE" w:rsidP="00EA02B8">
      <w:pPr>
        <w:pStyle w:val="a0"/>
        <w:numPr>
          <w:ilvl w:val="0"/>
          <w:numId w:val="6"/>
        </w:numPr>
        <w:tabs>
          <w:tab w:val="left" w:pos="708"/>
        </w:tabs>
        <w:ind w:left="0" w:firstLine="709"/>
        <w:rPr>
          <w:lang w:eastAsia="ru-RU"/>
        </w:rPr>
      </w:pPr>
      <w:r>
        <w:rPr>
          <w:lang w:eastAsia="ru-RU"/>
        </w:rPr>
        <w:t>понижающий преобразователь из 5 в 3,3 В для питания внешних периферийных элементов с максимальным выходным током 3 А.</w:t>
      </w:r>
    </w:p>
    <w:p w:rsidR="00172DD7" w:rsidRDefault="00787FCE" w:rsidP="00787FCE">
      <w:pPr>
        <w:pStyle w:val="a0"/>
        <w:rPr>
          <w:lang w:eastAsia="ru-RU"/>
        </w:rPr>
      </w:pPr>
      <w:r>
        <w:rPr>
          <w:lang w:val="en-US" w:eastAsia="ru-RU"/>
        </w:rPr>
        <w:lastRenderedPageBreak/>
        <w:t>PMIC</w:t>
      </w:r>
      <w:r>
        <w:rPr>
          <w:lang w:eastAsia="ru-RU"/>
        </w:rPr>
        <w:t xml:space="preserve"> для питания центрального процессора и динамической памяти. </w:t>
      </w:r>
      <w:r>
        <w:rPr>
          <w:lang w:val="en-US" w:eastAsia="ru-RU"/>
        </w:rPr>
        <w:t>PMIC</w:t>
      </w:r>
      <w:r>
        <w:rPr>
          <w:lang w:eastAsia="ru-RU"/>
        </w:rPr>
        <w:t xml:space="preserve"> формирует ряд напряжений 3,3/1,8/1,35/1,1 В с током согласно спецификации процессора.</w:t>
      </w:r>
    </w:p>
    <w:p w:rsidR="00787FCE" w:rsidRDefault="00787FCE" w:rsidP="00787FCE">
      <w:pPr>
        <w:pStyle w:val="ae"/>
      </w:pPr>
      <w:r>
        <w:object w:dxaOrig="9421" w:dyaOrig="4321">
          <v:shape id="_x0000_i1038" type="#_x0000_t75" style="width:471pt;height:3in" o:ole="">
            <v:imagedata r:id="rId34" o:title=""/>
          </v:shape>
          <o:OLEObject Type="Embed" ProgID="Visio.Drawing.15" ShapeID="_x0000_i1038" DrawAspect="Content" ObjectID="_1556394611" r:id="rId35"/>
        </w:object>
      </w:r>
    </w:p>
    <w:p w:rsidR="00787FCE" w:rsidRPr="00172DD7" w:rsidRDefault="00787FCE" w:rsidP="00787FCE">
      <w:pPr>
        <w:pStyle w:val="ae"/>
      </w:pPr>
      <w:r>
        <w:t>Рисунок 3.8 – Подсистема питания</w:t>
      </w:r>
    </w:p>
    <w:p w:rsidR="004A2F61" w:rsidRDefault="00A43E52" w:rsidP="00637CF7">
      <w:pPr>
        <w:pStyle w:val="1"/>
        <w:rPr>
          <w:rFonts w:eastAsia="Times New Roman"/>
          <w:caps w:val="0"/>
          <w:lang w:eastAsia="ru-RU"/>
        </w:rPr>
      </w:pPr>
      <w:bookmarkStart w:id="9" w:name="_Toc482652622"/>
      <w:r>
        <w:rPr>
          <w:rFonts w:eastAsia="Times New Roman"/>
          <w:caps w:val="0"/>
          <w:lang w:eastAsia="ru-RU"/>
        </w:rPr>
        <w:lastRenderedPageBreak/>
        <w:t>ПРОГРАММНО-АППАРАТНАЯ РЕАЛИЗАЦИЯ БОРТОВОГО МУЛЬТИМЕДИЙНОГО КОМПЬЮТЕРА</w:t>
      </w:r>
      <w:bookmarkEnd w:id="9"/>
    </w:p>
    <w:p w:rsidR="00986F32" w:rsidRDefault="000B79B9" w:rsidP="00986F32">
      <w:pPr>
        <w:pStyle w:val="2"/>
        <w:rPr>
          <w:lang w:eastAsia="ru-RU"/>
        </w:rPr>
      </w:pPr>
      <w:bookmarkStart w:id="10" w:name="_Toc482652623"/>
      <w:r>
        <w:rPr>
          <w:lang w:eastAsia="ru-RU"/>
        </w:rPr>
        <w:t>Описание элементной базы</w:t>
      </w:r>
      <w:bookmarkEnd w:id="10"/>
    </w:p>
    <w:p w:rsidR="00986F32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4.1.1</w:t>
      </w:r>
      <w:r>
        <w:rPr>
          <w:lang w:eastAsia="ru-RU"/>
        </w:rPr>
        <w:tab/>
        <w:t>Процессор и подсистема памяти устройства</w:t>
      </w:r>
    </w:p>
    <w:p w:rsidR="00170E69" w:rsidRDefault="00170E69" w:rsidP="00170E69">
      <w:r>
        <w:t xml:space="preserve">В устройстве используется 32-разрядный процессор </w:t>
      </w:r>
      <w:r>
        <w:rPr>
          <w:lang w:val="en-US"/>
        </w:rPr>
        <w:t>ARM</w:t>
      </w:r>
      <w:r>
        <w:t xml:space="preserve"> </w:t>
      </w:r>
      <w:r>
        <w:rPr>
          <w:lang w:val="en-US"/>
        </w:rPr>
        <w:t>Cortex</w:t>
      </w:r>
      <w:r>
        <w:t xml:space="preserve"> </w:t>
      </w:r>
      <w:r>
        <w:rPr>
          <w:lang w:val="en-US"/>
        </w:rPr>
        <w:t>A</w:t>
      </w:r>
      <w:r>
        <w:t xml:space="preserve">8 </w:t>
      </w:r>
      <w:r w:rsidRPr="00170E69">
        <w:rPr>
          <w:lang w:val="en-US"/>
        </w:rPr>
        <w:t>AM</w:t>
      </w:r>
      <w:r w:rsidRPr="00170E69">
        <w:t>3358</w:t>
      </w:r>
      <w:r w:rsidRPr="00170E69">
        <w:rPr>
          <w:lang w:val="en-US"/>
        </w:rPr>
        <w:t>BZCZA</w:t>
      </w:r>
      <w:r w:rsidRPr="00170E69">
        <w:t>100</w:t>
      </w:r>
      <w:r>
        <w:t xml:space="preserve"> </w:t>
      </w:r>
      <w:r>
        <w:rPr>
          <w:lang w:val="en-US"/>
        </w:rPr>
        <w:t>Sitara</w:t>
      </w:r>
      <w:r>
        <w:t xml:space="preserve"> компании </w:t>
      </w:r>
      <w:r>
        <w:rPr>
          <w:lang w:val="en-US"/>
        </w:rPr>
        <w:t>Texas</w:t>
      </w:r>
      <w:r>
        <w:t xml:space="preserve"> </w:t>
      </w:r>
      <w:r>
        <w:rPr>
          <w:lang w:val="en-US"/>
        </w:rPr>
        <w:t>Instruments</w:t>
      </w:r>
      <w:r>
        <w:t>, функциональная блок-диаграмма представлена на рисунке 4.1. Рисунок 4.2 – пример использования процессора в отладочной плате в корпусе S-PBGA-N324.</w:t>
      </w:r>
    </w:p>
    <w:p w:rsidR="00170E69" w:rsidRDefault="00170E69" w:rsidP="00170E69">
      <w:pPr>
        <w:pStyle w:val="ae"/>
        <w:rPr>
          <w:lang w:val="en-US"/>
        </w:rPr>
      </w:pPr>
      <w:r>
        <w:drawing>
          <wp:inline distT="0" distB="0" distL="0" distR="0">
            <wp:extent cx="3600000" cy="373838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73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E69" w:rsidRDefault="00170E69" w:rsidP="00170E69">
      <w:pPr>
        <w:pStyle w:val="ae"/>
        <w:spacing w:before="0"/>
      </w:pPr>
      <w:r>
        <w:t xml:space="preserve">Рисунок 4.1 – Функциональная блок-диаграмма процессоров </w:t>
      </w:r>
      <w:r w:rsidR="00913453">
        <w:t xml:space="preserve">семейства </w:t>
      </w:r>
      <w:r>
        <w:rPr>
          <w:lang w:val="en-US"/>
        </w:rPr>
        <w:t>AM</w:t>
      </w:r>
      <w:r>
        <w:t>335</w:t>
      </w:r>
      <w:r>
        <w:rPr>
          <w:lang w:val="en-US"/>
        </w:rPr>
        <w:t>x</w:t>
      </w:r>
    </w:p>
    <w:p w:rsidR="00170E69" w:rsidRDefault="00170E69" w:rsidP="00170E69">
      <w:pPr>
        <w:pStyle w:val="ae"/>
      </w:pPr>
      <w:r>
        <w:lastRenderedPageBreak/>
        <w:drawing>
          <wp:inline distT="0" distB="0" distL="0" distR="0">
            <wp:extent cx="5400000" cy="2949783"/>
            <wp:effectExtent l="0" t="0" r="0" b="3175"/>
            <wp:docPr id="2" name="Рисунок 2" descr="http://processors.wiki.ti.com/images/1/12/TQMa335x_15x10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http://processors.wiki.ti.com/images/1/12/TQMa335x_15x10cm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4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E69" w:rsidRDefault="00170E69" w:rsidP="00170E69">
      <w:pPr>
        <w:pStyle w:val="ae"/>
        <w:spacing w:before="0"/>
      </w:pPr>
      <w:r>
        <w:t xml:space="preserve">Рисунок 4.2 – Процессор </w:t>
      </w:r>
      <w:r w:rsidRPr="00170E69">
        <w:rPr>
          <w:lang w:val="en-US"/>
        </w:rPr>
        <w:t>AM</w:t>
      </w:r>
      <w:r w:rsidRPr="00170E69">
        <w:t>3358</w:t>
      </w:r>
      <w:r w:rsidRPr="00170E69">
        <w:rPr>
          <w:lang w:val="en-US"/>
        </w:rPr>
        <w:t>BZCZA</w:t>
      </w:r>
      <w:r w:rsidRPr="00170E69">
        <w:t>100</w:t>
      </w:r>
      <w:r>
        <w:t xml:space="preserve"> в корпусе S-PBGA-N324</w:t>
      </w:r>
    </w:p>
    <w:p w:rsidR="00170E69" w:rsidRDefault="00501569" w:rsidP="00170E69">
      <w:pPr>
        <w:rPr>
          <w:lang w:eastAsia="ru-RU"/>
        </w:rPr>
      </w:pPr>
      <w:r w:rsidRPr="00501569">
        <w:rPr>
          <w:lang w:eastAsia="ru-RU"/>
        </w:rPr>
        <w:t>Используемые в разрабатываемом устройстве интерфейсы: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eastAsia="ru-RU"/>
        </w:rPr>
        <w:t xml:space="preserve">канал </w:t>
      </w:r>
      <w:r>
        <w:rPr>
          <w:lang w:val="en-US" w:eastAsia="ru-RU"/>
        </w:rPr>
        <w:t xml:space="preserve">AIN4 </w:t>
      </w:r>
      <w:r>
        <w:rPr>
          <w:lang w:eastAsia="ru-RU"/>
        </w:rPr>
        <w:t>встроенного АЦП;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 xml:space="preserve">CAN: </w:t>
      </w:r>
      <w:r>
        <w:rPr>
          <w:lang w:eastAsia="ru-RU"/>
        </w:rPr>
        <w:t>2 штуки;</w:t>
      </w:r>
    </w:p>
    <w:p w:rsidR="00501569" w:rsidRP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JTAG;</w:t>
      </w:r>
    </w:p>
    <w:p w:rsidR="00501569" w:rsidRP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DDR3;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 xml:space="preserve">GPIO: 32 </w:t>
      </w:r>
      <w:r>
        <w:rPr>
          <w:lang w:eastAsia="ru-RU"/>
        </w:rPr>
        <w:t>вывода;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I</w:t>
      </w:r>
      <w:r w:rsidRPr="00501569">
        <w:rPr>
          <w:lang w:eastAsia="ru-RU"/>
        </w:rPr>
        <w:t>2</w:t>
      </w:r>
      <w:r>
        <w:rPr>
          <w:lang w:val="en-US" w:eastAsia="ru-RU"/>
        </w:rPr>
        <w:t>C</w:t>
      </w:r>
      <w:r w:rsidRPr="00501569">
        <w:rPr>
          <w:lang w:eastAsia="ru-RU"/>
        </w:rPr>
        <w:t xml:space="preserve">: </w:t>
      </w:r>
      <w:r>
        <w:rPr>
          <w:lang w:eastAsia="ru-RU"/>
        </w:rPr>
        <w:t xml:space="preserve">управление </w:t>
      </w:r>
      <w:r>
        <w:rPr>
          <w:lang w:val="en-US" w:eastAsia="ru-RU"/>
        </w:rPr>
        <w:t>PMIC</w:t>
      </w:r>
      <w:r w:rsidRPr="00501569">
        <w:rPr>
          <w:lang w:eastAsia="ru-RU"/>
        </w:rPr>
        <w:t xml:space="preserve"> </w:t>
      </w:r>
      <w:r>
        <w:rPr>
          <w:lang w:eastAsia="ru-RU"/>
        </w:rPr>
        <w:t>и аудиокодеком;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 xml:space="preserve">LCD: </w:t>
      </w:r>
      <w:r>
        <w:rPr>
          <w:lang w:eastAsia="ru-RU"/>
        </w:rPr>
        <w:t>24-разрядная параллельная шина;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I</w:t>
      </w:r>
      <w:r w:rsidRPr="00501569">
        <w:rPr>
          <w:lang w:eastAsia="ru-RU"/>
        </w:rPr>
        <w:t>2</w:t>
      </w:r>
      <w:r>
        <w:rPr>
          <w:lang w:val="en-US" w:eastAsia="ru-RU"/>
        </w:rPr>
        <w:t>S</w:t>
      </w:r>
      <w:r w:rsidRPr="00501569">
        <w:rPr>
          <w:lang w:eastAsia="ru-RU"/>
        </w:rPr>
        <w:t>:</w:t>
      </w:r>
      <w:r>
        <w:rPr>
          <w:lang w:eastAsia="ru-RU"/>
        </w:rPr>
        <w:t xml:space="preserve"> передача медиаданных в аудиокодек;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eMMC</w:t>
      </w:r>
      <w:r w:rsidRPr="00501569">
        <w:rPr>
          <w:lang w:eastAsia="ru-RU"/>
        </w:rPr>
        <w:t xml:space="preserve"> 4.41: </w:t>
      </w:r>
      <w:r>
        <w:rPr>
          <w:lang w:eastAsia="ru-RU"/>
        </w:rPr>
        <w:t xml:space="preserve">8-разрядный </w:t>
      </w:r>
      <w:r>
        <w:rPr>
          <w:lang w:val="en-US" w:eastAsia="ru-RU"/>
        </w:rPr>
        <w:t>MMC</w:t>
      </w:r>
      <w:r w:rsidRPr="00501569">
        <w:rPr>
          <w:lang w:eastAsia="ru-RU"/>
        </w:rPr>
        <w:t xml:space="preserve">0 </w:t>
      </w:r>
      <w:r>
        <w:rPr>
          <w:lang w:eastAsia="ru-RU"/>
        </w:rPr>
        <w:t>для флеш-накопителя и 4-разрядный для модуля беспроводной связи;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SPI</w:t>
      </w:r>
      <w:r w:rsidRPr="00501569">
        <w:rPr>
          <w:lang w:eastAsia="ru-RU"/>
        </w:rPr>
        <w:t>:</w:t>
      </w:r>
      <w:r>
        <w:rPr>
          <w:lang w:eastAsia="ru-RU"/>
        </w:rPr>
        <w:t xml:space="preserve"> управление и обмен данными с акселерометром;</w:t>
      </w:r>
    </w:p>
    <w:p w:rsidR="00501569" w:rsidRDefault="00501569" w:rsidP="00501569">
      <w:pPr>
        <w:pStyle w:val="a0"/>
        <w:rPr>
          <w:lang w:eastAsia="ru-RU"/>
        </w:rPr>
      </w:pPr>
      <w:r>
        <w:rPr>
          <w:lang w:val="en-US" w:eastAsia="ru-RU"/>
        </w:rPr>
        <w:t>UART</w:t>
      </w:r>
      <w:r w:rsidRPr="00501569">
        <w:rPr>
          <w:lang w:eastAsia="ru-RU"/>
        </w:rPr>
        <w:t xml:space="preserve">: </w:t>
      </w:r>
      <w:r>
        <w:rPr>
          <w:lang w:eastAsia="ru-RU"/>
        </w:rPr>
        <w:t xml:space="preserve">отладочный </w:t>
      </w:r>
      <w:r>
        <w:rPr>
          <w:lang w:val="en-US" w:eastAsia="ru-RU"/>
        </w:rPr>
        <w:t>UART</w:t>
      </w:r>
      <w:r>
        <w:rPr>
          <w:lang w:eastAsia="ru-RU"/>
        </w:rPr>
        <w:t xml:space="preserve">0, </w:t>
      </w:r>
      <w:r>
        <w:rPr>
          <w:lang w:val="en-US" w:eastAsia="ru-RU"/>
        </w:rPr>
        <w:t>UART</w:t>
      </w:r>
      <w:r>
        <w:rPr>
          <w:lang w:eastAsia="ru-RU"/>
        </w:rPr>
        <w:t xml:space="preserve">4 для модуля спутниковой навигации, отладочный </w:t>
      </w:r>
      <w:r>
        <w:rPr>
          <w:lang w:val="en-US" w:eastAsia="ru-RU"/>
        </w:rPr>
        <w:t>UART</w:t>
      </w:r>
      <w:r>
        <w:rPr>
          <w:lang w:eastAsia="ru-RU"/>
        </w:rPr>
        <w:t xml:space="preserve">3 и </w:t>
      </w:r>
      <w:r>
        <w:rPr>
          <w:lang w:val="en-US" w:eastAsia="ru-RU"/>
        </w:rPr>
        <w:t>UART</w:t>
      </w:r>
      <w:r>
        <w:rPr>
          <w:lang w:eastAsia="ru-RU"/>
        </w:rPr>
        <w:t xml:space="preserve">2 с </w:t>
      </w:r>
      <w:r>
        <w:rPr>
          <w:lang w:val="en-US" w:eastAsia="ru-RU"/>
        </w:rPr>
        <w:t>Flow</w:t>
      </w:r>
      <w:r w:rsidRPr="00501569">
        <w:rPr>
          <w:lang w:eastAsia="ru-RU"/>
        </w:rPr>
        <w:t xml:space="preserve"> </w:t>
      </w:r>
      <w:r>
        <w:rPr>
          <w:lang w:val="en-US" w:eastAsia="ru-RU"/>
        </w:rPr>
        <w:t>Control</w:t>
      </w:r>
      <w:r w:rsidRPr="00501569">
        <w:rPr>
          <w:lang w:eastAsia="ru-RU"/>
        </w:rPr>
        <w:t xml:space="preserve"> </w:t>
      </w:r>
      <w:r>
        <w:rPr>
          <w:lang w:eastAsia="ru-RU"/>
        </w:rPr>
        <w:t>для модуля беспроводной связи;</w:t>
      </w:r>
    </w:p>
    <w:p w:rsidR="00501569" w:rsidRDefault="00501569" w:rsidP="00974243">
      <w:pPr>
        <w:pStyle w:val="a0"/>
        <w:rPr>
          <w:lang w:eastAsia="ru-RU"/>
        </w:rPr>
      </w:pPr>
      <w:r>
        <w:rPr>
          <w:lang w:val="en-US" w:eastAsia="ru-RU"/>
        </w:rPr>
        <w:t>USB</w:t>
      </w:r>
      <w:r w:rsidRPr="00501569">
        <w:rPr>
          <w:lang w:eastAsia="ru-RU"/>
        </w:rPr>
        <w:t xml:space="preserve"> 2.</w:t>
      </w:r>
      <w:r w:rsidRPr="00974243">
        <w:rPr>
          <w:lang w:eastAsia="ru-RU"/>
        </w:rPr>
        <w:t xml:space="preserve">0: </w:t>
      </w:r>
      <w:r>
        <w:rPr>
          <w:lang w:eastAsia="ru-RU"/>
        </w:rPr>
        <w:t xml:space="preserve"> </w:t>
      </w:r>
      <w:r w:rsidR="00974243" w:rsidRPr="00974243">
        <w:rPr>
          <w:lang w:eastAsia="ru-RU"/>
        </w:rPr>
        <w:t xml:space="preserve">USB0 </w:t>
      </w:r>
      <w:r w:rsidR="00974243">
        <w:rPr>
          <w:lang w:eastAsia="ru-RU"/>
        </w:rPr>
        <w:t xml:space="preserve">для внешнего соединителя и </w:t>
      </w:r>
      <w:r w:rsidR="00974243" w:rsidRPr="00974243">
        <w:rPr>
          <w:lang w:eastAsia="ru-RU"/>
        </w:rPr>
        <w:t>USB</w:t>
      </w:r>
      <w:r w:rsidR="00974243">
        <w:rPr>
          <w:lang w:eastAsia="ru-RU"/>
        </w:rPr>
        <w:t>1 для модуля сотовой связи.</w:t>
      </w:r>
    </w:p>
    <w:p w:rsidR="00974243" w:rsidRDefault="00974243" w:rsidP="00974243">
      <w:r>
        <w:t xml:space="preserve">Динамическая память представлена двумя микросхемами DDR3L SDRAM </w:t>
      </w:r>
      <w:r w:rsidRPr="00974243">
        <w:t>AS4C128M8D3L-12BANTR</w:t>
      </w:r>
      <w:r>
        <w:t xml:space="preserve"> компании </w:t>
      </w:r>
      <w:r>
        <w:rPr>
          <w:lang w:val="en-US"/>
        </w:rPr>
        <w:t>Alliance</w:t>
      </w:r>
      <w:r w:rsidRPr="00974243">
        <w:t xml:space="preserve"> </w:t>
      </w:r>
      <w:r>
        <w:rPr>
          <w:lang w:val="en-US"/>
        </w:rPr>
        <w:t>Memory</w:t>
      </w:r>
      <w:r w:rsidRPr="00974243">
        <w:t xml:space="preserve">, </w:t>
      </w:r>
      <w:r>
        <w:rPr>
          <w:lang w:val="en-US"/>
        </w:rPr>
        <w:t>Inc</w:t>
      </w:r>
      <w:r>
        <w:t xml:space="preserve">. Объём каждой микросхемы памяти – 1 </w:t>
      </w:r>
      <w:r w:rsidR="000223EC" w:rsidRPr="00C276A9">
        <w:t>Гб</w:t>
      </w:r>
      <w:r>
        <w:t xml:space="preserve">, частота работы – 400 </w:t>
      </w:r>
      <w:r w:rsidR="00680161" w:rsidRPr="00C276A9">
        <w:t>МГц</w:t>
      </w:r>
      <w:r>
        <w:t>. Конфигурация – 1</w:t>
      </w:r>
      <w:r>
        <w:rPr>
          <w:lang w:val="en-US"/>
        </w:rPr>
        <w:t>G</w:t>
      </w:r>
      <w:r>
        <w:t xml:space="preserve">8, адресное пространство – </w:t>
      </w:r>
      <w:r>
        <w:rPr>
          <w:lang w:val="en-US"/>
        </w:rPr>
        <w:t>x</w:t>
      </w:r>
      <w:r>
        <w:t xml:space="preserve">8. Напряжение питания – 1,35 В, что соответствует </w:t>
      </w:r>
      <w:r>
        <w:lastRenderedPageBreak/>
        <w:t>стандарту DDR3L. Функциональная блок-диаграмма изображена на рисунке 4.3. Корпус микросхемы – FBGA-78 (рисунок 4.4).</w:t>
      </w:r>
    </w:p>
    <w:p w:rsidR="00974243" w:rsidRDefault="00974243" w:rsidP="00974243">
      <w:pPr>
        <w:pStyle w:val="ae"/>
      </w:pPr>
      <w:r>
        <w:drawing>
          <wp:inline distT="0" distB="0" distL="0" distR="0">
            <wp:extent cx="3600000" cy="4518584"/>
            <wp:effectExtent l="0" t="0" r="635" b="0"/>
            <wp:docPr id="3" name="Рисунок 3" descr="https://i.gyazo.com/6d4782422c0db0e7d5970fedbeb75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i.gyazo.com/6d4782422c0db0e7d5970fedbeb7579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1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243" w:rsidRDefault="00974243" w:rsidP="00974243">
      <w:pPr>
        <w:pStyle w:val="ae"/>
        <w:spacing w:after="0"/>
      </w:pPr>
      <w:r w:rsidRPr="00974243">
        <w:t>Рисунок 4.3 – Функциональная блок-диаграмма микросхемы DDR3L SDRAM</w:t>
      </w:r>
    </w:p>
    <w:p w:rsidR="00974243" w:rsidRDefault="00974243" w:rsidP="00974243">
      <w:pPr>
        <w:pStyle w:val="ae"/>
        <w:spacing w:before="0"/>
      </w:pPr>
      <w:r w:rsidRPr="00974243">
        <w:t>AS4C128M8D3L-12BANTR</w:t>
      </w:r>
    </w:p>
    <w:p w:rsidR="00974243" w:rsidRDefault="00974243" w:rsidP="00974243">
      <w:pPr>
        <w:pStyle w:val="ae"/>
        <w:spacing w:before="0"/>
      </w:pPr>
      <w:r>
        <w:drawing>
          <wp:inline distT="0" distB="0" distL="0" distR="0">
            <wp:extent cx="3600000" cy="2198981"/>
            <wp:effectExtent l="133350" t="76200" r="76835" b="125730"/>
            <wp:docPr id="4" name="Рисунок 4" descr="http://itersnews.com/wp-content/uploads/2012/09/SK-Hynix-DDR3L-R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http://itersnews.com/wp-content/uploads/2012/09/SK-Hynix-DDR3L-RS.jpg"/>
                    <pic:cNvPicPr/>
                  </pic:nvPicPr>
                  <pic:blipFill rotWithShape="1">
                    <a:blip r:embed="rId39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19898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243" w:rsidRDefault="00974243" w:rsidP="00974243">
      <w:pPr>
        <w:pStyle w:val="ae"/>
        <w:spacing w:before="0"/>
      </w:pPr>
      <w:r>
        <w:t xml:space="preserve">Рисунок 4.4 – Микрохема </w:t>
      </w:r>
      <w:r>
        <w:rPr>
          <w:lang w:val="en-US"/>
        </w:rPr>
        <w:t>SDRAM</w:t>
      </w:r>
      <w:r w:rsidRPr="00974243">
        <w:t xml:space="preserve"> </w:t>
      </w:r>
      <w:r>
        <w:rPr>
          <w:lang w:val="en-US"/>
        </w:rPr>
        <w:t>DDR</w:t>
      </w:r>
      <w:r>
        <w:t>3</w:t>
      </w:r>
      <w:r>
        <w:rPr>
          <w:lang w:val="en-US"/>
        </w:rPr>
        <w:t>L</w:t>
      </w:r>
      <w:r w:rsidRPr="00974243">
        <w:t xml:space="preserve"> </w:t>
      </w:r>
      <w:r>
        <w:t xml:space="preserve">в корпусе </w:t>
      </w:r>
      <w:r>
        <w:rPr>
          <w:lang w:val="en-US"/>
        </w:rPr>
        <w:t>FBGA</w:t>
      </w:r>
      <w:r>
        <w:t>-78</w:t>
      </w:r>
    </w:p>
    <w:p w:rsidR="00974243" w:rsidRDefault="00974243" w:rsidP="00974243">
      <w:r w:rsidRPr="00974243">
        <w:lastRenderedPageBreak/>
        <w:t xml:space="preserve">Статическая память представляет собой одну микросхему MTFC16GJVEC-4M IT TR компании Micron. Объём микросхемы – 16 </w:t>
      </w:r>
      <w:r w:rsidR="000223EC">
        <w:t>Гб</w:t>
      </w:r>
      <w:r w:rsidRPr="00974243">
        <w:t xml:space="preserve">, протокол интерфейса eMMC – 4.5. Адресное пространство – x8. Напряжение питания – 3,3 В. Функциональная блок-диаграмма не приводится из-за ограничений пользования документацией на микросхемы памяти типа eMMC, установленных международными соглашениями. Корпус микросхемы – </w:t>
      </w:r>
      <w:r w:rsidR="00036F4C" w:rsidRPr="00036F4C">
        <w:t xml:space="preserve">169-VFBGA </w:t>
      </w:r>
      <w:r w:rsidRPr="00974243">
        <w:t>(</w:t>
      </w:r>
      <w:r>
        <w:t>р</w:t>
      </w:r>
      <w:r w:rsidRPr="00974243">
        <w:t>исунок 4.5).</w:t>
      </w:r>
    </w:p>
    <w:p w:rsidR="00974243" w:rsidRDefault="00036F4C" w:rsidP="00036F4C">
      <w:pPr>
        <w:pStyle w:val="ae"/>
        <w:spacing w:after="0"/>
      </w:pPr>
      <w:r>
        <w:drawing>
          <wp:inline distT="0" distB="0" distL="0" distR="0">
            <wp:extent cx="3600000" cy="1856165"/>
            <wp:effectExtent l="0" t="0" r="635" b="0"/>
            <wp:docPr id="6" name="Рисунок 6" descr="http://cdn.gsmarena.com/pics/15/02/samsung-emmc-51/gsmarena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cdn.gsmarena.com/pics/15/02/samsung-emmc-51/gsmarena_00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5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243" w:rsidRPr="00974243" w:rsidRDefault="00974243" w:rsidP="00036F4C">
      <w:pPr>
        <w:pStyle w:val="ae"/>
        <w:spacing w:before="0"/>
      </w:pPr>
      <w:r>
        <w:t>Рисунок 4.5 – Микрохем</w:t>
      </w:r>
      <w:r w:rsidR="00036F4C">
        <w:t>ы</w:t>
      </w:r>
      <w:r>
        <w:t xml:space="preserve"> </w:t>
      </w:r>
      <w:r>
        <w:rPr>
          <w:lang w:val="en-US"/>
        </w:rPr>
        <w:t>eMMC</w:t>
      </w:r>
      <w:r w:rsidRPr="00974243">
        <w:t xml:space="preserve"> </w:t>
      </w:r>
      <w:r>
        <w:t xml:space="preserve">в корпусе </w:t>
      </w:r>
      <w:r w:rsidR="00036F4C" w:rsidRPr="00036F4C">
        <w:t>169-</w:t>
      </w:r>
      <w:r w:rsidR="00036F4C" w:rsidRPr="00036F4C">
        <w:rPr>
          <w:lang w:val="en-US"/>
        </w:rPr>
        <w:t>VFBGA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4.1.2</w:t>
      </w:r>
      <w:r>
        <w:rPr>
          <w:lang w:eastAsia="ru-RU"/>
        </w:rPr>
        <w:tab/>
        <w:t>Интерфейсы передачи данных</w:t>
      </w:r>
    </w:p>
    <w:p w:rsidR="00170E69" w:rsidRDefault="00036F4C" w:rsidP="00170E69">
      <w:pPr>
        <w:rPr>
          <w:lang w:eastAsia="ru-RU"/>
        </w:rPr>
      </w:pPr>
      <w:r w:rsidRPr="00036F4C">
        <w:rPr>
          <w:lang w:eastAsia="ru-RU"/>
        </w:rPr>
        <w:t>В микросхемах-приёмопередатчиках SN65HVD230QDRG4Q1 (</w:t>
      </w:r>
      <w:r>
        <w:rPr>
          <w:lang w:eastAsia="ru-RU"/>
        </w:rPr>
        <w:t>р</w:t>
      </w:r>
      <w:r w:rsidRPr="00036F4C">
        <w:rPr>
          <w:lang w:eastAsia="ru-RU"/>
        </w:rPr>
        <w:t>исунок 4.6) шины CAN интегрирована ESD-защита со стороны линий CANH и CANL. Выбор серии микросхем обусловлен рекомендациями производителя процессора – Texas Instruments. Корпус микросхем – SOIC-8 (</w:t>
      </w:r>
      <w:r>
        <w:rPr>
          <w:lang w:eastAsia="ru-RU"/>
        </w:rPr>
        <w:t>р</w:t>
      </w:r>
      <w:r w:rsidRPr="00036F4C">
        <w:rPr>
          <w:lang w:eastAsia="ru-RU"/>
        </w:rPr>
        <w:t>исунок 4.7).</w:t>
      </w:r>
    </w:p>
    <w:p w:rsidR="00036F4C" w:rsidRPr="00C93990" w:rsidRDefault="00036F4C" w:rsidP="00C93990">
      <w:pPr>
        <w:pStyle w:val="ae"/>
      </w:pPr>
      <w:r w:rsidRPr="00C93990">
        <w:drawing>
          <wp:inline distT="0" distB="0" distL="0" distR="0">
            <wp:extent cx="3600000" cy="2838173"/>
            <wp:effectExtent l="0" t="0" r="635" b="635"/>
            <wp:docPr id="7" name="Рисунок 7" descr="https://i.gyazo.com/3878b89f5ee0d6dd3062f460b50a1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https://i.gyazo.com/3878b89f5ee0d6dd3062f460b50a114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2" t="3003" r="3643" b="5116"/>
                    <a:stretch/>
                  </pic:blipFill>
                  <pic:spPr bwMode="auto">
                    <a:xfrm>
                      <a:off x="0" y="0"/>
                      <a:ext cx="3600000" cy="283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4C" w:rsidRPr="00C93990" w:rsidRDefault="00036F4C" w:rsidP="00C93990">
      <w:pPr>
        <w:pStyle w:val="ae"/>
      </w:pPr>
      <w:r w:rsidRPr="00C93990">
        <w:t>Рисунок 4.6 – Логическая диаграмма микросхемы-приёмопередатчика шины CAN</w:t>
      </w:r>
    </w:p>
    <w:p w:rsidR="00036F4C" w:rsidRDefault="00036F4C" w:rsidP="00036F4C">
      <w:pPr>
        <w:pStyle w:val="ae"/>
        <w:rPr>
          <w:lang w:val="en-US"/>
        </w:rPr>
      </w:pPr>
      <w:r>
        <w:lastRenderedPageBreak/>
        <w:drawing>
          <wp:inline distT="0" distB="0" distL="0" distR="0">
            <wp:extent cx="3600000" cy="2154389"/>
            <wp:effectExtent l="0" t="0" r="635" b="0"/>
            <wp:docPr id="8" name="Рисунок 8" descr="https://img.conrad.de/medias/global/ce/7000_7999/7200/7270/7272/162881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https://img.conrad.de/medias/global/ce/7000_7999/7200/7270/7272/162881_BB_00_FB.EPS_100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F4C" w:rsidRDefault="00036F4C" w:rsidP="00036F4C">
      <w:pPr>
        <w:pStyle w:val="ae"/>
      </w:pPr>
      <w:r>
        <w:t xml:space="preserve">Рисунок 4.7 – Микросхема в корпусе </w:t>
      </w:r>
      <w:r>
        <w:rPr>
          <w:lang w:val="en-US"/>
        </w:rPr>
        <w:t>SOIC</w:t>
      </w:r>
      <w:r>
        <w:t>-8</w:t>
      </w:r>
    </w:p>
    <w:p w:rsidR="00036F4C" w:rsidRDefault="00036F4C" w:rsidP="00170E69">
      <w:pPr>
        <w:rPr>
          <w:lang w:eastAsia="ru-RU"/>
        </w:rPr>
      </w:pPr>
      <w:r w:rsidRPr="00036F4C">
        <w:rPr>
          <w:lang w:eastAsia="ru-RU"/>
        </w:rPr>
        <w:t xml:space="preserve">Физические соединения жизненно важных информационных шин в автомобиле требуют виброустойчивого и надёжного соединителя. Для шины CAN в разрабатываемом устройстве используются угловые соединители </w:t>
      </w:r>
      <w:r w:rsidR="00E021CE">
        <w:rPr>
          <w:lang w:eastAsia="ru-RU"/>
        </w:rPr>
        <w:t xml:space="preserve">Mini-Fit 4x1 </w:t>
      </w:r>
      <w:r w:rsidR="00E021CE" w:rsidRPr="00E021CE">
        <w:rPr>
          <w:lang w:eastAsia="ru-RU"/>
        </w:rPr>
        <w:t xml:space="preserve">0039303041 </w:t>
      </w:r>
      <w:r w:rsidR="000B79B9">
        <w:rPr>
          <w:lang w:eastAsia="ru-RU"/>
        </w:rPr>
        <w:t xml:space="preserve">компании </w:t>
      </w:r>
      <w:r w:rsidR="000B79B9">
        <w:rPr>
          <w:lang w:val="en-US" w:eastAsia="ru-RU"/>
        </w:rPr>
        <w:t>Molex</w:t>
      </w:r>
      <w:r w:rsidR="000B79B9" w:rsidRPr="000B79B9">
        <w:rPr>
          <w:lang w:eastAsia="ru-RU"/>
        </w:rPr>
        <w:t xml:space="preserve"> </w:t>
      </w:r>
      <w:r w:rsidRPr="00036F4C">
        <w:rPr>
          <w:lang w:eastAsia="ru-RU"/>
        </w:rPr>
        <w:t>(</w:t>
      </w:r>
      <w:r>
        <w:rPr>
          <w:lang w:eastAsia="ru-RU"/>
        </w:rPr>
        <w:t>р</w:t>
      </w:r>
      <w:r w:rsidRPr="00036F4C">
        <w:rPr>
          <w:lang w:eastAsia="ru-RU"/>
        </w:rPr>
        <w:t>исунок 4.8).</w:t>
      </w:r>
    </w:p>
    <w:p w:rsidR="00036F4C" w:rsidRDefault="00036F4C" w:rsidP="00036F4C">
      <w:pPr>
        <w:pStyle w:val="ae"/>
        <w:spacing w:before="0" w:after="0"/>
      </w:pPr>
      <w:r>
        <w:drawing>
          <wp:inline distT="0" distB="0" distL="0" distR="0">
            <wp:extent cx="3600000" cy="2351200"/>
            <wp:effectExtent l="0" t="0" r="635" b="0"/>
            <wp:docPr id="10" name="Рисунок 10" descr="https://media.digikey.com/Renders/Molex%20Renders/Mini-Fit%20Jr%205569%204%20Position%201%20Row%20Na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media.digikey.com/Renders/Molex%20Renders/Mini-Fit%20Jr%205569%204%20Position%201%20Row%20Natur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3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4C" w:rsidRPr="00036F4C" w:rsidRDefault="00036F4C" w:rsidP="00036F4C">
      <w:pPr>
        <w:pStyle w:val="ae"/>
        <w:spacing w:before="0"/>
      </w:pPr>
      <w:r>
        <w:t xml:space="preserve">Рисунок 4.8 – Угловой соединитель типа </w:t>
      </w:r>
      <w:r>
        <w:rPr>
          <w:lang w:val="en-US"/>
        </w:rPr>
        <w:t>Mini</w:t>
      </w:r>
      <w:r>
        <w:t>-</w:t>
      </w:r>
      <w:r>
        <w:rPr>
          <w:lang w:val="en-US"/>
        </w:rPr>
        <w:t>Fit</w:t>
      </w:r>
      <w:r>
        <w:t xml:space="preserve"> 4</w:t>
      </w:r>
      <w:r>
        <w:rPr>
          <w:lang w:val="en-US"/>
        </w:rPr>
        <w:t>x</w:t>
      </w:r>
      <w:r>
        <w:t>1</w:t>
      </w:r>
    </w:p>
    <w:p w:rsidR="00036F4C" w:rsidRDefault="000B79B9" w:rsidP="00170E69">
      <w:pPr>
        <w:rPr>
          <w:lang w:eastAsia="ru-RU"/>
        </w:rPr>
      </w:pPr>
      <w:r w:rsidRPr="000B79B9">
        <w:rPr>
          <w:lang w:eastAsia="ru-RU"/>
        </w:rPr>
        <w:t>Спецификация USB 2.0 имеет ограничение по току 0.5 А, необходимо пресечение превышения потребления по току подключенным устройством. Микросхема TPS2052BDGNR компании Texas Instruments (</w:t>
      </w:r>
      <w:r>
        <w:rPr>
          <w:lang w:eastAsia="ru-RU"/>
        </w:rPr>
        <w:t>р</w:t>
      </w:r>
      <w:r w:rsidRPr="000B79B9">
        <w:rPr>
          <w:lang w:eastAsia="ru-RU"/>
        </w:rPr>
        <w:t>исунок 4.9) позволяет отслеживать потребление тока внешним устройством, а также отключать его в случае превышения ограничения, предусмотренного спецификацией стандарта. Микросхема в корпусе SOIC-8 (</w:t>
      </w:r>
      <w:r>
        <w:rPr>
          <w:lang w:eastAsia="ru-RU"/>
        </w:rPr>
        <w:t>р</w:t>
      </w:r>
      <w:r w:rsidRPr="000B79B9">
        <w:rPr>
          <w:lang w:eastAsia="ru-RU"/>
        </w:rPr>
        <w:t>исунок 4.7) подключается к процессору по интерфейсу ввода/вывода общего назначения.</w:t>
      </w:r>
    </w:p>
    <w:p w:rsidR="000B79B9" w:rsidRDefault="000B79B9" w:rsidP="000B79B9">
      <w:pPr>
        <w:pStyle w:val="ae"/>
      </w:pPr>
      <w:r>
        <w:lastRenderedPageBreak/>
        <w:drawing>
          <wp:inline distT="0" distB="0" distL="0" distR="0" wp14:anchorId="74644F38" wp14:editId="4740088F">
            <wp:extent cx="3600000" cy="1706021"/>
            <wp:effectExtent l="0" t="0" r="635" b="8890"/>
            <wp:docPr id="11" name="Рисунок 11" descr="https://i.gyazo.com/14f8cc4ee88b6f977769f25e053751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gyazo.com/14f8cc4ee88b6f977769f25e053751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7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9B9" w:rsidRPr="000B79B9" w:rsidRDefault="000B79B9" w:rsidP="000B79B9">
      <w:pPr>
        <w:pStyle w:val="ae"/>
      </w:pPr>
      <w:r>
        <w:t xml:space="preserve">Рисунок 4.9 – Функциональная блок-диаграмма микросхемы </w:t>
      </w:r>
      <w:r w:rsidRPr="000B79B9">
        <w:t>TPS2052BDGNR</w:t>
      </w:r>
    </w:p>
    <w:p w:rsidR="000B79B9" w:rsidRDefault="000B79B9" w:rsidP="00170E69">
      <w:pPr>
        <w:rPr>
          <w:lang w:eastAsia="ru-RU"/>
        </w:rPr>
      </w:pPr>
      <w:r w:rsidRPr="000B79B9">
        <w:rPr>
          <w:lang w:eastAsia="ru-RU"/>
        </w:rPr>
        <w:t>Соединители отладочных интерфейсов выб</w:t>
      </w:r>
      <w:r>
        <w:rPr>
          <w:lang w:eastAsia="ru-RU"/>
        </w:rPr>
        <w:t>раны в форм-факторе одно</w:t>
      </w:r>
      <w:r w:rsidRPr="000B79B9">
        <w:rPr>
          <w:lang w:eastAsia="ru-RU"/>
        </w:rPr>
        <w:t>рядн</w:t>
      </w:r>
      <w:r w:rsidR="003035F7">
        <w:rPr>
          <w:lang w:eastAsia="ru-RU"/>
        </w:rPr>
        <w:t>ой</w:t>
      </w:r>
      <w:r w:rsidRPr="000B79B9">
        <w:rPr>
          <w:lang w:eastAsia="ru-RU"/>
        </w:rPr>
        <w:t xml:space="preserve"> штырев</w:t>
      </w:r>
      <w:r w:rsidR="003035F7">
        <w:rPr>
          <w:lang w:eastAsia="ru-RU"/>
        </w:rPr>
        <w:t>ой</w:t>
      </w:r>
      <w:r w:rsidRPr="000B79B9">
        <w:rPr>
          <w:lang w:eastAsia="ru-RU"/>
        </w:rPr>
        <w:t xml:space="preserve"> вил</w:t>
      </w:r>
      <w:r w:rsidR="003035F7">
        <w:rPr>
          <w:lang w:eastAsia="ru-RU"/>
        </w:rPr>
        <w:t>ки</w:t>
      </w:r>
      <w:r w:rsidRPr="000B79B9">
        <w:rPr>
          <w:lang w:eastAsia="ru-RU"/>
        </w:rPr>
        <w:t xml:space="preserve"> 61300411121 </w:t>
      </w:r>
      <w:r>
        <w:rPr>
          <w:lang w:eastAsia="ru-RU"/>
        </w:rPr>
        <w:t xml:space="preserve">компании </w:t>
      </w:r>
      <w:r w:rsidRPr="000B79B9">
        <w:rPr>
          <w:lang w:eastAsia="ru-RU"/>
        </w:rPr>
        <w:t xml:space="preserve">Wurth Electronics Inc. (рисунок 4.10) </w:t>
      </w:r>
      <w:r>
        <w:rPr>
          <w:lang w:eastAsia="ru-RU"/>
        </w:rPr>
        <w:t xml:space="preserve">и </w:t>
      </w:r>
      <w:r w:rsidR="003035F7">
        <w:rPr>
          <w:lang w:val="en-US" w:eastAsia="ru-RU"/>
        </w:rPr>
        <w:t>IDC</w:t>
      </w:r>
      <w:r w:rsidR="003035F7" w:rsidRPr="003035F7">
        <w:rPr>
          <w:lang w:eastAsia="ru-RU"/>
        </w:rPr>
        <w:t>-</w:t>
      </w:r>
      <w:r w:rsidR="003035F7">
        <w:rPr>
          <w:lang w:eastAsia="ru-RU"/>
        </w:rPr>
        <w:t xml:space="preserve">вилки </w:t>
      </w:r>
      <w:r w:rsidRPr="000B79B9">
        <w:rPr>
          <w:lang w:eastAsia="ru-RU"/>
        </w:rPr>
        <w:t>1-1734162-5</w:t>
      </w:r>
      <w:r>
        <w:rPr>
          <w:lang w:eastAsia="ru-RU"/>
        </w:rPr>
        <w:t xml:space="preserve"> компании </w:t>
      </w:r>
      <w:r w:rsidRPr="000B79B9">
        <w:rPr>
          <w:lang w:eastAsia="ru-RU"/>
        </w:rPr>
        <w:t>TE Connectivity</w:t>
      </w:r>
      <w:r w:rsidR="003035F7" w:rsidRPr="003035F7">
        <w:rPr>
          <w:lang w:eastAsia="ru-RU"/>
        </w:rPr>
        <w:t xml:space="preserve"> (</w:t>
      </w:r>
      <w:r w:rsidR="003035F7">
        <w:rPr>
          <w:lang w:eastAsia="ru-RU"/>
        </w:rPr>
        <w:t>рисунок 4.11</w:t>
      </w:r>
      <w:r w:rsidR="003035F7" w:rsidRPr="003035F7">
        <w:rPr>
          <w:lang w:eastAsia="ru-RU"/>
        </w:rPr>
        <w:t>)</w:t>
      </w:r>
      <w:r>
        <w:rPr>
          <w:lang w:eastAsia="ru-RU"/>
        </w:rPr>
        <w:t>.</w:t>
      </w:r>
    </w:p>
    <w:p w:rsidR="000B79B9" w:rsidRDefault="000B79B9" w:rsidP="003035F7">
      <w:pPr>
        <w:pStyle w:val="ae"/>
      </w:pPr>
      <w:r>
        <w:drawing>
          <wp:inline distT="0" distB="0" distL="0" distR="0">
            <wp:extent cx="3060000" cy="2379752"/>
            <wp:effectExtent l="0" t="0" r="7620" b="1905"/>
            <wp:docPr id="12" name="Рисунок 12" descr="https://media.digikey.com/Photos/Wurth%20Electronics%20Photos/61300411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media.digikey.com/Photos/Wurth%20Electronics%20Photos/61300411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0000" cy="237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Default="003035F7" w:rsidP="003035F7">
      <w:pPr>
        <w:pStyle w:val="ae"/>
      </w:pPr>
      <w:r>
        <w:t xml:space="preserve">Рисунок 4.10 – Соединитель отладочного интерфейса </w:t>
      </w:r>
      <w:r>
        <w:rPr>
          <w:lang w:val="en-US"/>
        </w:rPr>
        <w:t>UART</w:t>
      </w:r>
    </w:p>
    <w:p w:rsidR="003035F7" w:rsidRDefault="003035F7" w:rsidP="003035F7">
      <w:pPr>
        <w:pStyle w:val="ae"/>
      </w:pPr>
      <w:r>
        <w:drawing>
          <wp:inline distT="0" distB="0" distL="0" distR="0">
            <wp:extent cx="3059430" cy="2255146"/>
            <wp:effectExtent l="0" t="0" r="7620" b="0"/>
            <wp:docPr id="13" name="Рисунок 13" descr="https://www.picclickimg.com/d/l400/pict/221905824318_/100-PCS-DC3-10P-254mm-2x5-Pin-10-P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www.picclickimg.com/d/l400/pict/221905824318_/100-PCS-DC3-10P-254mm-2x5-Pin-10-P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2" t="27304" r="17630" b="20496"/>
                    <a:stretch/>
                  </pic:blipFill>
                  <pic:spPr bwMode="auto">
                    <a:xfrm>
                      <a:off x="0" y="0"/>
                      <a:ext cx="3060000" cy="225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Pr="00170E69" w:rsidRDefault="003035F7" w:rsidP="003035F7">
      <w:pPr>
        <w:pStyle w:val="ae"/>
      </w:pPr>
      <w:r>
        <w:t>Рисунок 4.1</w:t>
      </w:r>
      <w:r w:rsidRPr="00C60D50">
        <w:t>1</w:t>
      </w:r>
      <w:r>
        <w:t xml:space="preserve"> – Соединитель отладочного интерфейса </w:t>
      </w:r>
      <w:r>
        <w:rPr>
          <w:lang w:val="en-US"/>
        </w:rPr>
        <w:t>JTAG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4.1.3</w:t>
      </w:r>
      <w:r>
        <w:rPr>
          <w:lang w:eastAsia="ru-RU"/>
        </w:rPr>
        <w:tab/>
      </w:r>
      <w:r w:rsidRPr="00AD4401">
        <w:rPr>
          <w:lang w:eastAsia="ru-RU"/>
        </w:rPr>
        <w:t>Wi-Fi и Bluetooth</w:t>
      </w:r>
    </w:p>
    <w:p w:rsidR="003035F7" w:rsidRDefault="003035F7" w:rsidP="003035F7">
      <w:pPr>
        <w:rPr>
          <w:lang w:eastAsia="ru-RU"/>
        </w:rPr>
      </w:pPr>
      <w:r w:rsidRPr="003035F7">
        <w:rPr>
          <w:lang w:eastAsia="ru-RU"/>
        </w:rPr>
        <w:t xml:space="preserve">Как было отмечено в </w:t>
      </w:r>
      <w:r w:rsidR="00016956">
        <w:rPr>
          <w:lang w:eastAsia="ru-RU"/>
        </w:rPr>
        <w:t>пункте</w:t>
      </w:r>
      <w:r w:rsidRPr="003035F7">
        <w:rPr>
          <w:lang w:eastAsia="ru-RU"/>
        </w:rPr>
        <w:t xml:space="preserve"> 3.2.3, модуль TiWi-BLE 450-0064R компании LSR (рисунок 4.12) является интегрированным, в корпусе которого размещены блоки Wi-Fi IEEE 802.11 b/g/n и Bluetooth BLE 4.0. </w:t>
      </w:r>
      <w:r>
        <w:rPr>
          <w:lang w:eastAsia="ru-RU"/>
        </w:rPr>
        <w:t>На рисунке 4.1</w:t>
      </w:r>
      <w:r w:rsidRPr="003035F7">
        <w:rPr>
          <w:lang w:eastAsia="ru-RU"/>
        </w:rPr>
        <w:t>3</w:t>
      </w:r>
      <w:r>
        <w:rPr>
          <w:lang w:eastAsia="ru-RU"/>
        </w:rPr>
        <w:t xml:space="preserve"> представлена высокоуровневая блок-диаграмма модуля.</w:t>
      </w:r>
    </w:p>
    <w:p w:rsidR="003035F7" w:rsidRDefault="003035F7" w:rsidP="003035F7">
      <w:pPr>
        <w:pStyle w:val="ae"/>
      </w:pPr>
      <w:r>
        <w:drawing>
          <wp:inline distT="0" distB="0" distL="0" distR="0" wp14:anchorId="07D23393" wp14:editId="261131D8">
            <wp:extent cx="3600000" cy="2459347"/>
            <wp:effectExtent l="0" t="0" r="635" b="0"/>
            <wp:docPr id="14" name="Рисунок 14" descr="https://i.gyazo.com/eabdaf0b7112ef0d27e79960bf057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gyazo.com/eabdaf0b7112ef0d27e79960bf0578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45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Pr="00E03AF9" w:rsidRDefault="003035F7" w:rsidP="003035F7">
      <w:pPr>
        <w:pStyle w:val="ae"/>
      </w:pPr>
      <w:r>
        <w:t>Рисунок 4.1</w:t>
      </w:r>
      <w:r w:rsidRPr="003035F7">
        <w:t>2</w:t>
      </w:r>
      <w:r>
        <w:t xml:space="preserve"> – Модуль </w:t>
      </w:r>
      <w:r>
        <w:rPr>
          <w:lang w:val="en-US"/>
        </w:rPr>
        <w:t>TiWi</w:t>
      </w:r>
      <w:r w:rsidRPr="00E03AF9">
        <w:t>-</w:t>
      </w:r>
      <w:r>
        <w:rPr>
          <w:lang w:val="en-US"/>
        </w:rPr>
        <w:t>BLE</w:t>
      </w:r>
    </w:p>
    <w:p w:rsidR="003035F7" w:rsidRDefault="003035F7" w:rsidP="003035F7">
      <w:pPr>
        <w:pStyle w:val="ae"/>
      </w:pPr>
      <w:r>
        <w:drawing>
          <wp:inline distT="0" distB="0" distL="0" distR="0" wp14:anchorId="39374E10" wp14:editId="19BA9D99">
            <wp:extent cx="3600000" cy="3140331"/>
            <wp:effectExtent l="0" t="0" r="635" b="3175"/>
            <wp:docPr id="15" name="Рисунок 15" descr="https://i.gyazo.com/5754ccc2efd4cfa87df607b02598a5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gyazo.com/5754ccc2efd4cfa87df607b02598a55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1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5F7" w:rsidRPr="00C60D50" w:rsidRDefault="003035F7" w:rsidP="003035F7">
      <w:pPr>
        <w:pStyle w:val="ae"/>
        <w:spacing w:before="0"/>
      </w:pPr>
      <w:r>
        <w:t>Рисунок 4.1</w:t>
      </w:r>
      <w:r w:rsidRPr="003035F7">
        <w:t>3</w:t>
      </w:r>
      <w:r>
        <w:t xml:space="preserve"> – Высокоуровневая блок-диаграмма модуля </w:t>
      </w:r>
      <w:r>
        <w:rPr>
          <w:lang w:val="en-US"/>
        </w:rPr>
        <w:t>TiWi</w:t>
      </w:r>
      <w:r w:rsidRPr="00D51C91">
        <w:t>-</w:t>
      </w:r>
      <w:r>
        <w:rPr>
          <w:lang w:val="en-US"/>
        </w:rPr>
        <w:t>BLE</w:t>
      </w:r>
    </w:p>
    <w:p w:rsidR="00BF6DE6" w:rsidRDefault="00BF6DE6" w:rsidP="00BF6DE6">
      <w:r w:rsidRPr="00BF6DE6">
        <w:t>Особенностью модуля является отличные от напряжения питания 3,3 В логические уровни</w:t>
      </w:r>
      <w:r>
        <w:t xml:space="preserve"> </w:t>
      </w:r>
      <w:r w:rsidRPr="00BF6DE6">
        <w:t xml:space="preserve">– 1,8 В. Это требует введения </w:t>
      </w:r>
      <w:r>
        <w:t>трёх</w:t>
      </w:r>
      <w:r w:rsidRPr="00BF6DE6">
        <w:t xml:space="preserve"> </w:t>
      </w:r>
      <w:r>
        <w:t>6-</w:t>
      </w:r>
      <w:r w:rsidRPr="00BF6DE6">
        <w:t xml:space="preserve">разрядных </w:t>
      </w:r>
      <w:r w:rsidRPr="00BF6DE6">
        <w:lastRenderedPageBreak/>
        <w:t>преобразовател</w:t>
      </w:r>
      <w:r w:rsidR="00D8154A">
        <w:t>ей</w:t>
      </w:r>
      <w:r w:rsidRPr="00BF6DE6">
        <w:t xml:space="preserve"> уровней TXB0106IPWRQ1</w:t>
      </w:r>
      <w:r>
        <w:t xml:space="preserve"> </w:t>
      </w:r>
      <w:r w:rsidRPr="00BF6DE6">
        <w:t xml:space="preserve">компании Texas Instruments для корректного их распознания процессором. Типовая схема их </w:t>
      </w:r>
      <w:r w:rsidR="00D00BB5">
        <w:t>реализации</w:t>
      </w:r>
      <w:r w:rsidRPr="00BF6DE6">
        <w:t xml:space="preserve"> представлена на рисунке 4.1</w:t>
      </w:r>
      <w:r>
        <w:t>4</w:t>
      </w:r>
      <w:r w:rsidRPr="00BF6DE6">
        <w:t>, корпус 16-TSSOP</w:t>
      </w:r>
      <w:r>
        <w:t xml:space="preserve"> </w:t>
      </w:r>
      <w:r w:rsidRPr="00BF6DE6">
        <w:t>– на рисунке 4.1</w:t>
      </w:r>
      <w:r>
        <w:t>5</w:t>
      </w:r>
      <w:r w:rsidRPr="00BF6DE6">
        <w:t>.</w:t>
      </w:r>
    </w:p>
    <w:p w:rsidR="003035F7" w:rsidRDefault="00D00BB5" w:rsidP="00BF6DE6">
      <w:pPr>
        <w:pStyle w:val="ae"/>
      </w:pPr>
      <w:r>
        <w:drawing>
          <wp:inline distT="0" distB="0" distL="0" distR="0">
            <wp:extent cx="3167163" cy="3600000"/>
            <wp:effectExtent l="0" t="0" r="0" b="635"/>
            <wp:docPr id="53" name="Рисунок 53" descr="https://i.gyazo.com/84392a53a439d5af151676bd36a01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.gyazo.com/84392a53a439d5af151676bd36a0129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6" t="1091" r="2651" b="556"/>
                    <a:stretch/>
                  </pic:blipFill>
                  <pic:spPr bwMode="auto">
                    <a:xfrm>
                      <a:off x="0" y="0"/>
                      <a:ext cx="316716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Default="00BF6DE6" w:rsidP="00BF6DE6">
      <w:pPr>
        <w:pStyle w:val="ae"/>
      </w:pPr>
      <w:r w:rsidRPr="00BF6DE6">
        <w:t>Рисунок 4.1</w:t>
      </w:r>
      <w:r>
        <w:t>4</w:t>
      </w:r>
      <w:r w:rsidRPr="00BF6DE6">
        <w:t xml:space="preserve"> – Типовая схема подключения преобразователя логических уровней</w:t>
      </w:r>
    </w:p>
    <w:p w:rsidR="00BF6DE6" w:rsidRDefault="00BF6DE6" w:rsidP="00BF6DE6">
      <w:pPr>
        <w:pStyle w:val="ae"/>
      </w:pPr>
      <w:r>
        <w:drawing>
          <wp:inline distT="0" distB="0" distL="0" distR="0">
            <wp:extent cx="3600000" cy="2361991"/>
            <wp:effectExtent l="0" t="0" r="635" b="635"/>
            <wp:docPr id="17" name="Рисунок 17" descr="https://media.digikey.com/Renders/Texas%20Instr%20Renders/16-TSS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media.digikey.com/Renders/Texas%20Instr%20Renders/16-TSSO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36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Default="00BF6DE6" w:rsidP="00BF6DE6">
      <w:pPr>
        <w:pStyle w:val="ae"/>
      </w:pPr>
      <w:r w:rsidRPr="00BF6DE6">
        <w:t>Рисунок 4.1</w:t>
      </w:r>
      <w:r>
        <w:t>5</w:t>
      </w:r>
      <w:r w:rsidRPr="00BF6DE6">
        <w:t xml:space="preserve"> –</w:t>
      </w:r>
      <w:r>
        <w:t xml:space="preserve"> П</w:t>
      </w:r>
      <w:r w:rsidRPr="00BF6DE6">
        <w:t>реобразователь уровней TXB0106IPWRQ1 в корпусе 16-TSSOP</w:t>
      </w:r>
    </w:p>
    <w:p w:rsidR="00BF6DE6" w:rsidRDefault="00BF6DE6" w:rsidP="00BF6DE6">
      <w:r w:rsidRPr="00BF6DE6">
        <w:t>Техническим заданием предусмотрено использование внутренней антенны. Выбрана антенна W3525B100 в форм-факторе печатной платы с радиочастотным интерфейсом подключения U.FL (рисунок 4.1</w:t>
      </w:r>
      <w:r>
        <w:t>6</w:t>
      </w:r>
      <w:r w:rsidRPr="00BF6DE6">
        <w:t>).</w:t>
      </w:r>
    </w:p>
    <w:p w:rsidR="00BF6DE6" w:rsidRPr="00BF6DE6" w:rsidRDefault="00BF6DE6" w:rsidP="00BF6DE6">
      <w:pPr>
        <w:pStyle w:val="ae"/>
      </w:pPr>
      <w:r w:rsidRPr="00BF6DE6">
        <w:lastRenderedPageBreak/>
        <w:drawing>
          <wp:inline distT="0" distB="0" distL="0" distR="0" wp14:anchorId="04C23937" wp14:editId="2A19AD20">
            <wp:extent cx="2136074" cy="3600000"/>
            <wp:effectExtent l="0" t="8255" r="8890" b="8890"/>
            <wp:docPr id="18" name="Рисунок 18" descr="https://i.gyazo.com/b2b9038b2a1aea98dcb76b7347d8d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gyazo.com/b2b9038b2a1aea98dcb76b7347d8d8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221" t="1946" r="4888" b="1253"/>
                    <a:stretch/>
                  </pic:blipFill>
                  <pic:spPr bwMode="auto">
                    <a:xfrm rot="5400000">
                      <a:off x="0" y="0"/>
                      <a:ext cx="21360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6DE6">
        <w:t xml:space="preserve"> </w:t>
      </w:r>
    </w:p>
    <w:p w:rsidR="00BF6DE6" w:rsidRPr="00BF6DE6" w:rsidRDefault="00BF6DE6" w:rsidP="00BF6DE6">
      <w:pPr>
        <w:pStyle w:val="ae"/>
      </w:pPr>
      <w:r w:rsidRPr="00BF6DE6">
        <w:t>Рисунок 4.1</w:t>
      </w:r>
      <w:r>
        <w:t>6</w:t>
      </w:r>
      <w:r w:rsidRPr="00BF6DE6">
        <w:t xml:space="preserve"> – Антенна W3525B100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4.1.4</w:t>
      </w:r>
      <w:r>
        <w:rPr>
          <w:lang w:eastAsia="ru-RU"/>
        </w:rPr>
        <w:tab/>
      </w:r>
      <w:r w:rsidRPr="00AD4401">
        <w:rPr>
          <w:lang w:eastAsia="ru-RU"/>
        </w:rPr>
        <w:t>Спутниковая навигация</w:t>
      </w:r>
    </w:p>
    <w:p w:rsidR="00170E69" w:rsidRDefault="00BF6DE6" w:rsidP="00170E69">
      <w:pPr>
        <w:rPr>
          <w:lang w:eastAsia="ru-RU"/>
        </w:rPr>
      </w:pPr>
      <w:r w:rsidRPr="00BF6DE6">
        <w:rPr>
          <w:lang w:eastAsia="ru-RU"/>
        </w:rPr>
        <w:t>В качестве приёмника навигационных сигналов со спутников систем GPS/ГЛОНАСС был выбран интегрированный модуль Max-8Q компании u-blox (рисунок 4.1</w:t>
      </w:r>
      <w:r>
        <w:rPr>
          <w:lang w:eastAsia="ru-RU"/>
        </w:rPr>
        <w:t>7</w:t>
      </w:r>
      <w:r w:rsidRPr="00BF6DE6">
        <w:rPr>
          <w:lang w:eastAsia="ru-RU"/>
        </w:rPr>
        <w:t>).</w:t>
      </w:r>
    </w:p>
    <w:p w:rsidR="00BF6DE6" w:rsidRPr="00BF6DE6" w:rsidRDefault="00BF6DE6" w:rsidP="00BF6DE6">
      <w:pPr>
        <w:pStyle w:val="ae"/>
      </w:pPr>
      <w:r w:rsidRPr="00BF6DE6">
        <w:drawing>
          <wp:inline distT="0" distB="0" distL="0" distR="0" wp14:anchorId="2EC59FAE" wp14:editId="6E8B93B9">
            <wp:extent cx="5400000" cy="2359910"/>
            <wp:effectExtent l="0" t="0" r="0" b="2540"/>
            <wp:docPr id="19" name="Рисунок 19" descr="https://i.gyazo.com/75a6b613e21a7e88df71dc92289a9f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.gyazo.com/75a6b613e21a7e88df71dc92289a9f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88" t="1334" r="2220" b="2225"/>
                    <a:stretch/>
                  </pic:blipFill>
                  <pic:spPr bwMode="auto">
                    <a:xfrm>
                      <a:off x="0" y="0"/>
                      <a:ext cx="5400000" cy="2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Pr="00BF6DE6" w:rsidRDefault="00BF6DE6" w:rsidP="00BF6DE6">
      <w:pPr>
        <w:pStyle w:val="ae"/>
      </w:pPr>
      <w:r w:rsidRPr="00BF6DE6">
        <w:t>Рисунок 4.1</w:t>
      </w:r>
      <w:r>
        <w:t>7</w:t>
      </w:r>
      <w:r w:rsidRPr="00BF6DE6">
        <w:t xml:space="preserve"> – Функциональная блок диаграмма модуля спутниковой навигации</w:t>
      </w:r>
    </w:p>
    <w:p w:rsidR="00BF6DE6" w:rsidRDefault="00BF6DE6" w:rsidP="00170E69">
      <w:pPr>
        <w:rPr>
          <w:lang w:eastAsia="ru-RU"/>
        </w:rPr>
      </w:pPr>
      <w:r w:rsidRPr="00BF6DE6">
        <w:rPr>
          <w:lang w:eastAsia="ru-RU"/>
        </w:rPr>
        <w:t>Для повышения качества и уровня приёма сигнала со спутников, антенна должна быть внешней, в отличие от модуля Wi-Fi/Bluetooth TiWi-BLE. Антенна AA.162.301111 компании Taoglas предназначена для крепления на лобовом стекле транспортного средства и подключается к устройству с помощью радиочастотного соединителя типа SMA (рисунок 4.1</w:t>
      </w:r>
      <w:r>
        <w:rPr>
          <w:lang w:eastAsia="ru-RU"/>
        </w:rPr>
        <w:t>8</w:t>
      </w:r>
      <w:r w:rsidRPr="00BF6DE6">
        <w:rPr>
          <w:lang w:eastAsia="ru-RU"/>
        </w:rPr>
        <w:t>)</w:t>
      </w:r>
      <w:r>
        <w:rPr>
          <w:lang w:eastAsia="ru-RU"/>
        </w:rPr>
        <w:t xml:space="preserve">, требующего введения соответствующего соединителя в устройство: </w:t>
      </w:r>
      <w:r w:rsidRPr="00BF6DE6">
        <w:rPr>
          <w:lang w:eastAsia="ru-RU"/>
        </w:rPr>
        <w:t>5-1814400-1</w:t>
      </w:r>
      <w:r>
        <w:rPr>
          <w:lang w:eastAsia="ru-RU"/>
        </w:rPr>
        <w:t xml:space="preserve"> компании </w:t>
      </w:r>
      <w:r w:rsidRPr="00BF6DE6">
        <w:rPr>
          <w:lang w:eastAsia="ru-RU"/>
        </w:rPr>
        <w:t>TE Connectivity</w:t>
      </w:r>
      <w:r>
        <w:rPr>
          <w:lang w:eastAsia="ru-RU"/>
        </w:rPr>
        <w:t xml:space="preserve"> (рисунок 4.19)</w:t>
      </w:r>
      <w:r w:rsidRPr="00BF6DE6">
        <w:rPr>
          <w:lang w:eastAsia="ru-RU"/>
        </w:rPr>
        <w:t>.</w:t>
      </w:r>
    </w:p>
    <w:p w:rsidR="00BF6DE6" w:rsidRDefault="00BF6DE6" w:rsidP="00BF6DE6">
      <w:pPr>
        <w:pStyle w:val="ae"/>
      </w:pPr>
      <w:r>
        <w:lastRenderedPageBreak/>
        <w:drawing>
          <wp:inline distT="0" distB="0" distL="0" distR="0" wp14:anchorId="251EA1E1" wp14:editId="2334EF56">
            <wp:extent cx="3600000" cy="2594453"/>
            <wp:effectExtent l="0" t="0" r="635" b="0"/>
            <wp:docPr id="20" name="Рисунок 20" descr="https://i.gyazo.com/c9ff6815693f91f3ee122f6c54aecb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.gyazo.com/c9ff6815693f91f3ee122f6c54aecb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826" t="3515" r="2076" b="8819"/>
                    <a:stretch/>
                  </pic:blipFill>
                  <pic:spPr bwMode="auto">
                    <a:xfrm>
                      <a:off x="0" y="0"/>
                      <a:ext cx="3600000" cy="259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Default="00BF6DE6" w:rsidP="00BF6DE6">
      <w:pPr>
        <w:pStyle w:val="ae"/>
      </w:pPr>
      <w:r>
        <w:t>Рисунок 4.18 – Антенна модуля спутниковой навигации</w:t>
      </w:r>
    </w:p>
    <w:p w:rsidR="00BF6DE6" w:rsidRDefault="00BF6DE6" w:rsidP="00BF6DE6">
      <w:pPr>
        <w:pStyle w:val="ae"/>
      </w:pPr>
      <w:r>
        <w:drawing>
          <wp:inline distT="0" distB="0" distL="0" distR="0">
            <wp:extent cx="3600000" cy="3434662"/>
            <wp:effectExtent l="0" t="0" r="635" b="0"/>
            <wp:docPr id="21" name="Рисунок 21" descr="https://media.digikey.com/photos/Tyco%20Photos/5-181440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media.digikey.com/photos/Tyco%20Photos/5-1814400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43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DE6" w:rsidRPr="00170E69" w:rsidRDefault="00BF6DE6" w:rsidP="00BF6DE6">
      <w:pPr>
        <w:pStyle w:val="ae"/>
      </w:pPr>
      <w:r w:rsidRPr="00BF6DE6">
        <w:t>Рисунок 4.1</w:t>
      </w:r>
      <w:r w:rsidR="00C93990">
        <w:t>9</w:t>
      </w:r>
      <w:r w:rsidRPr="00BF6DE6">
        <w:t xml:space="preserve"> – </w:t>
      </w:r>
      <w:r>
        <w:t xml:space="preserve">Соединитель типа </w:t>
      </w:r>
      <w:r>
        <w:rPr>
          <w:lang w:val="en-US"/>
        </w:rPr>
        <w:t>SMA</w:t>
      </w:r>
      <w:r w:rsidRPr="00BF6DE6">
        <w:t xml:space="preserve"> </w:t>
      </w:r>
      <w:r>
        <w:t>для антенны спутниковой навигации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4.1.5</w:t>
      </w:r>
      <w:r>
        <w:rPr>
          <w:lang w:eastAsia="ru-RU"/>
        </w:rPr>
        <w:tab/>
        <w:t>Сотовая связь</w:t>
      </w:r>
    </w:p>
    <w:p w:rsidR="00170E69" w:rsidRPr="00636E67" w:rsidRDefault="00C93990" w:rsidP="00170E69">
      <w:pPr>
        <w:rPr>
          <w:lang w:eastAsia="ru-RU"/>
        </w:rPr>
      </w:pPr>
      <w:r w:rsidRPr="00C93990">
        <w:rPr>
          <w:lang w:eastAsia="ru-RU"/>
        </w:rPr>
        <w:t>Модуль беспроводной сотовой связи в форм-факторе mPCIe позволяет изменять конфигурацию устройства по требованию заказчика путём замены одного модуля на другой. Согласно техническому заданию, выбран модуль LE910-EU V2 mPCIe (рисунок 4.</w:t>
      </w:r>
      <w:r>
        <w:rPr>
          <w:lang w:eastAsia="ru-RU"/>
        </w:rPr>
        <w:t>20</w:t>
      </w:r>
      <w:r w:rsidRPr="00C93990">
        <w:rPr>
          <w:lang w:eastAsia="ru-RU"/>
        </w:rPr>
        <w:t>) компании Telit для европейского региона.</w:t>
      </w:r>
      <w:r>
        <w:rPr>
          <w:lang w:eastAsia="ru-RU"/>
        </w:rPr>
        <w:t xml:space="preserve"> Модуль подключается к процессору с помощью соединителя 0679101002 (рисунок 4.21) и </w:t>
      </w:r>
      <w:r>
        <w:rPr>
          <w:lang w:eastAsia="ru-RU"/>
        </w:rPr>
        <w:lastRenderedPageBreak/>
        <w:t xml:space="preserve">фиксатора типа защёлка </w:t>
      </w:r>
      <w:r w:rsidRPr="00C93990">
        <w:rPr>
          <w:lang w:eastAsia="ru-RU"/>
        </w:rPr>
        <w:t>0480994000</w:t>
      </w:r>
      <w:r>
        <w:rPr>
          <w:lang w:eastAsia="ru-RU"/>
        </w:rPr>
        <w:t xml:space="preserve"> (рисунок 4.22) компании </w:t>
      </w:r>
      <w:r>
        <w:rPr>
          <w:lang w:val="en-US" w:eastAsia="ru-RU"/>
        </w:rPr>
        <w:t>Molex</w:t>
      </w:r>
      <w:r w:rsidRPr="00C93990">
        <w:rPr>
          <w:lang w:eastAsia="ru-RU"/>
        </w:rPr>
        <w:t>.</w:t>
      </w:r>
      <w:r w:rsidR="00636E67">
        <w:rPr>
          <w:lang w:eastAsia="ru-RU"/>
        </w:rPr>
        <w:t xml:space="preserve"> Для соединения </w:t>
      </w:r>
      <w:r w:rsidR="00636E67">
        <w:rPr>
          <w:lang w:val="en-US" w:eastAsia="ru-RU"/>
        </w:rPr>
        <w:t>SIM</w:t>
      </w:r>
      <w:r w:rsidR="00636E67" w:rsidRPr="00636E67">
        <w:rPr>
          <w:lang w:eastAsia="ru-RU"/>
        </w:rPr>
        <w:t>-</w:t>
      </w:r>
      <w:r w:rsidR="00636E67">
        <w:rPr>
          <w:lang w:eastAsia="ru-RU"/>
        </w:rPr>
        <w:t xml:space="preserve">карты с модулем используется держатель </w:t>
      </w:r>
      <w:r w:rsidR="00636E67" w:rsidRPr="00636E67">
        <w:rPr>
          <w:lang w:eastAsia="ru-RU"/>
        </w:rPr>
        <w:t>0785260001</w:t>
      </w:r>
      <w:r w:rsidR="00636E67">
        <w:rPr>
          <w:lang w:eastAsia="ru-RU"/>
        </w:rPr>
        <w:t xml:space="preserve"> компании </w:t>
      </w:r>
      <w:r w:rsidR="00636E67">
        <w:rPr>
          <w:lang w:val="en-US" w:eastAsia="ru-RU"/>
        </w:rPr>
        <w:t>Molex</w:t>
      </w:r>
      <w:r w:rsidR="00636E67">
        <w:rPr>
          <w:lang w:eastAsia="ru-RU"/>
        </w:rPr>
        <w:t xml:space="preserve"> (рисунок 4.23)</w:t>
      </w:r>
      <w:r w:rsidR="00782A01">
        <w:rPr>
          <w:lang w:eastAsia="ru-RU"/>
        </w:rPr>
        <w:t xml:space="preserve"> типа 8+2</w:t>
      </w:r>
      <w:r w:rsidR="00636E67">
        <w:rPr>
          <w:lang w:eastAsia="ru-RU"/>
        </w:rPr>
        <w:t>.</w:t>
      </w:r>
    </w:p>
    <w:p w:rsidR="00C93990" w:rsidRDefault="00C93990" w:rsidP="00C93990">
      <w:pPr>
        <w:pStyle w:val="ae"/>
      </w:pPr>
      <w:r w:rsidRPr="00534BF2">
        <w:drawing>
          <wp:inline distT="0" distB="0" distL="0" distR="0" wp14:anchorId="1B047E49" wp14:editId="166D63DB">
            <wp:extent cx="3600000" cy="2455104"/>
            <wp:effectExtent l="0" t="0" r="635" b="2540"/>
            <wp:docPr id="22" name="Рисунок 22" descr="https://i.gyazo.com/73d2b9837e79e538cfb668c3a7c3b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gyazo.com/73d2b9837e79e538cfb668c3a7c3b450.png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990" w:rsidRDefault="00C93990" w:rsidP="00C93990">
      <w:pPr>
        <w:pStyle w:val="ae"/>
      </w:pPr>
      <w:r>
        <w:t>Рисунок 4.20 – Модуль беспроводной сотовой связи</w:t>
      </w:r>
    </w:p>
    <w:p w:rsidR="00C93990" w:rsidRDefault="00C93990" w:rsidP="00C93990">
      <w:pPr>
        <w:pStyle w:val="ae"/>
      </w:pPr>
      <w:r>
        <w:drawing>
          <wp:inline distT="0" distB="0" distL="0" distR="0">
            <wp:extent cx="3600000" cy="2050615"/>
            <wp:effectExtent l="0" t="0" r="635" b="6985"/>
            <wp:docPr id="25" name="Рисунок 25" descr="https://media.digikey.com/Photos/Molex/0679101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media.digikey.com/Photos/Molex/0679101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0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990" w:rsidRPr="003B0C0D" w:rsidRDefault="00C93990" w:rsidP="00C93990">
      <w:pPr>
        <w:pStyle w:val="ae"/>
      </w:pPr>
      <w:r>
        <w:t>Рисунок 4.2</w:t>
      </w:r>
      <w:r w:rsidRPr="003B0C0D">
        <w:t>1</w:t>
      </w:r>
      <w:r>
        <w:t xml:space="preserve"> – </w:t>
      </w:r>
      <w:r w:rsidR="003B0C0D">
        <w:t>С</w:t>
      </w:r>
      <w:r>
        <w:t xml:space="preserve">оединитель </w:t>
      </w:r>
      <w:r w:rsidRPr="00C93990">
        <w:t xml:space="preserve">0679101002 </w:t>
      </w:r>
      <w:r>
        <w:t xml:space="preserve">форм-фактора </w:t>
      </w:r>
      <w:r>
        <w:rPr>
          <w:lang w:val="en-US"/>
        </w:rPr>
        <w:t>mPCIe</w:t>
      </w:r>
    </w:p>
    <w:p w:rsidR="00C93990" w:rsidRDefault="003B0C0D" w:rsidP="00C93990">
      <w:pPr>
        <w:pStyle w:val="ae"/>
      </w:pPr>
      <w:r>
        <w:drawing>
          <wp:inline distT="0" distB="0" distL="0" distR="0" wp14:anchorId="297B04DC" wp14:editId="209B92E1">
            <wp:extent cx="3600000" cy="1458668"/>
            <wp:effectExtent l="0" t="0" r="63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95" t="14369" r="3007" b="7445"/>
                    <a:stretch/>
                  </pic:blipFill>
                  <pic:spPr bwMode="auto">
                    <a:xfrm>
                      <a:off x="0" y="0"/>
                      <a:ext cx="3600000" cy="145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0D" w:rsidRPr="00782A01" w:rsidRDefault="003B0C0D" w:rsidP="003B0C0D">
      <w:pPr>
        <w:pStyle w:val="ae"/>
      </w:pPr>
      <w:r>
        <w:t>Рисунок 4.2</w:t>
      </w:r>
      <w:r w:rsidR="00782A01">
        <w:t>2</w:t>
      </w:r>
      <w:r>
        <w:t xml:space="preserve"> – Фиксатор </w:t>
      </w:r>
      <w:r w:rsidRPr="003B0C0D">
        <w:t xml:space="preserve">0480994000 </w:t>
      </w:r>
      <w:r>
        <w:t xml:space="preserve">для модулей форм-фактора </w:t>
      </w:r>
      <w:r>
        <w:rPr>
          <w:lang w:val="en-US"/>
        </w:rPr>
        <w:t>mPCIe</w:t>
      </w:r>
    </w:p>
    <w:p w:rsidR="00782A01" w:rsidRDefault="00782A01" w:rsidP="003B0C0D">
      <w:pPr>
        <w:pStyle w:val="ae"/>
      </w:pPr>
      <w:r>
        <w:lastRenderedPageBreak/>
        <w:drawing>
          <wp:inline distT="0" distB="0" distL="0" distR="0">
            <wp:extent cx="3600000" cy="2971066"/>
            <wp:effectExtent l="0" t="0" r="635" b="1270"/>
            <wp:docPr id="46" name="Рисунок 46" descr="https://i.gyazo.com/e58b55a4fa02b3846f53fb39a515e3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i.gyazo.com/e58b55a4fa02b3846f53fb39a515e30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" t="945" r="391"/>
                    <a:stretch/>
                  </pic:blipFill>
                  <pic:spPr bwMode="auto">
                    <a:xfrm>
                      <a:off x="0" y="0"/>
                      <a:ext cx="3600000" cy="297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A01" w:rsidRPr="00782A01" w:rsidRDefault="00782A01" w:rsidP="003B0C0D">
      <w:pPr>
        <w:pStyle w:val="ae"/>
      </w:pPr>
      <w:r w:rsidRPr="00782A01">
        <w:t>Рисунок 4.2</w:t>
      </w:r>
      <w:r>
        <w:t>3</w:t>
      </w:r>
      <w:r w:rsidRPr="00782A01">
        <w:t xml:space="preserve"> – </w:t>
      </w:r>
      <w:r>
        <w:t>Держатель</w:t>
      </w:r>
      <w:r w:rsidRPr="00782A01">
        <w:t xml:space="preserve"> 0785260001 для </w:t>
      </w:r>
      <w:r>
        <w:rPr>
          <w:lang w:val="en-US"/>
        </w:rPr>
        <w:t>SIM</w:t>
      </w:r>
      <w:r w:rsidRPr="00782A01">
        <w:t>-</w:t>
      </w:r>
      <w:r>
        <w:t>карты</w:t>
      </w:r>
    </w:p>
    <w:p w:rsidR="00C93990" w:rsidRDefault="00C93990" w:rsidP="00170E69">
      <w:pPr>
        <w:rPr>
          <w:lang w:eastAsia="ru-RU"/>
        </w:rPr>
      </w:pPr>
      <w:r w:rsidRPr="00C93990">
        <w:rPr>
          <w:lang w:eastAsia="ru-RU"/>
        </w:rPr>
        <w:t>В качестве сдвоенной антенны, подключаемой к модулю, выбрана Phoenix GSA.8827.A.101111 компании Taoglas (рисунок 4.</w:t>
      </w:r>
      <w:r>
        <w:rPr>
          <w:lang w:eastAsia="ru-RU"/>
        </w:rPr>
        <w:t>2</w:t>
      </w:r>
      <w:r w:rsidR="00782A01">
        <w:rPr>
          <w:lang w:eastAsia="ru-RU"/>
        </w:rPr>
        <w:t>4</w:t>
      </w:r>
      <w:r w:rsidRPr="00C93990">
        <w:rPr>
          <w:lang w:eastAsia="ru-RU"/>
        </w:rPr>
        <w:t>).</w:t>
      </w:r>
      <w:r w:rsidR="00A56F63">
        <w:rPr>
          <w:lang w:eastAsia="ru-RU"/>
        </w:rPr>
        <w:t xml:space="preserve"> Однако, ввиду различий типов соединителей на модуле связи и антенне, дополнительно вводятся два переходных кабеля </w:t>
      </w:r>
      <w:r w:rsidR="00A56F63" w:rsidRPr="00A56F63">
        <w:rPr>
          <w:lang w:eastAsia="ru-RU"/>
        </w:rPr>
        <w:t>CAB.719</w:t>
      </w:r>
      <w:r w:rsidR="00A56F63">
        <w:rPr>
          <w:lang w:eastAsia="ru-RU"/>
        </w:rPr>
        <w:t xml:space="preserve"> компании </w:t>
      </w:r>
      <w:r w:rsidR="00A56F63" w:rsidRPr="00A56F63">
        <w:rPr>
          <w:lang w:eastAsia="ru-RU"/>
        </w:rPr>
        <w:t>Taoglas</w:t>
      </w:r>
      <w:r w:rsidR="00A56F63">
        <w:rPr>
          <w:lang w:eastAsia="ru-RU"/>
        </w:rPr>
        <w:t xml:space="preserve"> типа U.FL/</w:t>
      </w:r>
      <w:r w:rsidR="00A56F63" w:rsidRPr="00A56F63">
        <w:rPr>
          <w:lang w:eastAsia="ru-RU"/>
        </w:rPr>
        <w:t>SMA</w:t>
      </w:r>
      <w:r w:rsidR="00A56F63">
        <w:rPr>
          <w:lang w:eastAsia="ru-RU"/>
        </w:rPr>
        <w:t xml:space="preserve"> (рисунок 4.2</w:t>
      </w:r>
      <w:r w:rsidR="00782A01">
        <w:rPr>
          <w:lang w:eastAsia="ru-RU"/>
        </w:rPr>
        <w:t>5</w:t>
      </w:r>
      <w:r w:rsidR="00A56F63">
        <w:rPr>
          <w:lang w:eastAsia="ru-RU"/>
        </w:rPr>
        <w:t>)</w:t>
      </w:r>
    </w:p>
    <w:p w:rsidR="00C93990" w:rsidRPr="00C93990" w:rsidRDefault="00C93990" w:rsidP="00C93990">
      <w:pPr>
        <w:pStyle w:val="ae"/>
      </w:pPr>
      <w:r w:rsidRPr="00C93990">
        <w:drawing>
          <wp:inline distT="0" distB="0" distL="0" distR="0" wp14:anchorId="02DACB1D" wp14:editId="1EAECCF6">
            <wp:extent cx="3600000" cy="3038022"/>
            <wp:effectExtent l="0" t="0" r="635" b="0"/>
            <wp:docPr id="23" name="Рисунок 23" descr="http://media.digikey.com/Photos/Taoglas/MFG_GSA.8827.A.10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media.digikey.com/Photos/Taoglas/MFG_GSA.8827.A.101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03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990" w:rsidRDefault="00C93990" w:rsidP="00C93990">
      <w:pPr>
        <w:pStyle w:val="ae"/>
      </w:pPr>
      <w:r w:rsidRPr="00C93990">
        <w:t>Рисунок 4.</w:t>
      </w:r>
      <w:r>
        <w:t>2</w:t>
      </w:r>
      <w:r w:rsidR="00782A01">
        <w:t>4</w:t>
      </w:r>
      <w:r w:rsidRPr="00C93990">
        <w:t xml:space="preserve"> – Антенна модуля сотовой связи</w:t>
      </w:r>
    </w:p>
    <w:p w:rsidR="00A56F63" w:rsidRDefault="00A56F63" w:rsidP="00C93990">
      <w:pPr>
        <w:pStyle w:val="ae"/>
      </w:pPr>
      <w:r>
        <w:lastRenderedPageBreak/>
        <w:drawing>
          <wp:inline distT="0" distB="0" distL="0" distR="0">
            <wp:extent cx="3600000" cy="2959756"/>
            <wp:effectExtent l="0" t="0" r="635" b="0"/>
            <wp:docPr id="28" name="Рисунок 28" descr="https://media.digikey.com/Photos/Taoglas/CAB.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media.digikey.com/Photos/Taoglas/CAB.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95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F63" w:rsidRPr="00A56F63" w:rsidRDefault="00A56F63" w:rsidP="00A56F63">
      <w:pPr>
        <w:pStyle w:val="ae"/>
      </w:pPr>
      <w:r>
        <w:t>Рисунок 4.2</w:t>
      </w:r>
      <w:r w:rsidR="00782A01">
        <w:t>5</w:t>
      </w:r>
      <w:r>
        <w:t xml:space="preserve"> – Переходной кабель </w:t>
      </w:r>
      <w:r w:rsidRPr="00A56F63">
        <w:t>CAB.719 типа U.FL/SMA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4.1.6</w:t>
      </w:r>
      <w:r>
        <w:rPr>
          <w:lang w:eastAsia="ru-RU"/>
        </w:rPr>
        <w:tab/>
        <w:t>Акселерометр</w:t>
      </w:r>
    </w:p>
    <w:p w:rsidR="00C93990" w:rsidRDefault="00C93990" w:rsidP="00C93990">
      <w:pPr>
        <w:rPr>
          <w:lang w:eastAsia="ru-RU"/>
        </w:rPr>
      </w:pPr>
      <w:r>
        <w:rPr>
          <w:lang w:eastAsia="ru-RU"/>
        </w:rPr>
        <w:t>Акселерометр, отвечающий требованиям технического задания, – LSM330DLC компании STMicroelectronics. Согласно спецификации, его трёхосевой акселерометр динамически конфигурирует максимальное значение перегрузки в ±2g/±4g/±8g/±16g, трёхосевой гироскоп: ±250 dps/±500 dps/±200 dps/±16 dps.</w:t>
      </w:r>
    </w:p>
    <w:p w:rsidR="00C93990" w:rsidRPr="00C93990" w:rsidRDefault="00C93990" w:rsidP="00C93990">
      <w:pPr>
        <w:rPr>
          <w:lang w:eastAsia="ru-RU"/>
        </w:rPr>
      </w:pPr>
      <w:r>
        <w:rPr>
          <w:lang w:eastAsia="ru-RU"/>
        </w:rPr>
        <w:t>Модуль исполнен в корпусе LGA-28L. Расположение микросхемы на печатной принципиально, так как внутренняя логика имеет строго размеченные виртуальные оси относительно маркера первого контакта корпуса (рисунок 4.2</w:t>
      </w:r>
      <w:r w:rsidR="00782A01">
        <w:rPr>
          <w:lang w:eastAsia="ru-RU"/>
        </w:rPr>
        <w:t>6</w:t>
      </w:r>
      <w:r>
        <w:rPr>
          <w:lang w:eastAsia="ru-RU"/>
        </w:rPr>
        <w:t>).</w:t>
      </w:r>
    </w:p>
    <w:p w:rsidR="00C93990" w:rsidRDefault="00C93990" w:rsidP="00C93990">
      <w:pPr>
        <w:pStyle w:val="ae"/>
      </w:pPr>
      <w:r w:rsidRPr="00E5732D">
        <w:drawing>
          <wp:inline distT="0" distB="0" distL="0" distR="0" wp14:anchorId="70E1B7C8" wp14:editId="1E54718A">
            <wp:extent cx="5400000" cy="2118307"/>
            <wp:effectExtent l="0" t="0" r="0" b="0"/>
            <wp:docPr id="24" name="Рисунок 24" descr="https://i.gyazo.com/998cfa19c9335e0a6a20d6882bcfab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gyazo.com/998cfa19c9335e0a6a20d6882bcfab5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11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E69" w:rsidRPr="00170E69" w:rsidRDefault="00C93990" w:rsidP="00C93990">
      <w:pPr>
        <w:pStyle w:val="ae"/>
      </w:pPr>
      <w:r>
        <w:t>Рисунок 4.2</w:t>
      </w:r>
      <w:r w:rsidR="00782A01">
        <w:t>6</w:t>
      </w:r>
      <w:r>
        <w:t xml:space="preserve"> – Акселерометр в корпусе </w:t>
      </w:r>
      <w:r>
        <w:rPr>
          <w:lang w:val="en-US"/>
        </w:rPr>
        <w:t>LGA</w:t>
      </w:r>
      <w:r w:rsidRPr="00D061FC">
        <w:t>-28</w:t>
      </w:r>
      <w:r>
        <w:rPr>
          <w:lang w:val="en-US"/>
        </w:rPr>
        <w:t>L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4.1.7</w:t>
      </w:r>
      <w:r>
        <w:rPr>
          <w:lang w:eastAsia="ru-RU"/>
        </w:rPr>
        <w:tab/>
        <w:t>Интерфейсы ввода и вывода медиаданных</w:t>
      </w:r>
    </w:p>
    <w:p w:rsidR="00170E69" w:rsidRDefault="00A56F63" w:rsidP="00170E69">
      <w:pPr>
        <w:rPr>
          <w:lang w:eastAsia="ru-RU"/>
        </w:rPr>
      </w:pPr>
      <w:r w:rsidRPr="00A56F63">
        <w:rPr>
          <w:lang w:eastAsia="ru-RU"/>
        </w:rPr>
        <w:t>Графическая подсистема устройства представлена LCD TFT с разрешением 800x480, диагональю 7 дюймов NHD-7.0-800480EF-ATXL# компании Newhaven Display International (рисунок 4.2</w:t>
      </w:r>
      <w:r w:rsidR="00782A01">
        <w:rPr>
          <w:lang w:eastAsia="ru-RU"/>
        </w:rPr>
        <w:t>7</w:t>
      </w:r>
      <w:r w:rsidRPr="00A56F63">
        <w:rPr>
          <w:lang w:eastAsia="ru-RU"/>
        </w:rPr>
        <w:t>), подключаемый с помощью рекомендуемого производителем шлейфовым соединителем 54104-4031 компании Molex (рисунок 4.2</w:t>
      </w:r>
      <w:r w:rsidR="00782A01">
        <w:rPr>
          <w:lang w:eastAsia="ru-RU"/>
        </w:rPr>
        <w:t>8</w:t>
      </w:r>
      <w:r w:rsidRPr="00A56F63">
        <w:rPr>
          <w:lang w:eastAsia="ru-RU"/>
        </w:rPr>
        <w:t>).</w:t>
      </w:r>
    </w:p>
    <w:p w:rsidR="00A56F63" w:rsidRDefault="00A56F63" w:rsidP="00A56F63">
      <w:pPr>
        <w:pStyle w:val="ae"/>
      </w:pPr>
      <w:r>
        <w:drawing>
          <wp:inline distT="0" distB="0" distL="0" distR="0">
            <wp:extent cx="3600000" cy="1897849"/>
            <wp:effectExtent l="0" t="0" r="635" b="7620"/>
            <wp:docPr id="29" name="Рисунок 29" descr="https://media.digikey.com/Photos/Newhaven%20Display%20Photos/MFG_NHD-7.0-800480EF-ATXL%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media.digikey.com/Photos/Newhaven%20Display%20Photos/MFG_NHD-7.0-800480EF-ATXL%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89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8" w:rsidRDefault="00B67A98" w:rsidP="00A56F63">
      <w:pPr>
        <w:pStyle w:val="ae"/>
      </w:pPr>
      <w:r>
        <w:t>Рисунок 4.2</w:t>
      </w:r>
      <w:r w:rsidR="00782A01">
        <w:t>7</w:t>
      </w:r>
      <w:r>
        <w:t xml:space="preserve"> – Жидкокристаллический дисплей</w:t>
      </w:r>
    </w:p>
    <w:p w:rsidR="00B67A98" w:rsidRPr="00B67A98" w:rsidRDefault="00B67A98" w:rsidP="00B67A98">
      <w:pPr>
        <w:pStyle w:val="ae"/>
      </w:pPr>
      <w:r w:rsidRPr="00B67A98">
        <w:drawing>
          <wp:inline distT="0" distB="0" distL="0" distR="0" wp14:anchorId="51A1B0B0" wp14:editId="43043F82">
            <wp:extent cx="3600000" cy="1870058"/>
            <wp:effectExtent l="0" t="0" r="635" b="0"/>
            <wp:docPr id="30" name="Рисунок 30" descr="http://media.digikey.com/Photos/Molex/054104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media.digikey.com/Photos/Molex/05410440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email">
                      <a:grayscl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87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8" w:rsidRPr="00B67A98" w:rsidRDefault="00B67A98" w:rsidP="00B67A98">
      <w:pPr>
        <w:pStyle w:val="ae"/>
      </w:pPr>
      <w:r w:rsidRPr="00B67A98">
        <w:t>Рисунок 4.2</w:t>
      </w:r>
      <w:r w:rsidR="00782A01">
        <w:t>8</w:t>
      </w:r>
      <w:r w:rsidRPr="00B67A98">
        <w:t xml:space="preserve"> – Шлейфовый соединитель дисплея 54104-4031</w:t>
      </w:r>
    </w:p>
    <w:p w:rsidR="00B67A98" w:rsidRPr="00B67A98" w:rsidRDefault="00B67A98" w:rsidP="00B67A98">
      <w:r>
        <w:t xml:space="preserve">Графическую подсистему дополняет матрица кнопок со встроенными зелёными светодиодами </w:t>
      </w:r>
      <w:r w:rsidRPr="00B67A98">
        <w:t>TL3240F100G</w:t>
      </w:r>
      <w:r>
        <w:t xml:space="preserve"> компании </w:t>
      </w:r>
      <w:r w:rsidRPr="00B67A98">
        <w:t>E-Switch</w:t>
      </w:r>
      <w:r>
        <w:t xml:space="preserve"> (рисунок 4.2</w:t>
      </w:r>
      <w:r w:rsidR="00782A01">
        <w:t>9</w:t>
      </w:r>
      <w:r>
        <w:t xml:space="preserve">). Как было отмечено в </w:t>
      </w:r>
      <w:r w:rsidR="00016956">
        <w:t>пункте</w:t>
      </w:r>
      <w:r>
        <w:t xml:space="preserve"> 3.2.7, светодиоды адресуются посредством регистров сдвига </w:t>
      </w:r>
      <w:r w:rsidRPr="00B67A98">
        <w:t>74HC595BQ-Q100,115</w:t>
      </w:r>
      <w:r>
        <w:t xml:space="preserve"> компании </w:t>
      </w:r>
      <w:r w:rsidRPr="00B67A98">
        <w:t>Nexperia</w:t>
      </w:r>
      <w:r>
        <w:t xml:space="preserve"> (рисунок 4.</w:t>
      </w:r>
      <w:r w:rsidR="00782A01">
        <w:t>30</w:t>
      </w:r>
      <w:r>
        <w:t xml:space="preserve">) в корпусе </w:t>
      </w:r>
      <w:r w:rsidRPr="00B67A98">
        <w:t>16-DHVQFN</w:t>
      </w:r>
      <w:r>
        <w:t xml:space="preserve"> (рисунок 4.3</w:t>
      </w:r>
      <w:r w:rsidR="00782A01">
        <w:t>1</w:t>
      </w:r>
      <w:r>
        <w:t>).</w:t>
      </w:r>
    </w:p>
    <w:p w:rsidR="00B67A98" w:rsidRDefault="00B67A98" w:rsidP="00B67A98">
      <w:pPr>
        <w:pStyle w:val="ae"/>
      </w:pPr>
      <w:r>
        <w:lastRenderedPageBreak/>
        <w:drawing>
          <wp:inline distT="0" distB="0" distL="0" distR="0">
            <wp:extent cx="3600000" cy="3569390"/>
            <wp:effectExtent l="0" t="0" r="635" b="0"/>
            <wp:docPr id="31" name="Рисунок 31" descr="https://media.digikey.com/Photos/E-Switch%20Photos/TL3240F16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media.digikey.com/Photos/E-Switch%20Photos/TL3240F160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5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98" w:rsidRDefault="00B67A98" w:rsidP="00B67A98">
      <w:pPr>
        <w:pStyle w:val="ae"/>
      </w:pPr>
      <w:r>
        <w:t>Рисунок 4.2</w:t>
      </w:r>
      <w:r w:rsidR="00782A01">
        <w:t>9</w:t>
      </w:r>
      <w:r>
        <w:t xml:space="preserve"> – Комбинированная кнопка</w:t>
      </w:r>
      <w:r w:rsidRPr="00B67A98">
        <w:t xml:space="preserve"> TL3240F100G</w:t>
      </w:r>
    </w:p>
    <w:p w:rsidR="00B67A98" w:rsidRPr="00133029" w:rsidRDefault="00B67A98" w:rsidP="00133029">
      <w:pPr>
        <w:pStyle w:val="ae"/>
      </w:pPr>
      <w:r w:rsidRPr="00133029">
        <w:drawing>
          <wp:inline distT="0" distB="0" distL="0" distR="0">
            <wp:extent cx="5400000" cy="3649866"/>
            <wp:effectExtent l="0" t="0" r="0" b="8255"/>
            <wp:docPr id="32" name="Рисунок 32" descr="https://i.gyazo.com/84bf34ae6afb8f563d850f63f420da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i.gyazo.com/84bf34ae6afb8f563d850f63f420daf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364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029" w:rsidRPr="00133029" w:rsidRDefault="00133029" w:rsidP="00133029">
      <w:pPr>
        <w:pStyle w:val="ae"/>
      </w:pPr>
      <w:r w:rsidRPr="00133029">
        <w:t>Рисунок 4.</w:t>
      </w:r>
      <w:r w:rsidR="00782A01">
        <w:t>30</w:t>
      </w:r>
      <w:r w:rsidRPr="00133029">
        <w:t xml:space="preserve"> – Логическая диаграмма сдвиговых регистров 74HC595BQ-Q100,115</w:t>
      </w:r>
    </w:p>
    <w:p w:rsidR="00B67A98" w:rsidRPr="00133029" w:rsidRDefault="00133029" w:rsidP="00133029">
      <w:pPr>
        <w:pStyle w:val="ae"/>
      </w:pPr>
      <w:r w:rsidRPr="00133029">
        <w:lastRenderedPageBreak/>
        <w:drawing>
          <wp:inline distT="0" distB="0" distL="0" distR="0">
            <wp:extent cx="3600000" cy="2046019"/>
            <wp:effectExtent l="0" t="0" r="635" b="0"/>
            <wp:docPr id="33" name="Рисунок 33" descr="https://media.digikey.com/renders/NXP%20Semi%20Renders/16-DHVQFN_SOT763-1%20Pk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media.digikey.com/renders/NXP%20Semi%20Renders/16-DHVQFN_SOT763-1%20Pk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04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029" w:rsidRPr="00133029" w:rsidRDefault="00133029" w:rsidP="00133029">
      <w:pPr>
        <w:pStyle w:val="ae"/>
      </w:pPr>
      <w:r w:rsidRPr="00133029">
        <w:t>Рисунок 4.3</w:t>
      </w:r>
      <w:r w:rsidR="00782A01">
        <w:t>1</w:t>
      </w:r>
      <w:r w:rsidRPr="00133029">
        <w:t xml:space="preserve"> – Сдвиговый регистр в корпусе 16-DHVQFN</w:t>
      </w:r>
    </w:p>
    <w:p w:rsidR="00133029" w:rsidRDefault="00133029" w:rsidP="00133029">
      <w:r>
        <w:t xml:space="preserve">Соединитель </w:t>
      </w:r>
      <w:r w:rsidRPr="00133029">
        <w:t xml:space="preserve">UJ2-AV-W4-TH </w:t>
      </w:r>
      <w:r>
        <w:t xml:space="preserve">пользовательского интерфейса </w:t>
      </w:r>
      <w:r>
        <w:rPr>
          <w:lang w:val="en-US"/>
        </w:rPr>
        <w:t>USB</w:t>
      </w:r>
      <w:r>
        <w:t xml:space="preserve"> компании </w:t>
      </w:r>
      <w:r w:rsidRPr="00133029">
        <w:t>CUI Inc.</w:t>
      </w:r>
      <w:r>
        <w:t xml:space="preserve"> выбран в вертикальном форм-факторе для упрощения его использования конечным пользователем разрабатываемого устройства (рисунок 4.3</w:t>
      </w:r>
      <w:r w:rsidR="00782A01">
        <w:t>2</w:t>
      </w:r>
      <w:r>
        <w:t>).</w:t>
      </w:r>
    </w:p>
    <w:p w:rsidR="00133029" w:rsidRDefault="00133029" w:rsidP="00133029">
      <w:pPr>
        <w:pStyle w:val="ae"/>
      </w:pPr>
      <w:r>
        <w:drawing>
          <wp:inline distT="0" distB="0" distL="0" distR="0">
            <wp:extent cx="3657600" cy="2198311"/>
            <wp:effectExtent l="0" t="0" r="0" b="0"/>
            <wp:docPr id="34" name="Рисунок 34" descr="https://media.digikey.com/Photos/CUI%20Photos/MFG_UJ2-AV-1-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media.digikey.com/Photos/CUI%20Photos/MFG_UJ2-AV-1-T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8616" cy="219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029" w:rsidRPr="00782A01" w:rsidRDefault="00133029" w:rsidP="00133029">
      <w:pPr>
        <w:pStyle w:val="ae"/>
      </w:pPr>
      <w:r>
        <w:t>Рисунок 4.3</w:t>
      </w:r>
      <w:r w:rsidR="00782A01">
        <w:t>2</w:t>
      </w:r>
      <w:r>
        <w:t xml:space="preserve"> – Соединитель </w:t>
      </w:r>
      <w:r w:rsidRPr="00133029">
        <w:t>UJ2-AV-W4-TH</w:t>
      </w:r>
      <w:r>
        <w:t xml:space="preserve"> интерфейса </w:t>
      </w:r>
      <w:r>
        <w:rPr>
          <w:lang w:val="en-US"/>
        </w:rPr>
        <w:t>USB</w:t>
      </w:r>
    </w:p>
    <w:p w:rsidR="00133029" w:rsidRDefault="00133029" w:rsidP="00133029">
      <w:r>
        <w:t xml:space="preserve">Подсистема вывода звуковой информации представляет собой микросхему-аудиокодек </w:t>
      </w:r>
      <w:r w:rsidRPr="00133029">
        <w:t>LM49352RLX/NOPB</w:t>
      </w:r>
      <w:r>
        <w:t xml:space="preserve"> компании </w:t>
      </w:r>
      <w:r>
        <w:rPr>
          <w:lang w:val="en-US"/>
        </w:rPr>
        <w:t>Texas</w:t>
      </w:r>
      <w:r w:rsidRPr="0065626C">
        <w:t xml:space="preserve"> </w:t>
      </w:r>
      <w:r>
        <w:rPr>
          <w:lang w:val="en-US"/>
        </w:rPr>
        <w:t>Instruments</w:t>
      </w:r>
      <w:r>
        <w:t xml:space="preserve"> (рисунок 4.3</w:t>
      </w:r>
      <w:r w:rsidR="00782A01">
        <w:t>4</w:t>
      </w:r>
      <w:r>
        <w:t>)</w:t>
      </w:r>
      <w:r w:rsidRPr="00B74BCD">
        <w:t xml:space="preserve"> </w:t>
      </w:r>
      <w:r>
        <w:t xml:space="preserve">в корпусе </w:t>
      </w:r>
      <w:r>
        <w:rPr>
          <w:lang w:val="en-US"/>
        </w:rPr>
        <w:t>DSBGA</w:t>
      </w:r>
      <w:r w:rsidRPr="00B74BCD">
        <w:t xml:space="preserve">-36 </w:t>
      </w:r>
      <w:r>
        <w:t>(рисунок 4.3</w:t>
      </w:r>
      <w:r w:rsidR="00782A01">
        <w:t>3</w:t>
      </w:r>
      <w:r>
        <w:t>)</w:t>
      </w:r>
      <w:r w:rsidRPr="0065626C">
        <w:t xml:space="preserve">, </w:t>
      </w:r>
      <w:r>
        <w:t>к которой подсоединены:</w:t>
      </w:r>
    </w:p>
    <w:p w:rsidR="00133029" w:rsidRDefault="00133029" w:rsidP="00133029">
      <w:pPr>
        <w:pStyle w:val="a0"/>
      </w:pPr>
      <w:r>
        <w:t xml:space="preserve">стереодинамик </w:t>
      </w:r>
      <w:r w:rsidRPr="00133029">
        <w:t>AS02508CO-2-R</w:t>
      </w:r>
      <w:r>
        <w:t xml:space="preserve"> компании PUI Audio (рисунок 4.3</w:t>
      </w:r>
      <w:r w:rsidR="00782A01">
        <w:t>5</w:t>
      </w:r>
      <w:r>
        <w:t>);</w:t>
      </w:r>
    </w:p>
    <w:p w:rsidR="00133029" w:rsidRDefault="00133029" w:rsidP="00133029">
      <w:pPr>
        <w:pStyle w:val="a0"/>
      </w:pPr>
      <w:r w:rsidRPr="00133029">
        <w:t>микрофон</w:t>
      </w:r>
      <w:r>
        <w:t xml:space="preserve"> </w:t>
      </w:r>
      <w:r w:rsidRPr="00133029">
        <w:t>PNM-5054L-2-R</w:t>
      </w:r>
      <w:r>
        <w:t xml:space="preserve"> </w:t>
      </w:r>
      <w:r w:rsidRPr="00133029">
        <w:t>компании Pui Audio</w:t>
      </w:r>
      <w:r>
        <w:t xml:space="preserve"> (рисунок 4.3</w:t>
      </w:r>
      <w:r w:rsidR="00782A01">
        <w:t>6</w:t>
      </w:r>
      <w:r>
        <w:t>);</w:t>
      </w:r>
    </w:p>
    <w:p w:rsidR="00133029" w:rsidRDefault="00133029" w:rsidP="00050201">
      <w:pPr>
        <w:pStyle w:val="a0"/>
      </w:pPr>
      <w:r w:rsidRPr="00133029">
        <w:t xml:space="preserve">аналоговый </w:t>
      </w:r>
      <w:r>
        <w:t xml:space="preserve">двухканальный </w:t>
      </w:r>
      <w:r w:rsidRPr="00133029">
        <w:t xml:space="preserve">аудиовыход </w:t>
      </w:r>
      <w:r>
        <w:t xml:space="preserve">типа </w:t>
      </w:r>
      <w:r w:rsidRPr="00133029">
        <w:t>RCA</w:t>
      </w:r>
      <w:r w:rsidR="00050201">
        <w:t xml:space="preserve"> </w:t>
      </w:r>
      <w:r w:rsidR="00050201" w:rsidRPr="00050201">
        <w:t>RCJ-042</w:t>
      </w:r>
      <w:r w:rsidR="00050201">
        <w:t>/</w:t>
      </w:r>
      <w:r w:rsidR="00050201" w:rsidRPr="00050201">
        <w:t>RCJ-04</w:t>
      </w:r>
      <w:r w:rsidR="00050201">
        <w:t>3</w:t>
      </w:r>
      <w:r w:rsidRPr="00133029">
        <w:t xml:space="preserve"> </w:t>
      </w:r>
      <w:r w:rsidR="00050201">
        <w:t xml:space="preserve">компании </w:t>
      </w:r>
      <w:r w:rsidR="00050201" w:rsidRPr="00050201">
        <w:t xml:space="preserve">CUI Inc. </w:t>
      </w:r>
      <w:r w:rsidRPr="00133029">
        <w:t>для подключения внешних аудиоустройств</w:t>
      </w:r>
      <w:r>
        <w:t xml:space="preserve"> (рисунок 4.3</w:t>
      </w:r>
      <w:r w:rsidR="00782A01">
        <w:t>7</w:t>
      </w:r>
      <w:r>
        <w:t>);</w:t>
      </w:r>
    </w:p>
    <w:p w:rsidR="00133029" w:rsidRDefault="00133029" w:rsidP="00133029">
      <w:pPr>
        <w:pStyle w:val="a0"/>
      </w:pPr>
      <w:r>
        <w:t>линейный аудиовход в виде</w:t>
      </w:r>
      <w:r w:rsidR="008D76CC">
        <w:t xml:space="preserve"> вертикального</w:t>
      </w:r>
      <w:r>
        <w:t xml:space="preserve"> соединителя </w:t>
      </w:r>
      <w:r w:rsidRPr="00133029">
        <w:t>0472570001</w:t>
      </w:r>
      <w:r>
        <w:t xml:space="preserve"> типа </w:t>
      </w:r>
      <w:r w:rsidR="000223EC">
        <w:t>3,5 мм</w:t>
      </w:r>
      <w:r>
        <w:t xml:space="preserve"> компании Molex (рисунок 4.3</w:t>
      </w:r>
      <w:r w:rsidR="00782A01">
        <w:t>8</w:t>
      </w:r>
      <w:r>
        <w:t>).</w:t>
      </w:r>
    </w:p>
    <w:p w:rsidR="008D76CC" w:rsidRDefault="008D76CC" w:rsidP="008D76CC">
      <w:pPr>
        <w:pStyle w:val="ae"/>
      </w:pPr>
      <w:r>
        <w:lastRenderedPageBreak/>
        <w:drawing>
          <wp:inline distT="0" distB="0" distL="0" distR="0" wp14:anchorId="4BDAE8AE" wp14:editId="281D405E">
            <wp:extent cx="3600000" cy="2988520"/>
            <wp:effectExtent l="0" t="0" r="635" b="2540"/>
            <wp:docPr id="36" name="Рисунок 36" descr="https://img.conrad.de/medias/global/ce/3000_3999/3300/3330/3332/1071146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.conrad.de/medias/global/ce/3000_3999/3300/3330/3332/1071146_BB_00_FB.EPS_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98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Pr="0065626C" w:rsidRDefault="008D76CC" w:rsidP="008D76CC">
      <w:pPr>
        <w:pStyle w:val="ae"/>
      </w:pPr>
      <w:r>
        <w:t>Рисунок 4.3</w:t>
      </w:r>
      <w:r w:rsidR="00782A01">
        <w:t>3</w:t>
      </w:r>
      <w:r>
        <w:t xml:space="preserve"> – Аудиокодек </w:t>
      </w:r>
      <w:r w:rsidRPr="008D76CC">
        <w:t xml:space="preserve">LM49352RLX/NOPB </w:t>
      </w:r>
      <w:r>
        <w:t xml:space="preserve">в корпусе </w:t>
      </w:r>
      <w:r>
        <w:rPr>
          <w:lang w:val="en-US"/>
        </w:rPr>
        <w:t>DSBGA</w:t>
      </w:r>
      <w:r w:rsidRPr="00B74BCD">
        <w:t>-36</w:t>
      </w:r>
    </w:p>
    <w:p w:rsidR="008D76CC" w:rsidRDefault="008D76CC" w:rsidP="008D76CC">
      <w:pPr>
        <w:pStyle w:val="ae"/>
      </w:pPr>
    </w:p>
    <w:p w:rsidR="008D76CC" w:rsidRDefault="008D76CC" w:rsidP="008D76CC">
      <w:pPr>
        <w:pStyle w:val="ae"/>
      </w:pPr>
      <w:r>
        <w:drawing>
          <wp:inline distT="0" distB="0" distL="0" distR="0" wp14:anchorId="1AD2D8FF" wp14:editId="25DB5E38">
            <wp:extent cx="3120643" cy="3600000"/>
            <wp:effectExtent l="0" t="0" r="3810" b="635"/>
            <wp:docPr id="35" name="Рисунок 35" descr="https://i.gyazo.com/8b34a8bda6d4c1e92a97ff88c9c7e9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gyazo.com/8b34a8bda6d4c1e92a97ff88c9c7e9ba.png"/>
                    <pic:cNvPicPr>
                      <a:picLocks noChangeAspect="1" noChangeArrowheads="1"/>
                    </pic:cNvPicPr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64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4</w:t>
      </w:r>
      <w:r>
        <w:t xml:space="preserve"> – Функциональная блок-диаграмма аудиокодека </w:t>
      </w:r>
      <w:r w:rsidRPr="008D76CC">
        <w:t>LM49352RLX/NOPB</w:t>
      </w:r>
    </w:p>
    <w:p w:rsidR="008D76CC" w:rsidRDefault="008D76CC" w:rsidP="008D76CC">
      <w:pPr>
        <w:pStyle w:val="ae"/>
      </w:pPr>
      <w:r>
        <w:lastRenderedPageBreak/>
        <w:drawing>
          <wp:inline distT="0" distB="0" distL="0" distR="0">
            <wp:extent cx="3600000" cy="2465648"/>
            <wp:effectExtent l="0" t="0" r="635" b="0"/>
            <wp:docPr id="37" name="Рисунок 37" descr="https://media.digikey.com/Photos/PUI%20Audio/MFG_AS02508CO-2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media.digikey.com/Photos/PUI%20Audio/MFG_AS02508CO-2-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46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5</w:t>
      </w:r>
      <w:r>
        <w:t xml:space="preserve"> – Стереодинамик </w:t>
      </w:r>
      <w:r w:rsidRPr="00133029">
        <w:t>AS02508CO-2-R</w:t>
      </w:r>
    </w:p>
    <w:p w:rsidR="008D76CC" w:rsidRDefault="008D76CC" w:rsidP="008D76CC">
      <w:pPr>
        <w:pStyle w:val="ae"/>
      </w:pPr>
      <w:r>
        <w:drawing>
          <wp:inline distT="0" distB="0" distL="0" distR="0">
            <wp:extent cx="3600000" cy="3386406"/>
            <wp:effectExtent l="0" t="0" r="635" b="5080"/>
            <wp:docPr id="38" name="Рисунок 38" descr="https://media.digikey.com/Photos/PUI%20Audio/PNM-5054L-2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media.digikey.com/Photos/PUI%20Audio/PNM-5054L-2-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38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6</w:t>
      </w:r>
      <w:r>
        <w:t xml:space="preserve"> – М</w:t>
      </w:r>
      <w:r w:rsidRPr="008D76CC">
        <w:t>икрофон PNM-5054L-2-R</w:t>
      </w:r>
    </w:p>
    <w:p w:rsidR="008D76CC" w:rsidRDefault="008D76CC" w:rsidP="008D76CC">
      <w:pPr>
        <w:pStyle w:val="ae"/>
      </w:pPr>
      <w:r>
        <w:lastRenderedPageBreak/>
        <w:drawing>
          <wp:inline distT="0" distB="0" distL="0" distR="0">
            <wp:extent cx="3600000" cy="3867664"/>
            <wp:effectExtent l="0" t="0" r="635" b="0"/>
            <wp:docPr id="39" name="Рисунок 39" descr="https://media.digikey.com/photos/CUI%20Photos/RCJ-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media.digikey.com/photos/CUI%20Photos/RCJ-0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386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Default="008D76CC" w:rsidP="008D76CC">
      <w:pPr>
        <w:pStyle w:val="ae"/>
      </w:pPr>
      <w:r>
        <w:t>Рисунок 4.3</w:t>
      </w:r>
      <w:r w:rsidR="00782A01">
        <w:t>7</w:t>
      </w:r>
      <w:r>
        <w:t xml:space="preserve"> – А</w:t>
      </w:r>
      <w:r w:rsidRPr="008D76CC">
        <w:t>налоговый аудиовыход RCJ-042/RCJ-043</w:t>
      </w:r>
    </w:p>
    <w:p w:rsidR="008D76CC" w:rsidRPr="008D76CC" w:rsidRDefault="008D76CC" w:rsidP="008D76CC">
      <w:pPr>
        <w:pStyle w:val="ae"/>
      </w:pPr>
      <w:r>
        <w:drawing>
          <wp:inline distT="0" distB="0" distL="0" distR="0">
            <wp:extent cx="3600000" cy="2878825"/>
            <wp:effectExtent l="0" t="0" r="635" b="0"/>
            <wp:docPr id="40" name="Рисунок 40" descr="https://i.gyazo.com/915ef070d0d0a0a94f8f45105aa505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i.gyazo.com/915ef070d0d0a0a94f8f45105aa505b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9" t="4662" r="1577" b="6086"/>
                    <a:stretch/>
                  </pic:blipFill>
                  <pic:spPr bwMode="auto">
                    <a:xfrm>
                      <a:off x="0" y="0"/>
                      <a:ext cx="3600000" cy="287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6CC" w:rsidRPr="008D76CC" w:rsidRDefault="008D76CC" w:rsidP="008D76CC">
      <w:pPr>
        <w:pStyle w:val="ae"/>
      </w:pPr>
      <w:r>
        <w:t>Рисунок 4.3</w:t>
      </w:r>
      <w:r w:rsidR="00782A01">
        <w:t>8</w:t>
      </w:r>
      <w:r>
        <w:t xml:space="preserve"> – Л</w:t>
      </w:r>
      <w:r w:rsidRPr="008D76CC">
        <w:t>инейный аудиовход 0472570001</w:t>
      </w:r>
      <w:r>
        <w:t xml:space="preserve"> типа </w:t>
      </w:r>
      <w:r w:rsidR="000223EC">
        <w:t>3,5 мм</w:t>
      </w:r>
    </w:p>
    <w:p w:rsidR="008D76CC" w:rsidRDefault="002838E5" w:rsidP="002838E5">
      <w:r>
        <w:t xml:space="preserve">Коммутацию базового блока бортового компьютера и панели управления обеспечивают </w:t>
      </w:r>
      <w:r w:rsidR="00636E67">
        <w:t xml:space="preserve">угловые </w:t>
      </w:r>
      <w:r>
        <w:t xml:space="preserve">40-выводные двухрядные соединители </w:t>
      </w:r>
      <w:r w:rsidRPr="002838E5">
        <w:t>1-1761682-3</w:t>
      </w:r>
      <w:r>
        <w:t xml:space="preserve"> компании </w:t>
      </w:r>
      <w:r w:rsidRPr="002838E5">
        <w:t>TE Connectivity</w:t>
      </w:r>
      <w:r>
        <w:t xml:space="preserve"> (рисунок 4.3</w:t>
      </w:r>
      <w:r w:rsidR="00782A01">
        <w:t>9</w:t>
      </w:r>
      <w:r>
        <w:t xml:space="preserve">) и кабели </w:t>
      </w:r>
      <w:r w:rsidRPr="002838E5">
        <w:t>H3DDS-4018G</w:t>
      </w:r>
      <w:r>
        <w:t xml:space="preserve"> компании </w:t>
      </w:r>
      <w:r w:rsidRPr="002838E5">
        <w:t>Assmann WSW Components</w:t>
      </w:r>
      <w:r>
        <w:t xml:space="preserve"> (рисунок 4.</w:t>
      </w:r>
      <w:r w:rsidR="00782A01">
        <w:t>40</w:t>
      </w:r>
      <w:r>
        <w:t>).</w:t>
      </w:r>
    </w:p>
    <w:p w:rsidR="002838E5" w:rsidRPr="00636E67" w:rsidRDefault="00636E67" w:rsidP="00636E67">
      <w:pPr>
        <w:pStyle w:val="ae"/>
      </w:pPr>
      <w:r>
        <w:lastRenderedPageBreak/>
        <w:drawing>
          <wp:inline distT="0" distB="0" distL="0" distR="0" wp14:anchorId="1AAD2663" wp14:editId="5A3F5350">
            <wp:extent cx="3600000" cy="2627915"/>
            <wp:effectExtent l="0" t="0" r="63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62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E5" w:rsidRPr="00782A01" w:rsidRDefault="002838E5" w:rsidP="002838E5">
      <w:pPr>
        <w:pStyle w:val="ae"/>
      </w:pPr>
      <w:r>
        <w:t>Рисунок 4.3</w:t>
      </w:r>
      <w:r w:rsidR="00782A01">
        <w:t>9</w:t>
      </w:r>
      <w:r>
        <w:t xml:space="preserve"> – </w:t>
      </w:r>
      <w:r w:rsidR="00636E67">
        <w:t>Угловой с</w:t>
      </w:r>
      <w:r>
        <w:t xml:space="preserve">оединитель </w:t>
      </w:r>
      <w:r w:rsidR="00636E67" w:rsidRPr="00636E67">
        <w:t>1-1761682-3</w:t>
      </w:r>
      <w:r w:rsidR="00636E67">
        <w:t xml:space="preserve"> типа </w:t>
      </w:r>
      <w:r w:rsidR="00636E67">
        <w:rPr>
          <w:lang w:val="en-US"/>
        </w:rPr>
        <w:t>IDC</w:t>
      </w:r>
    </w:p>
    <w:p w:rsidR="00636E67" w:rsidRDefault="00636E67" w:rsidP="002838E5">
      <w:pPr>
        <w:pStyle w:val="ae"/>
        <w:rPr>
          <w:lang w:val="en-US"/>
        </w:rPr>
      </w:pPr>
      <w:r>
        <w:drawing>
          <wp:inline distT="0" distB="0" distL="0" distR="0">
            <wp:extent cx="3600000" cy="2204660"/>
            <wp:effectExtent l="0" t="0" r="635" b="5715"/>
            <wp:docPr id="45" name="Рисунок 45" descr="https://media.digikey.com/Renders/Assmann%20Renders/H3DDx-40%2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media.digikey.com/Renders/Assmann%20Renders/H3DDx-40%20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22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E67" w:rsidRPr="00636E67" w:rsidRDefault="00636E67" w:rsidP="002838E5">
      <w:pPr>
        <w:pStyle w:val="ae"/>
      </w:pPr>
      <w:r>
        <w:t>Рисунок 4.</w:t>
      </w:r>
      <w:r w:rsidR="00782A01">
        <w:t>40</w:t>
      </w:r>
      <w:r>
        <w:t xml:space="preserve"> – Кабель </w:t>
      </w:r>
      <w:r w:rsidRPr="00636E67">
        <w:t>H3DDS-4018G</w:t>
      </w:r>
      <w:r>
        <w:t xml:space="preserve"> типа </w:t>
      </w:r>
      <w:r>
        <w:rPr>
          <w:lang w:val="en-US"/>
        </w:rPr>
        <w:t>IDC</w:t>
      </w:r>
      <w:r w:rsidRPr="00636E67">
        <w:t xml:space="preserve"> </w:t>
      </w:r>
    </w:p>
    <w:p w:rsidR="00AD4401" w:rsidRDefault="00AD4401" w:rsidP="00AD4401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4.1.8</w:t>
      </w:r>
      <w:r>
        <w:rPr>
          <w:lang w:eastAsia="ru-RU"/>
        </w:rPr>
        <w:tab/>
        <w:t>Подсистема питания</w:t>
      </w:r>
    </w:p>
    <w:p w:rsidR="00085F84" w:rsidRPr="00054E66" w:rsidRDefault="00085F84" w:rsidP="00085F84">
      <w:pPr>
        <w:rPr>
          <w:lang w:eastAsia="ru-RU"/>
        </w:rPr>
      </w:pPr>
      <w:r>
        <w:rPr>
          <w:lang w:eastAsia="ru-RU"/>
        </w:rPr>
        <w:t xml:space="preserve">Подсистема питания представляет собой </w:t>
      </w:r>
      <w:r w:rsidRPr="00CC0622">
        <w:rPr>
          <w:lang w:eastAsia="ru-RU"/>
        </w:rPr>
        <w:t>трёхступенчатую</w:t>
      </w:r>
      <w:r>
        <w:rPr>
          <w:lang w:eastAsia="ru-RU"/>
        </w:rPr>
        <w:t xml:space="preserve"> структуру из понижающих преобразователей напряжения</w:t>
      </w:r>
      <w:r w:rsidRPr="00054E66">
        <w:rPr>
          <w:lang w:eastAsia="ru-RU"/>
        </w:rPr>
        <w:t>.</w:t>
      </w:r>
    </w:p>
    <w:p w:rsidR="00085F84" w:rsidRDefault="00085F84" w:rsidP="00085F84">
      <w:pPr>
        <w:rPr>
          <w:lang w:eastAsia="ru-RU"/>
        </w:rPr>
      </w:pPr>
      <w:r>
        <w:rPr>
          <w:lang w:eastAsia="ru-RU"/>
        </w:rPr>
        <w:t xml:space="preserve">Используемая элементная база задействует следующие величины падения напряжения: </w:t>
      </w:r>
    </w:p>
    <w:p w:rsidR="00085F84" w:rsidRDefault="00085F84" w:rsidP="00085F84">
      <w:pPr>
        <w:pStyle w:val="a0"/>
        <w:rPr>
          <w:lang w:eastAsia="ru-RU"/>
        </w:rPr>
      </w:pPr>
      <w:r>
        <w:rPr>
          <w:lang w:eastAsia="ru-RU"/>
        </w:rPr>
        <w:t>1,1/1,35/1,8/3,3 В для процессора и динамической памяти;</w:t>
      </w:r>
    </w:p>
    <w:p w:rsidR="00085F84" w:rsidRDefault="00085F84" w:rsidP="00085F84">
      <w:pPr>
        <w:pStyle w:val="a0"/>
        <w:rPr>
          <w:lang w:eastAsia="ru-RU"/>
        </w:rPr>
      </w:pPr>
      <w:r w:rsidRPr="00B377C1">
        <w:rPr>
          <w:lang w:eastAsia="ru-RU"/>
        </w:rPr>
        <w:t xml:space="preserve">3,3 </w:t>
      </w:r>
      <w:r>
        <w:rPr>
          <w:lang w:eastAsia="ru-RU"/>
        </w:rPr>
        <w:t>В для</w:t>
      </w:r>
      <w:r w:rsidRPr="00B377C1">
        <w:t xml:space="preserve"> </w:t>
      </w:r>
      <w:r w:rsidRPr="00B377C1">
        <w:rPr>
          <w:lang w:eastAsia="ru-RU"/>
        </w:rPr>
        <w:t>внешних периферийных элементов</w:t>
      </w:r>
      <w:r>
        <w:rPr>
          <w:lang w:eastAsia="ru-RU"/>
        </w:rPr>
        <w:t>;</w:t>
      </w:r>
    </w:p>
    <w:p w:rsidR="00085F84" w:rsidRDefault="00085F84" w:rsidP="00085F84">
      <w:pPr>
        <w:pStyle w:val="a0"/>
        <w:rPr>
          <w:lang w:eastAsia="ru-RU"/>
        </w:rPr>
      </w:pPr>
      <w:r>
        <w:rPr>
          <w:lang w:eastAsia="ru-RU"/>
        </w:rPr>
        <w:t xml:space="preserve">5 В для питания внешних устройств по шине </w:t>
      </w:r>
      <w:r>
        <w:rPr>
          <w:lang w:val="en-US" w:eastAsia="ru-RU"/>
        </w:rPr>
        <w:t>USB</w:t>
      </w:r>
      <w:r w:rsidRPr="005314FE">
        <w:rPr>
          <w:lang w:eastAsia="ru-RU"/>
        </w:rPr>
        <w:t>;</w:t>
      </w:r>
    </w:p>
    <w:p w:rsidR="00085F84" w:rsidRPr="005314FE" w:rsidRDefault="00085F84" w:rsidP="00085F84">
      <w:pPr>
        <w:pStyle w:val="a0"/>
        <w:rPr>
          <w:lang w:eastAsia="ru-RU"/>
        </w:rPr>
      </w:pPr>
      <w:r>
        <w:rPr>
          <w:lang w:eastAsia="ru-RU"/>
        </w:rPr>
        <w:t>9,6 В для светодиодной подсветки дисплея.</w:t>
      </w:r>
    </w:p>
    <w:p w:rsidR="00085F84" w:rsidRDefault="00085F84" w:rsidP="00085F84">
      <w:pPr>
        <w:rPr>
          <w:lang w:eastAsia="ru-RU"/>
        </w:rPr>
      </w:pPr>
      <w:r>
        <w:rPr>
          <w:lang w:eastAsia="ru-RU"/>
        </w:rPr>
        <w:t>Питание устройства, согласно техническому заданию, производится от бортовой сети транспортного средства – 12 В.</w:t>
      </w:r>
    </w:p>
    <w:p w:rsidR="00170E69" w:rsidRDefault="00085F84" w:rsidP="00085F84">
      <w:pPr>
        <w:rPr>
          <w:lang w:eastAsia="ru-RU"/>
        </w:rPr>
      </w:pPr>
      <w:r>
        <w:rPr>
          <w:lang w:eastAsia="ru-RU"/>
        </w:rPr>
        <w:lastRenderedPageBreak/>
        <w:t xml:space="preserve">Питание светодиодной подсветки дисплея обеспечивается понижающим преобразователем напряжения </w:t>
      </w:r>
      <w:r w:rsidRPr="00054E66">
        <w:rPr>
          <w:lang w:eastAsia="ru-RU"/>
        </w:rPr>
        <w:t xml:space="preserve">LM5017MR/NOPB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Texas</w:t>
      </w:r>
      <w:r w:rsidRPr="00B377C1">
        <w:rPr>
          <w:lang w:eastAsia="ru-RU"/>
        </w:rPr>
        <w:t xml:space="preserve"> </w:t>
      </w:r>
      <w:r>
        <w:rPr>
          <w:lang w:val="en-US" w:eastAsia="ru-RU"/>
        </w:rPr>
        <w:t>Instruments</w:t>
      </w:r>
      <w:r w:rsidRPr="00054E66">
        <w:rPr>
          <w:lang w:eastAsia="ru-RU"/>
        </w:rPr>
        <w:t xml:space="preserve"> </w:t>
      </w:r>
      <w:r>
        <w:rPr>
          <w:lang w:eastAsia="ru-RU"/>
        </w:rPr>
        <w:t xml:space="preserve">в корпусе </w:t>
      </w:r>
      <w:r>
        <w:rPr>
          <w:lang w:val="en-US" w:eastAsia="ru-RU"/>
        </w:rPr>
        <w:t>WSON</w:t>
      </w:r>
      <w:r w:rsidRPr="00B377C1">
        <w:rPr>
          <w:lang w:eastAsia="ru-RU"/>
        </w:rPr>
        <w:t>-8</w:t>
      </w:r>
      <w:r>
        <w:rPr>
          <w:lang w:eastAsia="ru-RU"/>
        </w:rPr>
        <w:t xml:space="preserve"> (рисунок 4.41) из 12 в 9,6 В с максимальным выходным током 0,</w:t>
      </w:r>
      <w:r w:rsidRPr="00054E66">
        <w:rPr>
          <w:lang w:eastAsia="ru-RU"/>
        </w:rPr>
        <w:t>6</w:t>
      </w:r>
      <w:r>
        <w:rPr>
          <w:lang w:eastAsia="ru-RU"/>
        </w:rPr>
        <w:t xml:space="preserve"> А. Типовая схема подключения представлена на рисунке 4.42.</w:t>
      </w:r>
    </w:p>
    <w:p w:rsidR="00085F84" w:rsidRPr="00085F84" w:rsidRDefault="00085F84" w:rsidP="00085F84">
      <w:pPr>
        <w:pStyle w:val="ae"/>
      </w:pPr>
      <w:r w:rsidRPr="00085F84">
        <w:drawing>
          <wp:inline distT="0" distB="0" distL="0" distR="0" wp14:anchorId="6BCF7F94" wp14:editId="125E3E50">
            <wp:extent cx="3586595" cy="3600000"/>
            <wp:effectExtent l="0" t="0" r="0" b="635"/>
            <wp:docPr id="5" name="Рисунок 5" descr="http://www.conrad.com/medias/global/ce/1000_1999/1400/1440/1446/1010633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conrad.com/medias/global/ce/1000_1999/1400/1440/1446/1010633_BB_00_FB.EPS_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65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84" w:rsidRPr="00085F84" w:rsidRDefault="00085F84" w:rsidP="00085F84">
      <w:pPr>
        <w:pStyle w:val="ae"/>
      </w:pPr>
      <w:r w:rsidRPr="00085F84">
        <w:t>Рисунок 4.</w:t>
      </w:r>
      <w:r>
        <w:t>41</w:t>
      </w:r>
      <w:r w:rsidRPr="00085F84">
        <w:t xml:space="preserve"> – Микросхема LM5017MR/NOPB в корпусе WSON-8</w:t>
      </w:r>
    </w:p>
    <w:p w:rsidR="00085F84" w:rsidRPr="00085F84" w:rsidRDefault="00085F84" w:rsidP="00085F84">
      <w:pPr>
        <w:pStyle w:val="ae"/>
      </w:pPr>
      <w:r w:rsidRPr="00085F84">
        <w:drawing>
          <wp:inline distT="0" distB="0" distL="0" distR="0" wp14:anchorId="44894C1E" wp14:editId="6239F88F">
            <wp:extent cx="5400000" cy="1868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1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 w:rsidRPr="00085F84">
        <w:t>Рисунок 4.</w:t>
      </w:r>
      <w:r>
        <w:t>42</w:t>
      </w:r>
      <w:r w:rsidRPr="00085F84">
        <w:t xml:space="preserve"> – Типовая схема подключения понижающего преобразователя LM5017MR/NOPB</w:t>
      </w:r>
    </w:p>
    <w:p w:rsidR="00085F84" w:rsidRPr="00085F84" w:rsidRDefault="00085F84" w:rsidP="00085F84">
      <w:r w:rsidRPr="00085F84">
        <w:t>Понижающий преобразователь TPS54821RHLT (рисунок 4.</w:t>
      </w:r>
      <w:r>
        <w:t>43</w:t>
      </w:r>
      <w:r w:rsidRPr="00085F84">
        <w:t>)</w:t>
      </w:r>
      <w:r w:rsidR="00222518">
        <w:t xml:space="preserve"> компании </w:t>
      </w:r>
      <w:r w:rsidR="00222518" w:rsidRPr="00222518">
        <w:t>Texas Instruments</w:t>
      </w:r>
      <w:r w:rsidRPr="00085F84">
        <w:t xml:space="preserve"> с максимальным выходным током 8 А в корпусе PVQFN-N14 (рисунок 4.</w:t>
      </w:r>
      <w:r>
        <w:t>44</w:t>
      </w:r>
      <w:r w:rsidRPr="00085F84">
        <w:t>) снижает входное напряжение питания 12 В до уровня 5 В.</w:t>
      </w:r>
    </w:p>
    <w:p w:rsidR="00085F84" w:rsidRDefault="00085F84" w:rsidP="00085F84">
      <w:pPr>
        <w:pStyle w:val="ae"/>
      </w:pPr>
      <w:r>
        <w:lastRenderedPageBreak/>
        <w:drawing>
          <wp:inline distT="0" distB="0" distL="0" distR="0" wp14:anchorId="7924F292" wp14:editId="197AC8EC">
            <wp:extent cx="3600000" cy="252397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84" w:rsidRDefault="00085F84" w:rsidP="00085F84">
      <w:r>
        <w:t xml:space="preserve">Рисунок 4.43 – Типовая схема подключения понижающего преобразователя </w:t>
      </w:r>
      <w:r w:rsidRPr="00054E66">
        <w:t>TPS54821RHLT</w:t>
      </w:r>
    </w:p>
    <w:p w:rsidR="00085F84" w:rsidRDefault="00085F84" w:rsidP="00085F84">
      <w:pPr>
        <w:pStyle w:val="ae"/>
      </w:pPr>
      <w:r>
        <w:drawing>
          <wp:inline distT="0" distB="0" distL="0" distR="0" wp14:anchorId="5EA019F3" wp14:editId="3F106B2D">
            <wp:extent cx="3600000" cy="3649541"/>
            <wp:effectExtent l="0" t="0" r="63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4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>
        <w:t xml:space="preserve">Рисунок 4.44 – Микросхема </w:t>
      </w:r>
      <w:r w:rsidRPr="00054E66">
        <w:t xml:space="preserve">TPS54821RHLT </w:t>
      </w:r>
      <w:r>
        <w:t xml:space="preserve">в корпусе </w:t>
      </w:r>
      <w:r>
        <w:rPr>
          <w:lang w:val="en-US"/>
        </w:rPr>
        <w:t>PVQFN</w:t>
      </w:r>
      <w:r w:rsidRPr="00054E66">
        <w:t>-</w:t>
      </w:r>
      <w:r>
        <w:rPr>
          <w:lang w:val="en-US"/>
        </w:rPr>
        <w:t>N</w:t>
      </w:r>
      <w:r w:rsidRPr="00054E66">
        <w:t>14</w:t>
      </w:r>
    </w:p>
    <w:p w:rsidR="00085F84" w:rsidRDefault="00085F84" w:rsidP="00085F84">
      <w:pPr>
        <w:rPr>
          <w:lang w:eastAsia="ru-RU"/>
        </w:rPr>
      </w:pPr>
      <w:r>
        <w:rPr>
          <w:lang w:eastAsia="ru-RU"/>
        </w:rPr>
        <w:t xml:space="preserve">Питание процессора и динамической памяти осуществляется </w:t>
      </w:r>
      <w:r>
        <w:rPr>
          <w:lang w:val="en-US" w:eastAsia="ru-RU"/>
        </w:rPr>
        <w:t>PMIC</w:t>
      </w:r>
      <w:r>
        <w:rPr>
          <w:lang w:eastAsia="ru-RU"/>
        </w:rPr>
        <w:t xml:space="preserve"> </w:t>
      </w:r>
      <w:r w:rsidR="00222518" w:rsidRPr="00222518">
        <w:rPr>
          <w:lang w:val="en-US" w:eastAsia="ru-RU"/>
        </w:rPr>
        <w:t>TPS</w:t>
      </w:r>
      <w:r w:rsidR="00222518" w:rsidRPr="00222518">
        <w:rPr>
          <w:lang w:eastAsia="ru-RU"/>
        </w:rPr>
        <w:t>65217</w:t>
      </w:r>
      <w:r w:rsidR="00222518" w:rsidRPr="00222518">
        <w:rPr>
          <w:lang w:val="en-US" w:eastAsia="ru-RU"/>
        </w:rPr>
        <w:t>DRSLR</w:t>
      </w:r>
      <w:r w:rsidR="00222518" w:rsidRPr="00222518">
        <w:rPr>
          <w:lang w:eastAsia="ru-RU"/>
        </w:rPr>
        <w:t xml:space="preserve"> </w:t>
      </w:r>
      <w:r>
        <w:rPr>
          <w:lang w:eastAsia="ru-RU"/>
        </w:rPr>
        <w:t>(рисунок 4.45</w:t>
      </w:r>
      <w:r w:rsidRPr="0056291D">
        <w:rPr>
          <w:lang w:eastAsia="ru-RU"/>
        </w:rPr>
        <w:t>)</w:t>
      </w:r>
      <w:r w:rsidR="00222518">
        <w:rPr>
          <w:lang w:eastAsia="ru-RU"/>
        </w:rPr>
        <w:t xml:space="preserve"> компании </w:t>
      </w:r>
      <w:r w:rsidR="00222518" w:rsidRPr="00222518">
        <w:rPr>
          <w:lang w:eastAsia="ru-RU"/>
        </w:rPr>
        <w:t>Texas Instruments</w:t>
      </w:r>
      <w:r w:rsidRPr="0056291D">
        <w:rPr>
          <w:lang w:eastAsia="ru-RU"/>
        </w:rPr>
        <w:t xml:space="preserve"> в корпусе </w:t>
      </w:r>
      <w:r w:rsidRPr="0056291D">
        <w:rPr>
          <w:lang w:val="en-US" w:eastAsia="ru-RU"/>
        </w:rPr>
        <w:t>VQFN</w:t>
      </w:r>
      <w:r w:rsidRPr="0056291D">
        <w:rPr>
          <w:lang w:eastAsia="ru-RU"/>
        </w:rPr>
        <w:t xml:space="preserve">-48 </w:t>
      </w:r>
      <w:r>
        <w:rPr>
          <w:lang w:eastAsia="ru-RU"/>
        </w:rPr>
        <w:t>(рисунок 4.46</w:t>
      </w:r>
      <w:r w:rsidRPr="0056291D">
        <w:rPr>
          <w:lang w:eastAsia="ru-RU"/>
        </w:rPr>
        <w:t>),</w:t>
      </w:r>
      <w:r w:rsidRPr="00B377C1">
        <w:rPr>
          <w:lang w:eastAsia="ru-RU"/>
        </w:rPr>
        <w:t xml:space="preserve"> </w:t>
      </w:r>
      <w:r>
        <w:rPr>
          <w:lang w:eastAsia="ru-RU"/>
        </w:rPr>
        <w:t>специально разработанной для используемых в устройстве микросхем. Она преобразовывает входное напряжение 5 В в 1,1/1,35/1,8/3,3 В.</w:t>
      </w:r>
    </w:p>
    <w:p w:rsidR="00085F84" w:rsidRDefault="00085F84" w:rsidP="00085F84">
      <w:pPr>
        <w:pStyle w:val="ae"/>
      </w:pPr>
      <w:r>
        <w:lastRenderedPageBreak/>
        <w:drawing>
          <wp:inline distT="0" distB="0" distL="0" distR="0" wp14:anchorId="368BA1E1" wp14:editId="25CE1805">
            <wp:extent cx="2983688" cy="3600000"/>
            <wp:effectExtent l="0" t="0" r="7620" b="635"/>
            <wp:docPr id="42" name="Рисунок 42" descr="https://i.gyazo.com/41e014d11b3621328e3d0b5feb5273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.gyazo.com/41e014d11b3621328e3d0b5feb5273f6.png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68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>
        <w:t>Рисунок 4.</w:t>
      </w:r>
      <w:r w:rsidR="00222518">
        <w:t>45</w:t>
      </w:r>
      <w:r w:rsidRPr="005B4B9C">
        <w:t xml:space="preserve"> – </w:t>
      </w:r>
      <w:r>
        <w:t xml:space="preserve">Типовое подключение </w:t>
      </w:r>
      <w:r>
        <w:rPr>
          <w:lang w:val="en-US"/>
        </w:rPr>
        <w:t>PMIC</w:t>
      </w:r>
      <w:r w:rsidRPr="005B4B9C">
        <w:t xml:space="preserve"> </w:t>
      </w:r>
      <w:r>
        <w:t>к процессору и микросхеме динамической памяти</w:t>
      </w:r>
    </w:p>
    <w:p w:rsidR="00085F84" w:rsidRDefault="00085F84" w:rsidP="00085F84">
      <w:pPr>
        <w:pStyle w:val="ae"/>
      </w:pPr>
      <w:r>
        <w:drawing>
          <wp:inline distT="0" distB="0" distL="0" distR="0" wp14:anchorId="6E7C4524" wp14:editId="3075614D">
            <wp:extent cx="5400000" cy="2441304"/>
            <wp:effectExtent l="0" t="0" r="0" b="0"/>
            <wp:docPr id="43" name="Рисунок 43" descr="https://rutronik-tec.com/wp-content/uploads/2015/09/lowres-TLE9263-3QX_PG-VQFN-48-4-Combi_compare_1Cent_plain_Original.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rutronik-tec.com/wp-content/uploads/2015/09/lowres-TLE9263-3QX_PG-VQFN-48-4-Combi_compare_1Cent_plain_Original.ti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email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4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84" w:rsidRDefault="00085F84" w:rsidP="00085F84">
      <w:pPr>
        <w:pStyle w:val="ae"/>
      </w:pPr>
      <w:r>
        <w:t>Рисунок 4.</w:t>
      </w:r>
      <w:r w:rsidR="00222518">
        <w:t>46</w:t>
      </w:r>
      <w:r w:rsidRPr="005B4B9C">
        <w:t xml:space="preserve"> – </w:t>
      </w:r>
      <w:r>
        <w:rPr>
          <w:lang w:val="en-US"/>
        </w:rPr>
        <w:t>PMIC</w:t>
      </w:r>
      <w:r w:rsidRPr="005B4B9C">
        <w:t xml:space="preserve"> </w:t>
      </w:r>
      <w:r>
        <w:t xml:space="preserve">в корпусе </w:t>
      </w:r>
      <w:r>
        <w:rPr>
          <w:lang w:val="en-US"/>
        </w:rPr>
        <w:t>VQFN</w:t>
      </w:r>
      <w:r w:rsidRPr="005B4B9C">
        <w:t xml:space="preserve">-48 </w:t>
      </w:r>
      <w:r>
        <w:t>в сравнении с монетой 1 евроцент</w:t>
      </w:r>
    </w:p>
    <w:p w:rsidR="00085F84" w:rsidRDefault="00222518" w:rsidP="00222518">
      <w:pPr>
        <w:rPr>
          <w:lang w:eastAsia="ru-RU"/>
        </w:rPr>
      </w:pPr>
      <w:r>
        <w:rPr>
          <w:lang w:eastAsia="ru-RU"/>
        </w:rPr>
        <w:t xml:space="preserve">Питание динамической памяти дополнительно обеспечивается </w:t>
      </w:r>
      <w:r>
        <w:rPr>
          <w:lang w:val="en-US" w:eastAsia="ru-RU"/>
        </w:rPr>
        <w:t>PMIC</w:t>
      </w:r>
      <w:r w:rsidRPr="00222518">
        <w:rPr>
          <w:lang w:eastAsia="ru-RU"/>
        </w:rPr>
        <w:t xml:space="preserve"> TPS51200DRCR</w:t>
      </w:r>
      <w:r>
        <w:rPr>
          <w:lang w:eastAsia="ru-RU"/>
        </w:rPr>
        <w:t xml:space="preserve"> (рисунок 4.47) компании </w:t>
      </w:r>
      <w:r w:rsidRPr="00222518">
        <w:rPr>
          <w:lang w:eastAsia="ru-RU"/>
        </w:rPr>
        <w:t>Texas Instruments</w:t>
      </w:r>
      <w:r>
        <w:rPr>
          <w:lang w:eastAsia="ru-RU"/>
        </w:rPr>
        <w:t xml:space="preserve"> в корпусе </w:t>
      </w:r>
      <w:r w:rsidRPr="00222518">
        <w:rPr>
          <w:lang w:eastAsia="ru-RU"/>
        </w:rPr>
        <w:t>10-VFDFN</w:t>
      </w:r>
      <w:r>
        <w:rPr>
          <w:lang w:eastAsia="ru-RU"/>
        </w:rPr>
        <w:t xml:space="preserve"> (рисунок 4.48). Микросхема специально разработана для терминации линий питания и нулевого потенциала для систем с низким уровнем напряжения питания и высокой степенью интеграции.</w:t>
      </w:r>
    </w:p>
    <w:p w:rsidR="00222518" w:rsidRDefault="00222518" w:rsidP="00222518">
      <w:pPr>
        <w:pStyle w:val="ae"/>
      </w:pPr>
      <w:r>
        <w:lastRenderedPageBreak/>
        <w:drawing>
          <wp:inline distT="0" distB="0" distL="0" distR="0">
            <wp:extent cx="3600000" cy="1866917"/>
            <wp:effectExtent l="0" t="0" r="635" b="0"/>
            <wp:docPr id="47" name="Рисунок 47" descr="https://i.gyazo.com/fdb916c772afc1909c6d83d6446816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gyazo.com/fdb916c772afc1909c6d83d6446816f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screen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0000" cy="186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518" w:rsidRDefault="00222518" w:rsidP="00222518">
      <w:pPr>
        <w:pStyle w:val="ae"/>
      </w:pPr>
      <w:r>
        <w:t xml:space="preserve">Рисунок 4.47 – Типовая схема подключения </w:t>
      </w:r>
      <w:r w:rsidRPr="00222518">
        <w:t>PMIC</w:t>
      </w:r>
      <w:r>
        <w:t xml:space="preserve"> для систем с </w:t>
      </w:r>
      <w:r>
        <w:rPr>
          <w:lang w:val="en-US"/>
        </w:rPr>
        <w:t>LPDDR</w:t>
      </w:r>
      <w:r w:rsidRPr="00222518">
        <w:t>3/</w:t>
      </w:r>
      <w:r>
        <w:rPr>
          <w:lang w:val="en-US"/>
        </w:rPr>
        <w:t>DDR</w:t>
      </w:r>
      <w:r w:rsidRPr="00222518">
        <w:t>4</w:t>
      </w:r>
    </w:p>
    <w:p w:rsidR="00222518" w:rsidRDefault="00222518" w:rsidP="00222518">
      <w:pPr>
        <w:pStyle w:val="ae"/>
      </w:pPr>
      <w:r>
        <w:drawing>
          <wp:inline distT="0" distB="0" distL="0" distR="0">
            <wp:extent cx="3329482" cy="3600000"/>
            <wp:effectExtent l="0" t="0" r="4445" b="635"/>
            <wp:docPr id="48" name="Рисунок 48" descr="https://media.digikey.com/Renders/Texas%20Instr%20Renders/296;-4204102-3;-DRC;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media.digikey.com/Renders/Texas%20Instr%20Renders/296;-4204102-3;-DRC;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2948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518" w:rsidRDefault="001D7B9C" w:rsidP="00222518">
      <w:pPr>
        <w:pStyle w:val="ae"/>
      </w:pPr>
      <w:r w:rsidRPr="001D7B9C">
        <w:t>Рисунок 4.4</w:t>
      </w:r>
      <w:r w:rsidR="00E4669F">
        <w:t>8</w:t>
      </w:r>
      <w:r w:rsidRPr="001D7B9C">
        <w:t xml:space="preserve"> – Микросхема TPS51200DRCR в корпусе 10-VFDFN</w:t>
      </w:r>
    </w:p>
    <w:p w:rsidR="00222518" w:rsidRDefault="00E4669F" w:rsidP="00E4669F">
      <w:r w:rsidRPr="00E4669F">
        <w:t>Питание внешних периферийных элементов обеспечивается понижающим преобразователем MP1495DJ-LF-Z</w:t>
      </w:r>
      <w:r>
        <w:t xml:space="preserve"> </w:t>
      </w:r>
      <w:r w:rsidRPr="00E4669F">
        <w:t>компании Monolithic Power Systems (рисунок 4.</w:t>
      </w:r>
      <w:r>
        <w:t>49</w:t>
      </w:r>
      <w:r w:rsidRPr="00E4669F">
        <w:t>) с максимальным выходным током 3 А в корпусе TSOT-23-8 (рисунок 4.</w:t>
      </w:r>
      <w:r>
        <w:t>50</w:t>
      </w:r>
      <w:r w:rsidRPr="00E4669F">
        <w:t>). Выбрана схема преобразования из 5 В в 3,3 В, а не 12 В в 3,3 В ввиду больших потерь в мощности в процессе понижения напряжения. Очевидно, что меньшая разница входного и выходного напряжений более выгодна, коэффициент полезного действия понижения увеличивается, тепловыделение уменьшается.</w:t>
      </w:r>
    </w:p>
    <w:p w:rsidR="00E4669F" w:rsidRPr="004B17D5" w:rsidRDefault="00E4669F" w:rsidP="00E4669F">
      <w:pPr>
        <w:pStyle w:val="ae"/>
        <w:rPr>
          <w:lang w:val="en-US"/>
        </w:rPr>
      </w:pPr>
      <w:r>
        <w:lastRenderedPageBreak/>
        <w:drawing>
          <wp:inline distT="0" distB="0" distL="0" distR="0" wp14:anchorId="5990F821" wp14:editId="298BE1CE">
            <wp:extent cx="2482417" cy="1800000"/>
            <wp:effectExtent l="0" t="0" r="0" b="0"/>
            <wp:docPr id="49" name="Рисунок 49" descr="https://media.conrad.com/medias/global/ce/2000_2999/2700/2770/2777/1245006_BB_00_FB.EPS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media.conrad.com/medias/global/ce/2000_2999/2700/2770/2777/1245006_BB_00_FB.EPS_1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8241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9F" w:rsidRPr="008053FE" w:rsidRDefault="00E4669F" w:rsidP="00E4669F">
      <w:pPr>
        <w:pStyle w:val="ae"/>
      </w:pPr>
      <w:r>
        <w:t>Рисунок 4.49</w:t>
      </w:r>
      <w:r w:rsidRPr="008053FE">
        <w:t xml:space="preserve"> – </w:t>
      </w:r>
      <w:r>
        <w:t>Микросхема</w:t>
      </w:r>
      <w:r w:rsidRPr="008053FE">
        <w:t xml:space="preserve"> </w:t>
      </w:r>
      <w:r w:rsidRPr="00633759">
        <w:t xml:space="preserve">MP1495DJ </w:t>
      </w:r>
      <w:r>
        <w:t>в</w:t>
      </w:r>
      <w:r w:rsidRPr="008053FE">
        <w:t xml:space="preserve"> </w:t>
      </w:r>
      <w:r>
        <w:t>корпусе</w:t>
      </w:r>
      <w:r w:rsidRPr="008053FE">
        <w:t xml:space="preserve"> </w:t>
      </w:r>
      <w:r w:rsidRPr="008053FE">
        <w:rPr>
          <w:lang w:val="en-US"/>
        </w:rPr>
        <w:t>TSOT</w:t>
      </w:r>
      <w:r w:rsidRPr="008053FE">
        <w:t>-23-8</w:t>
      </w:r>
    </w:p>
    <w:p w:rsidR="00E4669F" w:rsidRDefault="00E4669F" w:rsidP="00E4669F">
      <w:pPr>
        <w:pStyle w:val="ae"/>
      </w:pPr>
      <w:r>
        <w:drawing>
          <wp:inline distT="0" distB="0" distL="0" distR="0" wp14:anchorId="7662712D" wp14:editId="399CC748">
            <wp:extent cx="3398059" cy="1800000"/>
            <wp:effectExtent l="0" t="0" r="0" b="0"/>
            <wp:docPr id="50" name="Рисунок 50" descr="https://i.gyazo.com/4a1d39b090c16cdf1a287c47380e0c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.gyazo.com/4a1d39b090c16cdf1a287c47380e0cd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9805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9F" w:rsidRDefault="00E4669F" w:rsidP="00E4669F">
      <w:pPr>
        <w:pStyle w:val="ae"/>
      </w:pPr>
      <w:r>
        <w:t xml:space="preserve">Рисунок 4.50 – Типовая схема подключения микросхемы </w:t>
      </w:r>
      <w:r w:rsidRPr="00E4669F">
        <w:t>MP1495DJ-LF-Z</w:t>
      </w:r>
    </w:p>
    <w:p w:rsidR="00E4669F" w:rsidRDefault="00E4669F" w:rsidP="00E4669F">
      <w:r>
        <w:t xml:space="preserve">Для коммутации подсистемы питания с бортовой сетью транспортного средства выбран виброустойчивый соединитель </w:t>
      </w:r>
      <w:r w:rsidRPr="00E4669F">
        <w:t>0050361778</w:t>
      </w:r>
      <w:r>
        <w:t xml:space="preserve"> (рисунок 4.51) компании </w:t>
      </w:r>
      <w:r>
        <w:rPr>
          <w:lang w:val="en-US"/>
        </w:rPr>
        <w:t>Molex</w:t>
      </w:r>
      <w:r w:rsidRPr="00E4669F">
        <w:t xml:space="preserve"> </w:t>
      </w:r>
      <w:r>
        <w:t xml:space="preserve">типа </w:t>
      </w:r>
      <w:r w:rsidRPr="00E4669F">
        <w:t>Mini-Fit 3x2</w:t>
      </w:r>
      <w:r>
        <w:t>.</w:t>
      </w:r>
    </w:p>
    <w:p w:rsidR="00E4669F" w:rsidRDefault="00E4669F" w:rsidP="00E4669F">
      <w:pPr>
        <w:pStyle w:val="ae"/>
      </w:pPr>
      <w:r>
        <w:drawing>
          <wp:inline distT="0" distB="0" distL="0" distR="0">
            <wp:extent cx="3199916" cy="2880000"/>
            <wp:effectExtent l="0" t="0" r="635" b="0"/>
            <wp:docPr id="51" name="Рисунок 51" descr="https://media.digikey.com/Renders/Molex%20Renders/Mini-Fit%20Jr%205569%206%20Position%20Natu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media.digikey.com/Renders/Molex%20Renders/Mini-Fit%20Jr%205569%206%20Position%20Natur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999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69F" w:rsidRPr="00E4669F" w:rsidRDefault="00E4669F" w:rsidP="00E4669F">
      <w:pPr>
        <w:pStyle w:val="ae"/>
      </w:pPr>
      <w:r>
        <w:t xml:space="preserve">Рисунок 4.51 – Соединитель </w:t>
      </w:r>
      <w:r w:rsidRPr="00E4669F">
        <w:t>0050361778</w:t>
      </w:r>
      <w:r>
        <w:t xml:space="preserve"> подсистемы питания</w:t>
      </w:r>
    </w:p>
    <w:p w:rsidR="000B79B9" w:rsidRDefault="00C60D50" w:rsidP="00986F32">
      <w:pPr>
        <w:pStyle w:val="2"/>
        <w:rPr>
          <w:lang w:eastAsia="ru-RU"/>
        </w:rPr>
      </w:pPr>
      <w:bookmarkStart w:id="11" w:name="_Toc482652624"/>
      <w:r>
        <w:rPr>
          <w:lang w:eastAsia="ru-RU"/>
        </w:rPr>
        <w:lastRenderedPageBreak/>
        <w:t xml:space="preserve">Схемная </w:t>
      </w:r>
      <w:r w:rsidR="000B79B9">
        <w:rPr>
          <w:lang w:eastAsia="ru-RU"/>
        </w:rPr>
        <w:t>реализация</w:t>
      </w:r>
      <w:bookmarkEnd w:id="11"/>
    </w:p>
    <w:p w:rsidR="000B79B9" w:rsidRDefault="000B79B9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4.2.1</w:t>
      </w:r>
      <w:r>
        <w:rPr>
          <w:lang w:eastAsia="ru-RU"/>
        </w:rPr>
        <w:tab/>
      </w:r>
      <w:r w:rsidRPr="000B79B9">
        <w:rPr>
          <w:lang w:eastAsia="ru-RU"/>
        </w:rPr>
        <w:t>Подсистема питания устройства</w:t>
      </w:r>
    </w:p>
    <w:p w:rsidR="000B79B9" w:rsidRDefault="00AF4447" w:rsidP="000B79B9">
      <w:pPr>
        <w:rPr>
          <w:lang w:eastAsia="ru-RU"/>
        </w:rPr>
      </w:pPr>
      <w:r w:rsidRPr="00AF4447">
        <w:rPr>
          <w:lang w:eastAsia="ru-RU"/>
        </w:rPr>
        <w:t xml:space="preserve">Входной соединитель силовой линии питания </w:t>
      </w:r>
      <w:r w:rsidRPr="00126C82">
        <w:rPr>
          <w:i/>
          <w:lang w:eastAsia="ru-RU"/>
        </w:rPr>
        <w:t>VCC_12V</w:t>
      </w:r>
      <w:r w:rsidRPr="00AF4447">
        <w:rPr>
          <w:lang w:eastAsia="ru-RU"/>
        </w:rPr>
        <w:t xml:space="preserve"> X</w:t>
      </w:r>
      <w:r>
        <w:rPr>
          <w:lang w:val="en-US" w:eastAsia="ru-RU"/>
        </w:rPr>
        <w:t>S</w:t>
      </w:r>
      <w:r w:rsidRPr="00AF4447">
        <w:rPr>
          <w:lang w:eastAsia="ru-RU"/>
        </w:rPr>
        <w:t xml:space="preserve">1 имеет сглаживающие конденсаторы для устранения паразитных пульсаций из бортовой сети транспортного средства (рисунок </w:t>
      </w:r>
      <w:r>
        <w:rPr>
          <w:lang w:eastAsia="ru-RU"/>
        </w:rPr>
        <w:t>4.55</w:t>
      </w:r>
      <w:r w:rsidRPr="00AF4447">
        <w:rPr>
          <w:lang w:eastAsia="ru-RU"/>
        </w:rPr>
        <w:t xml:space="preserve">). Назначение выводов соединителя представлено в таблице </w:t>
      </w:r>
      <w:r>
        <w:rPr>
          <w:lang w:eastAsia="ru-RU"/>
        </w:rPr>
        <w:t>4</w:t>
      </w:r>
      <w:r w:rsidRPr="00AF4447">
        <w:rPr>
          <w:lang w:eastAsia="ru-RU"/>
        </w:rPr>
        <w:t>.1.</w:t>
      </w:r>
    </w:p>
    <w:p w:rsidR="00AF4447" w:rsidRDefault="00AF4447" w:rsidP="00AF4447">
      <w:pPr>
        <w:pStyle w:val="ae"/>
      </w:pPr>
      <w:r w:rsidRPr="00AF4447">
        <w:drawing>
          <wp:inline distT="0" distB="0" distL="0" distR="0">
            <wp:extent cx="3600000" cy="2106611"/>
            <wp:effectExtent l="0" t="0" r="63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2" t="6859" r="6467" b="17017"/>
                    <a:stretch/>
                  </pic:blipFill>
                  <pic:spPr bwMode="auto">
                    <a:xfrm>
                      <a:off x="0" y="0"/>
                      <a:ext cx="3600000" cy="210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447" w:rsidRDefault="00AF4447" w:rsidP="00AF4447">
      <w:pPr>
        <w:pStyle w:val="ae"/>
      </w:pPr>
      <w:r>
        <w:t xml:space="preserve">Рисунок 4.55 – </w:t>
      </w:r>
      <w:r w:rsidRPr="00AF4447">
        <w:t>Силовой соединитель устройства</w:t>
      </w:r>
    </w:p>
    <w:p w:rsidR="00AF4447" w:rsidRPr="00591469" w:rsidRDefault="00AF4447" w:rsidP="00AF4447">
      <w:pPr>
        <w:pStyle w:val="af3"/>
      </w:pPr>
      <w:r>
        <w:t xml:space="preserve">Таблица 4.1 – Назначение выводов соединителя </w:t>
      </w:r>
      <w:r>
        <w:rPr>
          <w:lang w:val="en-US"/>
        </w:rPr>
        <w:t>XS</w:t>
      </w:r>
      <w:r w:rsidRPr="00591469"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AF4447" w:rsidTr="00E04358">
        <w:tc>
          <w:tcPr>
            <w:tcW w:w="2802" w:type="dxa"/>
          </w:tcPr>
          <w:p w:rsidR="00AF4447" w:rsidRPr="005B4666" w:rsidRDefault="00AF4447" w:rsidP="00E04358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AF4447" w:rsidRPr="005B4666" w:rsidRDefault="00AF4447" w:rsidP="00E04358">
            <w:pPr>
              <w:pStyle w:val="af4"/>
            </w:pPr>
            <w:r>
              <w:t>Назначение выводов соединителя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AF4447" w:rsidRPr="005B4666" w:rsidRDefault="00AF4447" w:rsidP="00AF4447">
            <w:pPr>
              <w:pStyle w:val="af4"/>
            </w:pPr>
            <w:r>
              <w:t>Нулевой потенциал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+12 В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AF4447" w:rsidRPr="005B4666" w:rsidRDefault="00AF4447" w:rsidP="00AF4447">
            <w:pPr>
              <w:pStyle w:val="af4"/>
            </w:pPr>
            <w:r>
              <w:t>+12 В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AF4447" w:rsidTr="00E04358">
        <w:tc>
          <w:tcPr>
            <w:tcW w:w="2802" w:type="dxa"/>
          </w:tcPr>
          <w:p w:rsidR="00AF4447" w:rsidRPr="005B4666" w:rsidRDefault="00AF4447" w:rsidP="00AF4447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AF4447" w:rsidRDefault="00AF4447" w:rsidP="00AF4447">
            <w:pPr>
              <w:pStyle w:val="af4"/>
              <w:rPr>
                <w:lang w:val="en-US"/>
              </w:rPr>
            </w:pPr>
            <w:r>
              <w:t>+12 В</w:t>
            </w:r>
          </w:p>
        </w:tc>
      </w:tr>
    </w:tbl>
    <w:p w:rsidR="00AF4447" w:rsidRDefault="00AF4447" w:rsidP="00AF4447">
      <w:pPr>
        <w:pStyle w:val="af4"/>
      </w:pPr>
    </w:p>
    <w:p w:rsidR="00AF4447" w:rsidRDefault="00AF4447" w:rsidP="00AF4447">
      <w:r w:rsidRPr="00AF4447">
        <w:t>На рисунках 4.56, 4.5</w:t>
      </w:r>
      <w:r>
        <w:t>7</w:t>
      </w:r>
      <w:r w:rsidRPr="00AF4447">
        <w:t>, 4.5</w:t>
      </w:r>
      <w:r>
        <w:t>8</w:t>
      </w:r>
      <w:r w:rsidRPr="00AF4447">
        <w:t>, 4.5</w:t>
      </w:r>
      <w:r>
        <w:t xml:space="preserve">9, </w:t>
      </w:r>
      <w:r w:rsidRPr="00AF4447">
        <w:t>4.60 представлено подключение понижающих преобразователей напряжения устройства, обеспечивающих его всеми необходимыми напряжениями: 9,6/5/3,3/1,8/1,35/1,1 В.</w:t>
      </w:r>
      <w:r w:rsidR="00CF5E5D">
        <w:t xml:space="preserve"> </w:t>
      </w:r>
    </w:p>
    <w:p w:rsidR="00CF5E5D" w:rsidRPr="00CF5E5D" w:rsidRDefault="00CF5E5D" w:rsidP="00AF4447">
      <w:r>
        <w:rPr>
          <w:lang w:val="en-US"/>
        </w:rPr>
        <w:t>PMIC</w:t>
      </w:r>
      <w:r w:rsidRPr="00CF5E5D">
        <w:t xml:space="preserve"> </w:t>
      </w:r>
      <w:r>
        <w:t xml:space="preserve">для процессора дополнительно соединяется с ним посредством цифровых выводов общего назначения и интерфейса </w:t>
      </w:r>
      <w:r>
        <w:rPr>
          <w:lang w:val="en-US"/>
        </w:rPr>
        <w:t>I</w:t>
      </w:r>
      <w:r w:rsidRPr="00CF5E5D">
        <w:t>2</w:t>
      </w:r>
      <w:r>
        <w:rPr>
          <w:lang w:val="en-US"/>
        </w:rPr>
        <w:t>C</w:t>
      </w:r>
      <w:r w:rsidRPr="00CF5E5D">
        <w:t xml:space="preserve"> </w:t>
      </w:r>
      <w:r>
        <w:t>для управления.</w:t>
      </w:r>
    </w:p>
    <w:p w:rsidR="00D00BB5" w:rsidRDefault="00D00BB5" w:rsidP="00D00BB5">
      <w:pPr>
        <w:pStyle w:val="ae"/>
      </w:pPr>
      <w:r w:rsidRPr="00D00BB5">
        <w:lastRenderedPageBreak/>
        <w:drawing>
          <wp:inline distT="0" distB="0" distL="0" distR="0">
            <wp:extent cx="4836565" cy="252000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55" t="1350" r="631" b="3962"/>
                    <a:stretch/>
                  </pic:blipFill>
                  <pic:spPr bwMode="auto">
                    <a:xfrm>
                      <a:off x="0" y="0"/>
                      <a:ext cx="483656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D00BB5">
      <w:pPr>
        <w:pStyle w:val="ae"/>
        <w:spacing w:after="0"/>
      </w:pPr>
      <w:r w:rsidRPr="00D00BB5">
        <w:t xml:space="preserve">Рисунок </w:t>
      </w:r>
      <w:r w:rsidRPr="00AF4447">
        <w:t>4.56</w:t>
      </w:r>
      <w:r w:rsidRPr="00D00BB5">
        <w:t xml:space="preserve"> – Понижающий преобразователь из 12 в 9,6 В</w:t>
      </w:r>
    </w:p>
    <w:p w:rsidR="00D00BB5" w:rsidRPr="00AF4447" w:rsidRDefault="00D00BB5" w:rsidP="00D00BB5">
      <w:pPr>
        <w:pStyle w:val="ae"/>
        <w:spacing w:before="0"/>
      </w:pPr>
      <w:r w:rsidRPr="00D00BB5">
        <w:drawing>
          <wp:inline distT="0" distB="0" distL="0" distR="0">
            <wp:extent cx="4173767" cy="2520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72" t="1641" r="851" b="782"/>
                    <a:stretch/>
                  </pic:blipFill>
                  <pic:spPr bwMode="auto">
                    <a:xfrm>
                      <a:off x="0" y="0"/>
                      <a:ext cx="417376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447" w:rsidRDefault="00D00BB5" w:rsidP="00D00BB5">
      <w:pPr>
        <w:pStyle w:val="ae"/>
        <w:spacing w:before="0"/>
      </w:pPr>
      <w:r w:rsidRPr="00D00BB5">
        <w:t xml:space="preserve">Рисунок </w:t>
      </w:r>
      <w:r w:rsidRPr="00AF4447">
        <w:t>4.5</w:t>
      </w:r>
      <w:r>
        <w:t xml:space="preserve">7 </w:t>
      </w:r>
      <w:r w:rsidRPr="00D00BB5">
        <w:t>– Понижающий преобразователь из 12 в 5 В</w:t>
      </w:r>
    </w:p>
    <w:p w:rsidR="00D00BB5" w:rsidRDefault="00D00BB5" w:rsidP="00D00BB5">
      <w:pPr>
        <w:pStyle w:val="ae"/>
        <w:spacing w:before="0" w:after="0"/>
      </w:pPr>
      <w:r w:rsidRPr="00D00BB5">
        <w:drawing>
          <wp:inline distT="0" distB="0" distL="0" distR="0">
            <wp:extent cx="4357667" cy="252000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296" t="5129" r="1216" b="4009"/>
                    <a:stretch/>
                  </pic:blipFill>
                  <pic:spPr bwMode="auto">
                    <a:xfrm>
                      <a:off x="0" y="0"/>
                      <a:ext cx="435766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D00BB5">
      <w:pPr>
        <w:pStyle w:val="ae"/>
        <w:spacing w:before="0"/>
      </w:pPr>
      <w:r w:rsidRPr="00D00BB5">
        <w:t xml:space="preserve">Рисунок </w:t>
      </w:r>
      <w:r w:rsidRPr="00AF4447">
        <w:t>4.5</w:t>
      </w:r>
      <w:r>
        <w:t xml:space="preserve">8 </w:t>
      </w:r>
      <w:r w:rsidRPr="00D00BB5">
        <w:t>– Понижающий преобразователь из 5 в 3,3 В</w:t>
      </w:r>
    </w:p>
    <w:p w:rsidR="00D00BB5" w:rsidRDefault="00D00BB5" w:rsidP="00AF4447">
      <w:pPr>
        <w:pStyle w:val="ae"/>
      </w:pPr>
      <w:r w:rsidRPr="00D00BB5">
        <w:lastRenderedPageBreak/>
        <w:drawing>
          <wp:inline distT="0" distB="0" distL="0" distR="0">
            <wp:extent cx="5400000" cy="1882985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" t="3720" r="1470" b="6734"/>
                    <a:stretch/>
                  </pic:blipFill>
                  <pic:spPr bwMode="auto">
                    <a:xfrm>
                      <a:off x="0" y="0"/>
                      <a:ext cx="5400000" cy="188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AF4447">
      <w:pPr>
        <w:pStyle w:val="ae"/>
      </w:pPr>
      <w:r w:rsidRPr="00D00BB5">
        <w:t xml:space="preserve">Рисунок </w:t>
      </w:r>
      <w:r w:rsidRPr="00AF4447">
        <w:t>4.5</w:t>
      </w:r>
      <w:r>
        <w:t xml:space="preserve">9 </w:t>
      </w:r>
      <w:r w:rsidRPr="00D00BB5">
        <w:t xml:space="preserve">– </w:t>
      </w:r>
      <w:r w:rsidR="00F55539" w:rsidRPr="00D00BB5">
        <w:t>Подключение PMIC</w:t>
      </w:r>
      <w:r w:rsidR="00F55539">
        <w:t xml:space="preserve"> для </w:t>
      </w:r>
      <w:r w:rsidRPr="00D00BB5">
        <w:t>динамической памяти</w:t>
      </w:r>
    </w:p>
    <w:p w:rsidR="00D00BB5" w:rsidRDefault="00390A1F" w:rsidP="00AF4447">
      <w:pPr>
        <w:pStyle w:val="ae"/>
      </w:pPr>
      <w:r w:rsidRPr="00390A1F">
        <w:drawing>
          <wp:inline distT="0" distB="0" distL="0" distR="0">
            <wp:extent cx="5189080" cy="4419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97" t="3146" r="1276" b="1487"/>
                    <a:stretch/>
                  </pic:blipFill>
                  <pic:spPr bwMode="auto">
                    <a:xfrm>
                      <a:off x="0" y="0"/>
                      <a:ext cx="5190792" cy="442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BB5" w:rsidRDefault="00D00BB5" w:rsidP="00126C82">
      <w:pPr>
        <w:pStyle w:val="ae"/>
      </w:pPr>
      <w:r w:rsidRPr="00D00BB5">
        <w:t xml:space="preserve">Рисунок </w:t>
      </w:r>
      <w:r w:rsidR="00EB07D6" w:rsidRPr="00AF4447">
        <w:t>4.</w:t>
      </w:r>
      <w:r w:rsidR="00EB07D6" w:rsidRPr="00EB07D6">
        <w:t>60</w:t>
      </w:r>
      <w:r w:rsidR="00EB07D6">
        <w:t xml:space="preserve"> </w:t>
      </w:r>
      <w:r w:rsidRPr="00D00BB5">
        <w:t>– Подключение PMIC</w:t>
      </w:r>
      <w:r w:rsidR="00F55539">
        <w:t xml:space="preserve"> для процессора</w:t>
      </w:r>
    </w:p>
    <w:p w:rsidR="008F0872" w:rsidRDefault="008F0872" w:rsidP="008F0872">
      <w:pPr>
        <w:rPr>
          <w:lang w:eastAsia="ru-RU"/>
        </w:rPr>
      </w:pPr>
      <w:r>
        <w:rPr>
          <w:lang w:eastAsia="ru-RU"/>
        </w:rPr>
        <w:t xml:space="preserve">Процессор </w:t>
      </w:r>
      <w:r w:rsidR="00EB07D6" w:rsidRPr="00EB07D6">
        <w:rPr>
          <w:lang w:val="en-US" w:eastAsia="ru-RU"/>
        </w:rPr>
        <w:t>AM</w:t>
      </w:r>
      <w:r w:rsidR="00EB07D6" w:rsidRPr="00EB07D6">
        <w:rPr>
          <w:lang w:eastAsia="ru-RU"/>
        </w:rPr>
        <w:t>3358</w:t>
      </w:r>
      <w:r w:rsidR="00EB07D6" w:rsidRPr="00EB07D6">
        <w:rPr>
          <w:lang w:val="en-US" w:eastAsia="ru-RU"/>
        </w:rPr>
        <w:t>BZCZA</w:t>
      </w:r>
      <w:r w:rsidR="00EB07D6" w:rsidRPr="00EB07D6">
        <w:rPr>
          <w:lang w:eastAsia="ru-RU"/>
        </w:rPr>
        <w:t xml:space="preserve">100 </w:t>
      </w:r>
      <w:r>
        <w:rPr>
          <w:lang w:eastAsia="ru-RU"/>
        </w:rPr>
        <w:t>использует диапазон напряжений питания: 1,1/1,35/1,8/3,3 В. В свою очередь, они разделены на раздельные домены</w:t>
      </w:r>
      <w:r w:rsidRPr="00062A87">
        <w:rPr>
          <w:lang w:eastAsia="ru-RU"/>
        </w:rPr>
        <w:t xml:space="preserve">, </w:t>
      </w:r>
      <w:r>
        <w:rPr>
          <w:lang w:eastAsia="ru-RU"/>
        </w:rPr>
        <w:t xml:space="preserve">создаваемые </w:t>
      </w:r>
      <w:r>
        <w:rPr>
          <w:lang w:val="en-US" w:eastAsia="ru-RU"/>
        </w:rPr>
        <w:t>PMIC</w:t>
      </w:r>
      <w:r>
        <w:rPr>
          <w:lang w:eastAsia="ru-RU"/>
        </w:rPr>
        <w:t>: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VCC_1.1V_CORE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VCC_1.1V_MPU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lastRenderedPageBreak/>
        <w:t>VCC_1.35V_DDR3L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VCC_1.8V_LDO1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VCC_1.8V_LDO3</w:t>
      </w:r>
      <w:r w:rsidRPr="00016956">
        <w:t>;</w:t>
      </w:r>
    </w:p>
    <w:p w:rsidR="008F0872" w:rsidRPr="00016956" w:rsidRDefault="008F0872" w:rsidP="00016956">
      <w:pPr>
        <w:pStyle w:val="a0"/>
      </w:pPr>
      <w:r w:rsidRPr="00016956">
        <w:rPr>
          <w:i/>
        </w:rPr>
        <w:t>VCC_3.3V_LDO4</w:t>
      </w:r>
      <w:r w:rsidRPr="00016956">
        <w:t>.</w:t>
      </w:r>
    </w:p>
    <w:p w:rsidR="008F0872" w:rsidRDefault="008F0872" w:rsidP="008F0872">
      <w:pPr>
        <w:pStyle w:val="a0"/>
        <w:numPr>
          <w:ilvl w:val="0"/>
          <w:numId w:val="0"/>
        </w:numPr>
        <w:ind w:firstLine="709"/>
        <w:rPr>
          <w:lang w:eastAsia="ru-RU"/>
        </w:rPr>
      </w:pPr>
      <w:r>
        <w:rPr>
          <w:lang w:eastAsia="ru-RU"/>
        </w:rPr>
        <w:t xml:space="preserve">Все выводы питания процессора должны снабжаться развязывающими керамическими конденсаторами ёмкостью 100 </w:t>
      </w:r>
      <w:r w:rsidR="00D8154A" w:rsidRPr="00441A8F">
        <w:rPr>
          <w:lang w:eastAsia="ru-RU"/>
        </w:rPr>
        <w:t>нФ</w:t>
      </w:r>
      <w:r>
        <w:rPr>
          <w:lang w:eastAsia="ru-RU"/>
        </w:rPr>
        <w:t xml:space="preserve">, 1 </w:t>
      </w:r>
      <w:r w:rsidR="00D8154A" w:rsidRPr="00441A8F">
        <w:rPr>
          <w:lang w:eastAsia="ru-RU"/>
        </w:rPr>
        <w:t>мкФ</w:t>
      </w:r>
      <w:r>
        <w:rPr>
          <w:lang w:eastAsia="ru-RU"/>
        </w:rPr>
        <w:t xml:space="preserve"> и 10 </w:t>
      </w:r>
      <w:r w:rsidR="00D8154A" w:rsidRPr="00441A8F">
        <w:rPr>
          <w:lang w:eastAsia="ru-RU"/>
        </w:rPr>
        <w:t>мкФ</w:t>
      </w:r>
      <w:r w:rsidRPr="00396A17">
        <w:rPr>
          <w:lang w:eastAsia="ru-RU"/>
        </w:rPr>
        <w:t>.</w:t>
      </w:r>
    </w:p>
    <w:p w:rsidR="000B79B9" w:rsidRDefault="008F0872" w:rsidP="00016956">
      <w:pPr>
        <w:rPr>
          <w:rFonts w:cs="Times New Roman"/>
          <w:lang w:eastAsia="ru-RU"/>
        </w:rPr>
      </w:pPr>
      <w:r w:rsidRPr="00016956">
        <w:rPr>
          <w:rFonts w:cs="Times New Roman"/>
          <w:lang w:eastAsia="ru-RU"/>
        </w:rPr>
        <w:t xml:space="preserve">Выводы </w:t>
      </w:r>
      <w:r w:rsidRPr="00016956">
        <w:rPr>
          <w:rFonts w:cs="Times New Roman"/>
          <w:i/>
          <w:lang w:val="en-US" w:eastAsia="ru-RU"/>
        </w:rPr>
        <w:t>VDDA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ADC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i/>
        </w:rPr>
        <w:t>VDDS_PLL_CORE_LCD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OSC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PLL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OSC</w:t>
      </w:r>
      <w:r w:rsidRPr="00016956">
        <w:rPr>
          <w:rFonts w:cs="Times New Roman"/>
          <w:lang w:eastAsia="ru-RU"/>
        </w:rPr>
        <w:t xml:space="preserve">,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PLL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MPU</w:t>
      </w:r>
      <w:r w:rsidRPr="00016956">
        <w:rPr>
          <w:rFonts w:cs="Times New Roman"/>
          <w:lang w:eastAsia="ru-RU"/>
        </w:rPr>
        <w:t xml:space="preserve"> и </w:t>
      </w:r>
      <w:r w:rsidRPr="00016956">
        <w:rPr>
          <w:rFonts w:cs="Times New Roman"/>
          <w:i/>
          <w:lang w:val="en-US" w:eastAsia="ru-RU"/>
        </w:rPr>
        <w:t>VDDS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PLL</w:t>
      </w:r>
      <w:r w:rsidRPr="00016956">
        <w:rPr>
          <w:rFonts w:cs="Times New Roman"/>
          <w:i/>
          <w:lang w:eastAsia="ru-RU"/>
        </w:rPr>
        <w:t>_</w:t>
      </w:r>
      <w:r w:rsidRPr="00016956">
        <w:rPr>
          <w:rFonts w:cs="Times New Roman"/>
          <w:i/>
          <w:lang w:val="en-US" w:eastAsia="ru-RU"/>
        </w:rPr>
        <w:t>DDR</w:t>
      </w:r>
      <w:r w:rsidRPr="00016956">
        <w:rPr>
          <w:rFonts w:cs="Times New Roman"/>
          <w:lang w:eastAsia="ru-RU"/>
        </w:rPr>
        <w:t xml:space="preserve"> подключены к домену питания 1,8 В через ферритовый фильтр (</w:t>
      </w:r>
      <w:r w:rsidRPr="00016956">
        <w:rPr>
          <w:rFonts w:cs="Times New Roman"/>
          <w:lang w:val="en-US" w:eastAsia="ru-RU"/>
        </w:rPr>
        <w:t>Ferrite</w:t>
      </w:r>
      <w:r w:rsidRPr="00016956">
        <w:rPr>
          <w:rFonts w:cs="Times New Roman"/>
          <w:lang w:eastAsia="ru-RU"/>
        </w:rPr>
        <w:t xml:space="preserve"> </w:t>
      </w:r>
      <w:r w:rsidRPr="00016956">
        <w:rPr>
          <w:rFonts w:cs="Times New Roman"/>
          <w:lang w:val="en-US" w:eastAsia="ru-RU"/>
        </w:rPr>
        <w:t>Bead</w:t>
      </w:r>
      <w:r w:rsidRPr="00016956">
        <w:rPr>
          <w:rFonts w:cs="Times New Roman"/>
          <w:lang w:eastAsia="ru-RU"/>
        </w:rPr>
        <w:t xml:space="preserve"> – англ.). Подсистема питания процессора изображена на рисунке </w:t>
      </w:r>
      <w:r w:rsidR="00EB07D6" w:rsidRPr="00AF4447">
        <w:t>4.</w:t>
      </w:r>
      <w:r w:rsidR="00EB07D6" w:rsidRPr="00EB07D6">
        <w:t>6</w:t>
      </w:r>
      <w:r w:rsidR="00EB07D6">
        <w:rPr>
          <w:lang w:val="en-US"/>
        </w:rPr>
        <w:t>1</w:t>
      </w:r>
      <w:r w:rsidRPr="00016956">
        <w:rPr>
          <w:rFonts w:cs="Times New Roman"/>
          <w:lang w:eastAsia="ru-RU"/>
        </w:rPr>
        <w:t>.</w:t>
      </w:r>
    </w:p>
    <w:p w:rsidR="00EB07D6" w:rsidRDefault="00EB07D6" w:rsidP="00EB07D6">
      <w:pPr>
        <w:pStyle w:val="ae"/>
      </w:pPr>
      <w:r w:rsidRPr="00EB07D6">
        <w:drawing>
          <wp:inline distT="0" distB="0" distL="0" distR="0">
            <wp:extent cx="4140000" cy="5821798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42" t="813" r="8239" b="2978"/>
                    <a:stretch/>
                  </pic:blipFill>
                  <pic:spPr bwMode="auto">
                    <a:xfrm>
                      <a:off x="0" y="0"/>
                      <a:ext cx="4140000" cy="582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D6" w:rsidRPr="00EB07D6" w:rsidRDefault="00EB07D6" w:rsidP="00EB07D6">
      <w:pPr>
        <w:pStyle w:val="ae"/>
      </w:pPr>
      <w:r w:rsidRPr="00EB07D6">
        <w:t>Рисунок 4.61 – Подсистема питания процессора</w:t>
      </w:r>
    </w:p>
    <w:p w:rsidR="000B79B9" w:rsidRDefault="000B79B9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4.2.</w:t>
      </w:r>
      <w:r w:rsidR="00EB07D6">
        <w:rPr>
          <w:lang w:eastAsia="ru-RU"/>
        </w:rPr>
        <w:t>2</w:t>
      </w:r>
      <w:r>
        <w:rPr>
          <w:lang w:eastAsia="ru-RU"/>
        </w:rPr>
        <w:tab/>
        <w:t>Подсистема памяти</w:t>
      </w:r>
      <w:r w:rsidR="00992BB8">
        <w:rPr>
          <w:lang w:eastAsia="ru-RU"/>
        </w:rPr>
        <w:t xml:space="preserve"> и модули тактирования</w:t>
      </w:r>
    </w:p>
    <w:p w:rsidR="00E04358" w:rsidRDefault="00E04358" w:rsidP="000B79B9">
      <w:pPr>
        <w:rPr>
          <w:lang w:eastAsia="ru-RU"/>
        </w:rPr>
      </w:pPr>
      <w:r w:rsidRPr="00E04358">
        <w:rPr>
          <w:lang w:eastAsia="ru-RU"/>
        </w:rPr>
        <w:t xml:space="preserve">Если в </w:t>
      </w:r>
      <w:r>
        <w:rPr>
          <w:lang w:eastAsia="ru-RU"/>
        </w:rPr>
        <w:t>устройстве</w:t>
      </w:r>
      <w:r w:rsidRPr="00E04358">
        <w:rPr>
          <w:lang w:eastAsia="ru-RU"/>
        </w:rPr>
        <w:t xml:space="preserve"> используется две и более микросхем динамической памяти</w:t>
      </w:r>
      <w:r>
        <w:rPr>
          <w:lang w:eastAsia="ru-RU"/>
        </w:rPr>
        <w:t xml:space="preserve"> стандарта </w:t>
      </w:r>
      <w:r>
        <w:rPr>
          <w:lang w:val="en-US" w:eastAsia="ru-RU"/>
        </w:rPr>
        <w:t>DDR</w:t>
      </w:r>
      <w:r w:rsidRPr="00E04358">
        <w:rPr>
          <w:lang w:eastAsia="ru-RU"/>
        </w:rPr>
        <w:t>3/</w:t>
      </w:r>
      <w:r>
        <w:rPr>
          <w:lang w:val="en-US" w:eastAsia="ru-RU"/>
        </w:rPr>
        <w:t>DDR</w:t>
      </w:r>
      <w:r w:rsidRPr="00E04358">
        <w:rPr>
          <w:lang w:eastAsia="ru-RU"/>
        </w:rPr>
        <w:t>3</w:t>
      </w:r>
      <w:r>
        <w:rPr>
          <w:lang w:val="en-US" w:eastAsia="ru-RU"/>
        </w:rPr>
        <w:t>L</w:t>
      </w:r>
      <w:r w:rsidRPr="00E04358">
        <w:rPr>
          <w:lang w:eastAsia="ru-RU"/>
        </w:rPr>
        <w:t xml:space="preserve">, </w:t>
      </w:r>
      <w:r>
        <w:rPr>
          <w:lang w:eastAsia="ru-RU"/>
        </w:rPr>
        <w:t>необходимо</w:t>
      </w:r>
      <w:r w:rsidRPr="00E04358">
        <w:rPr>
          <w:lang w:eastAsia="ru-RU"/>
        </w:rPr>
        <w:t xml:space="preserve"> применять технологи</w:t>
      </w:r>
      <w:r>
        <w:rPr>
          <w:lang w:eastAsia="ru-RU"/>
        </w:rPr>
        <w:t>ю компоновки</w:t>
      </w:r>
      <w:r w:rsidRPr="00E04358">
        <w:rPr>
          <w:lang w:eastAsia="ru-RU"/>
        </w:rPr>
        <w:t xml:space="preserve"> Fly-By, </w:t>
      </w:r>
      <w:r>
        <w:rPr>
          <w:lang w:eastAsia="ru-RU"/>
        </w:rPr>
        <w:t>которая позволяет</w:t>
      </w:r>
      <w:r w:rsidRPr="00E04358">
        <w:rPr>
          <w:lang w:eastAsia="ru-RU"/>
        </w:rPr>
        <w:t xml:space="preserve"> повысить частоту работы с памятью и уменьшить интерференцию между сигналами. В конце линий адресных и управляющих сигналов устанавливаются терминирующие резисторы для согласования линий передачи.</w:t>
      </w:r>
      <w:r>
        <w:rPr>
          <w:lang w:eastAsia="ru-RU"/>
        </w:rPr>
        <w:t xml:space="preserve"> </w:t>
      </w:r>
    </w:p>
    <w:p w:rsidR="00E04358" w:rsidRDefault="00E04358" w:rsidP="00E04358">
      <w:pPr>
        <w:rPr>
          <w:lang w:eastAsia="ru-RU"/>
        </w:rPr>
      </w:pPr>
      <w:r>
        <w:rPr>
          <w:lang w:eastAsia="ru-RU"/>
        </w:rPr>
        <w:t>Согласно техническому заданию, бортовой компьютер должен обладать по меньшей мере 2-мя Гб оперативной памяти. Выбранные микросхемы обладают уменьшенным 15-разрядным адресным пространством. Схема их подключения представлена на рисунке 4.62.</w:t>
      </w:r>
    </w:p>
    <w:p w:rsidR="00E04358" w:rsidRDefault="00E04358" w:rsidP="00E04358">
      <w:pPr>
        <w:pStyle w:val="ae"/>
      </w:pPr>
      <w:r w:rsidRPr="00E04358">
        <w:drawing>
          <wp:inline distT="0" distB="0" distL="0" distR="0">
            <wp:extent cx="2591782" cy="378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76" t="913" r="2619" b="1177"/>
                    <a:stretch/>
                  </pic:blipFill>
                  <pic:spPr bwMode="auto">
                    <a:xfrm>
                      <a:off x="0" y="0"/>
                      <a:ext cx="2591782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4358">
        <w:drawing>
          <wp:inline distT="0" distB="0" distL="0" distR="0">
            <wp:extent cx="3020700" cy="3780000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351" t="398" b="1787"/>
                    <a:stretch/>
                  </pic:blipFill>
                  <pic:spPr bwMode="auto">
                    <a:xfrm>
                      <a:off x="0" y="0"/>
                      <a:ext cx="30207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4358">
        <w:drawing>
          <wp:inline distT="0" distB="0" distL="0" distR="0">
            <wp:extent cx="421357" cy="3780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101" t="331" r="9894" b="953"/>
                    <a:stretch/>
                  </pic:blipFill>
                  <pic:spPr bwMode="auto">
                    <a:xfrm>
                      <a:off x="0" y="0"/>
                      <a:ext cx="421357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358" w:rsidRPr="00A60A48" w:rsidRDefault="00E04358" w:rsidP="00E04358">
      <w:pPr>
        <w:pStyle w:val="ae"/>
      </w:pPr>
      <w:r>
        <w:t>Рисунок 4.</w:t>
      </w:r>
      <w:r w:rsidR="00992BB8">
        <w:t xml:space="preserve">62 – Схема подключения микросхем </w:t>
      </w:r>
      <w:r w:rsidR="00992BB8">
        <w:rPr>
          <w:lang w:val="en-US"/>
        </w:rPr>
        <w:t>DDR</w:t>
      </w:r>
      <w:r w:rsidR="00992BB8" w:rsidRPr="00992BB8">
        <w:t>3</w:t>
      </w:r>
      <w:r w:rsidR="00992BB8">
        <w:rPr>
          <w:lang w:val="en-US"/>
        </w:rPr>
        <w:t>L</w:t>
      </w:r>
      <w:r w:rsidR="00992BB8" w:rsidRPr="00992BB8">
        <w:t xml:space="preserve"> </w:t>
      </w:r>
      <w:r w:rsidR="00992BB8">
        <w:t xml:space="preserve">по технологии </w:t>
      </w:r>
      <w:r w:rsidR="00992BB8">
        <w:rPr>
          <w:lang w:val="en-US"/>
        </w:rPr>
        <w:t>Fly</w:t>
      </w:r>
      <w:r w:rsidR="00992BB8" w:rsidRPr="00992BB8">
        <w:t>-</w:t>
      </w:r>
      <w:r w:rsidR="00992BB8">
        <w:rPr>
          <w:lang w:val="en-US"/>
        </w:rPr>
        <w:t>By</w:t>
      </w:r>
    </w:p>
    <w:p w:rsidR="00992BB8" w:rsidRPr="00992BB8" w:rsidRDefault="00992BB8" w:rsidP="00992BB8">
      <w:r w:rsidRPr="00992BB8">
        <w:t xml:space="preserve">К информационным линиям микросхемы статической памяти добавлены подтягивающие резисторы для стабильной работы, согласно рекомендациям производителя (рисунок </w:t>
      </w:r>
      <w:r>
        <w:t>4.63</w:t>
      </w:r>
      <w:r w:rsidRPr="00992BB8">
        <w:t>). Как и прежде, широко используются развязывающие конденсаторы.</w:t>
      </w:r>
      <w:r>
        <w:t xml:space="preserve"> Несмотря на наличие 169-и выводов в корпусе, задействованы лишь 30 из них.</w:t>
      </w:r>
    </w:p>
    <w:p w:rsidR="00992BB8" w:rsidRDefault="00992BB8" w:rsidP="00E04358">
      <w:pPr>
        <w:pStyle w:val="ae"/>
      </w:pPr>
      <w:r w:rsidRPr="00992BB8">
        <w:lastRenderedPageBreak/>
        <w:drawing>
          <wp:inline distT="0" distB="0" distL="0" distR="0">
            <wp:extent cx="5400000" cy="255379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70" b="3346"/>
                    <a:stretch/>
                  </pic:blipFill>
                  <pic:spPr bwMode="auto">
                    <a:xfrm>
                      <a:off x="0" y="0"/>
                      <a:ext cx="5400000" cy="255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BB8" w:rsidRDefault="00992BB8" w:rsidP="00E04358">
      <w:pPr>
        <w:pStyle w:val="ae"/>
      </w:pPr>
      <w:r w:rsidRPr="00992BB8">
        <w:t xml:space="preserve">Рисунок </w:t>
      </w:r>
      <w:r>
        <w:t>4.63</w:t>
      </w:r>
      <w:r w:rsidRPr="00992BB8">
        <w:t xml:space="preserve"> – </w:t>
      </w:r>
      <w:r>
        <w:t>Подключение статической памяти</w:t>
      </w:r>
    </w:p>
    <w:p w:rsidR="00992BB8" w:rsidRDefault="00992BB8" w:rsidP="00992BB8">
      <w:r w:rsidRPr="00992BB8">
        <w:t xml:space="preserve">Для обеспечения корректных задержек по линии сброса процессора используется микросхема-супервизор (рисунок </w:t>
      </w:r>
      <w:r>
        <w:t>4.64</w:t>
      </w:r>
      <w:r w:rsidRPr="00992BB8">
        <w:t>).</w:t>
      </w:r>
    </w:p>
    <w:p w:rsidR="00992BB8" w:rsidRDefault="00992BB8" w:rsidP="00992BB8">
      <w:pPr>
        <w:pStyle w:val="ae"/>
      </w:pPr>
      <w:r w:rsidRPr="00992BB8">
        <w:drawing>
          <wp:inline distT="0" distB="0" distL="0" distR="0">
            <wp:extent cx="3600000" cy="2077404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854" t="5223" r="3154" b="9212"/>
                    <a:stretch/>
                  </pic:blipFill>
                  <pic:spPr bwMode="auto">
                    <a:xfrm>
                      <a:off x="0" y="0"/>
                      <a:ext cx="3600000" cy="207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BB8" w:rsidRDefault="00992BB8" w:rsidP="00992BB8">
      <w:pPr>
        <w:pStyle w:val="ae"/>
      </w:pPr>
      <w:r w:rsidRPr="00992BB8">
        <w:t xml:space="preserve">Рисунок </w:t>
      </w:r>
      <w:r>
        <w:t>4.64</w:t>
      </w:r>
      <w:r w:rsidRPr="00992BB8">
        <w:t xml:space="preserve"> – Микросхема-супервизор</w:t>
      </w:r>
    </w:p>
    <w:p w:rsidR="00992BB8" w:rsidRDefault="00992BB8" w:rsidP="00992BB8">
      <w:r w:rsidRPr="00992BB8">
        <w:t xml:space="preserve">Кварцевые резонаторы устройства, изображённые на рисунке </w:t>
      </w:r>
      <w:r>
        <w:t>4.65</w:t>
      </w:r>
      <w:r w:rsidRPr="00992BB8">
        <w:t xml:space="preserve">, </w:t>
      </w:r>
      <w:r>
        <w:t>имеют конденсаторы</w:t>
      </w:r>
      <w:r w:rsidRPr="00992BB8">
        <w:t xml:space="preserve"> ёмкостью 18 </w:t>
      </w:r>
      <w:r w:rsidR="00D8154A">
        <w:t>пФ</w:t>
      </w:r>
      <w:r w:rsidRPr="00992BB8">
        <w:t xml:space="preserve"> для обеспечения корректного старта, облегчения их запуска и повышения стабильности работы.</w:t>
      </w:r>
    </w:p>
    <w:p w:rsidR="00992BB8" w:rsidRDefault="00992BB8" w:rsidP="00992BB8">
      <w:pPr>
        <w:pStyle w:val="ae"/>
      </w:pPr>
      <w:r w:rsidRPr="00992BB8">
        <w:lastRenderedPageBreak/>
        <w:drawing>
          <wp:inline distT="0" distB="0" distL="0" distR="0">
            <wp:extent cx="3230078" cy="2700000"/>
            <wp:effectExtent l="0" t="0" r="889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57" t="833" r="6303" b="2736"/>
                    <a:stretch/>
                  </pic:blipFill>
                  <pic:spPr bwMode="auto">
                    <a:xfrm>
                      <a:off x="0" y="0"/>
                      <a:ext cx="323007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BB8" w:rsidRPr="00992BB8" w:rsidRDefault="00992BB8" w:rsidP="00992BB8">
      <w:pPr>
        <w:pStyle w:val="ae"/>
      </w:pPr>
      <w:r w:rsidRPr="00992BB8">
        <w:t xml:space="preserve">Рисунок </w:t>
      </w:r>
      <w:r>
        <w:t>4.65</w:t>
      </w:r>
      <w:r w:rsidRPr="00992BB8">
        <w:t xml:space="preserve"> – Кварцевые резонаторы устройства</w:t>
      </w:r>
    </w:p>
    <w:p w:rsidR="000B79B9" w:rsidRDefault="00EB07D6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4.2.3</w:t>
      </w:r>
      <w:r>
        <w:rPr>
          <w:lang w:eastAsia="ru-RU"/>
        </w:rPr>
        <w:tab/>
      </w:r>
      <w:r w:rsidR="000B79B9">
        <w:rPr>
          <w:lang w:eastAsia="ru-RU"/>
        </w:rPr>
        <w:t>Отладочные интерфейсы</w:t>
      </w:r>
    </w:p>
    <w:p w:rsidR="00CD19F5" w:rsidRDefault="00CD19F5" w:rsidP="00CD19F5">
      <w:pPr>
        <w:rPr>
          <w:lang w:eastAsia="ru-RU"/>
        </w:rPr>
      </w:pPr>
      <w:r>
        <w:rPr>
          <w:lang w:eastAsia="ru-RU"/>
        </w:rPr>
        <w:t xml:space="preserve">Процессор </w:t>
      </w:r>
      <w:r w:rsidRPr="00CD19F5">
        <w:rPr>
          <w:lang w:eastAsia="ru-RU"/>
        </w:rPr>
        <w:t>AM3358BZCZA100</w:t>
      </w:r>
      <w:r>
        <w:rPr>
          <w:lang w:eastAsia="ru-RU"/>
        </w:rPr>
        <w:t xml:space="preserve"> имеет множество вариантов загрузки. Согласно его документации, была выбрана следующая последовательность (рисунок 4.6</w:t>
      </w:r>
      <w:r w:rsidR="00D8154A">
        <w:rPr>
          <w:lang w:eastAsia="ru-RU"/>
        </w:rPr>
        <w:t>6</w:t>
      </w:r>
      <w:r>
        <w:rPr>
          <w:lang w:eastAsia="ru-RU"/>
        </w:rPr>
        <w:t>) путём установки подтягивающих резисторов к линиям питания или нулевого потенциала (рисунок 4.6</w:t>
      </w:r>
      <w:r w:rsidR="00D8154A">
        <w:rPr>
          <w:lang w:eastAsia="ru-RU"/>
        </w:rPr>
        <w:t>7</w:t>
      </w:r>
      <w:r>
        <w:rPr>
          <w:lang w:eastAsia="ru-RU"/>
        </w:rPr>
        <w:t>):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интерфейс UART0, выведенный на штыревой соединитель;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XIP w/ WAIT (MUX2) – не используется в устройстве для загрузки;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интерфейс MMC0, к которому подключена микросхема статической памяти;</w:t>
      </w:r>
    </w:p>
    <w:p w:rsidR="00CD19F5" w:rsidRDefault="00CD19F5" w:rsidP="00CD19F5">
      <w:pPr>
        <w:pStyle w:val="a0"/>
        <w:rPr>
          <w:lang w:eastAsia="ru-RU"/>
        </w:rPr>
      </w:pPr>
      <w:r>
        <w:rPr>
          <w:lang w:eastAsia="ru-RU"/>
        </w:rPr>
        <w:t>интерфейс SPI0 – не используется в устройстве для загрузки.</w:t>
      </w:r>
    </w:p>
    <w:p w:rsidR="000B79B9" w:rsidRDefault="00CD19F5" w:rsidP="00CD19F5">
      <w:pPr>
        <w:rPr>
          <w:lang w:eastAsia="ru-RU"/>
        </w:rPr>
      </w:pPr>
      <w:r>
        <w:rPr>
          <w:lang w:eastAsia="ru-RU"/>
        </w:rPr>
        <w:t>Выбранная последовательность бит, соответствующая рисунку 4.67 (от старшего к младшему): 0b0100110000100001.</w:t>
      </w:r>
    </w:p>
    <w:p w:rsidR="00CD19F5" w:rsidRDefault="00CD19F5" w:rsidP="00CD19F5">
      <w:pPr>
        <w:pStyle w:val="ae"/>
      </w:pPr>
      <w:r>
        <w:drawing>
          <wp:inline distT="0" distB="0" distL="0" distR="0" wp14:anchorId="4D24C31D" wp14:editId="165E0D63">
            <wp:extent cx="5399388" cy="183171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0796"/>
                    <a:stretch/>
                  </pic:blipFill>
                  <pic:spPr bwMode="auto">
                    <a:xfrm>
                      <a:off x="0" y="0"/>
                      <a:ext cx="5400000" cy="183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F5" w:rsidRDefault="00CD19F5" w:rsidP="00CD19F5">
      <w:pPr>
        <w:pStyle w:val="ae"/>
      </w:pPr>
      <w:r>
        <w:t>Рисунок 4.6</w:t>
      </w:r>
      <w:r w:rsidR="00D8154A">
        <w:t>6</w:t>
      </w:r>
      <w:r>
        <w:t xml:space="preserve"> – Параметры загрузки процессора </w:t>
      </w:r>
    </w:p>
    <w:p w:rsidR="00CD19F5" w:rsidRPr="00CD19F5" w:rsidRDefault="00CD19F5" w:rsidP="00CD19F5">
      <w:pPr>
        <w:pStyle w:val="ae"/>
      </w:pPr>
      <w:r w:rsidRPr="00CD19F5">
        <w:lastRenderedPageBreak/>
        <w:drawing>
          <wp:inline distT="0" distB="0" distL="0" distR="0">
            <wp:extent cx="5400000" cy="3348929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03" t="3897" r="3541" b="2583"/>
                    <a:stretch/>
                  </pic:blipFill>
                  <pic:spPr bwMode="auto">
                    <a:xfrm>
                      <a:off x="0" y="0"/>
                      <a:ext cx="5400000" cy="334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F5" w:rsidRDefault="00CD19F5" w:rsidP="00CD19F5">
      <w:pPr>
        <w:pStyle w:val="ae"/>
      </w:pPr>
      <w:r w:rsidRPr="00CD19F5">
        <w:t xml:space="preserve">Рисунок </w:t>
      </w:r>
      <w:r>
        <w:t>4.6</w:t>
      </w:r>
      <w:r w:rsidR="00D8154A">
        <w:t>7</w:t>
      </w:r>
      <w:r>
        <w:t xml:space="preserve"> </w:t>
      </w:r>
      <w:r w:rsidRPr="00CD19F5">
        <w:t xml:space="preserve">– </w:t>
      </w:r>
      <w:r>
        <w:t>Аппаратное задание</w:t>
      </w:r>
      <w:r w:rsidRPr="00CD19F5">
        <w:t xml:space="preserve"> параметров загрузки процессора</w:t>
      </w:r>
    </w:p>
    <w:p w:rsidR="00CD19F5" w:rsidRDefault="00CD19F5" w:rsidP="00CD19F5">
      <w:r w:rsidRPr="00CD19F5">
        <w:t>Отладочные интерфейсы JTAG X</w:t>
      </w:r>
      <w:r>
        <w:rPr>
          <w:lang w:val="en-US"/>
        </w:rPr>
        <w:t>P</w:t>
      </w:r>
      <w:r>
        <w:t>2</w:t>
      </w:r>
      <w:r w:rsidRPr="00CD19F5">
        <w:t xml:space="preserve"> (</w:t>
      </w:r>
      <w:r>
        <w:t>т</w:t>
      </w:r>
      <w:r w:rsidRPr="00CD19F5">
        <w:t>аблица 4.2) и UART X</w:t>
      </w:r>
      <w:r>
        <w:rPr>
          <w:lang w:val="en-US"/>
        </w:rPr>
        <w:t>P</w:t>
      </w:r>
      <w:r>
        <w:t>1</w:t>
      </w:r>
      <w:r w:rsidRPr="00CD19F5">
        <w:t xml:space="preserve"> (</w:t>
      </w:r>
      <w:r>
        <w:t>т</w:t>
      </w:r>
      <w:r w:rsidRPr="00CD19F5">
        <w:t>аблица 4.3), изображённые на рисунке 4.6</w:t>
      </w:r>
      <w:r w:rsidR="00D8154A">
        <w:t>8</w:t>
      </w:r>
      <w:r w:rsidRPr="00CD19F5">
        <w:t>, имеют согласующие электрорадиоэлементы и защиту от ESD.</w:t>
      </w:r>
    </w:p>
    <w:p w:rsidR="00CD19F5" w:rsidRDefault="00CD19F5" w:rsidP="00CD19F5">
      <w:pPr>
        <w:pStyle w:val="ae"/>
      </w:pPr>
      <w:r w:rsidRPr="00CD19F5">
        <w:drawing>
          <wp:inline distT="0" distB="0" distL="0" distR="0">
            <wp:extent cx="2339256" cy="3600000"/>
            <wp:effectExtent l="0" t="0" r="444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" t="1437" r="3943" b="878"/>
                    <a:stretch/>
                  </pic:blipFill>
                  <pic:spPr bwMode="auto">
                    <a:xfrm>
                      <a:off x="0" y="0"/>
                      <a:ext cx="233925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9F5">
        <w:t xml:space="preserve"> </w:t>
      </w:r>
      <w:r w:rsidRPr="00CD19F5">
        <w:drawing>
          <wp:inline distT="0" distB="0" distL="0" distR="0">
            <wp:extent cx="2880000" cy="2525800"/>
            <wp:effectExtent l="0" t="0" r="0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" t="1771" r="1392" b="5191"/>
                    <a:stretch/>
                  </pic:blipFill>
                  <pic:spPr bwMode="auto">
                    <a:xfrm>
                      <a:off x="0" y="0"/>
                      <a:ext cx="2880000" cy="25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F5" w:rsidRDefault="00CD19F5" w:rsidP="00CD19F5">
      <w:pPr>
        <w:pStyle w:val="ae"/>
      </w:pPr>
      <w:r w:rsidRPr="00CD19F5">
        <w:t>Рисунок 4.6</w:t>
      </w:r>
      <w:r w:rsidR="00D8154A">
        <w:t>8</w:t>
      </w:r>
      <w:r w:rsidRPr="00CD19F5">
        <w:t xml:space="preserve"> – Отладочные интерфейсы устройства</w:t>
      </w:r>
    </w:p>
    <w:p w:rsidR="00CD19F5" w:rsidRPr="00363B28" w:rsidRDefault="00CD19F5" w:rsidP="00CD19F5">
      <w:pPr>
        <w:pStyle w:val="af3"/>
      </w:pPr>
      <w:r>
        <w:lastRenderedPageBreak/>
        <w:t xml:space="preserve">Таблица </w:t>
      </w:r>
      <w:r w:rsidR="00467D94">
        <w:t>4</w:t>
      </w:r>
      <w:r>
        <w:t xml:space="preserve">.2 – Назначение выводов соединителя </w:t>
      </w:r>
      <w:r>
        <w:rPr>
          <w:lang w:val="en-US"/>
        </w:rPr>
        <w:t>X</w:t>
      </w:r>
      <w:r>
        <w:t>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TMS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TRST#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TDI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Нулевой потенциал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</w:pPr>
            <w:r>
              <w:rPr>
                <w:lang w:val="en-US"/>
              </w:rPr>
              <w:t>+3</w:t>
            </w:r>
            <w:r>
              <w:t>,</w:t>
            </w:r>
            <w:r>
              <w:rPr>
                <w:lang w:val="en-US"/>
              </w:rPr>
              <w:t xml:space="preserve">3 </w:t>
            </w:r>
            <w:r>
              <w:t>В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CD19F5" w:rsidTr="00426D7B">
        <w:tc>
          <w:tcPr>
            <w:tcW w:w="2802" w:type="dxa"/>
          </w:tcPr>
          <w:p w:rsidR="00CD19F5" w:rsidRDefault="00CD19F5" w:rsidP="00426D7B">
            <w:pPr>
              <w:pStyle w:val="af4"/>
            </w:pPr>
            <w:r>
              <w:t>7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TDO</w:t>
            </w:r>
          </w:p>
        </w:tc>
      </w:tr>
      <w:tr w:rsidR="00CD19F5" w:rsidRPr="005B4666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8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Нулевой потенциал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9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10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CD19F5" w:rsidRPr="005B4666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11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TCK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12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13</w:t>
            </w:r>
          </w:p>
        </w:tc>
        <w:tc>
          <w:tcPr>
            <w:tcW w:w="3543" w:type="dxa"/>
          </w:tcPr>
          <w:p w:rsidR="00CD19F5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EMU0</w:t>
            </w:r>
          </w:p>
        </w:tc>
      </w:tr>
      <w:tr w:rsidR="00CD19F5" w:rsidTr="00426D7B">
        <w:tc>
          <w:tcPr>
            <w:tcW w:w="2802" w:type="dxa"/>
          </w:tcPr>
          <w:p w:rsidR="00CD19F5" w:rsidRDefault="00CD19F5" w:rsidP="00426D7B">
            <w:pPr>
              <w:pStyle w:val="af4"/>
            </w:pPr>
            <w:r>
              <w:t>14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EMU1</w:t>
            </w:r>
          </w:p>
        </w:tc>
      </w:tr>
    </w:tbl>
    <w:p w:rsidR="00CD19F5" w:rsidRPr="00B82DC6" w:rsidRDefault="00CD19F5" w:rsidP="00CD19F5">
      <w:pPr>
        <w:pStyle w:val="af3"/>
      </w:pPr>
      <w:r>
        <w:t xml:space="preserve">Таблица </w:t>
      </w:r>
      <w:r w:rsidR="00467D94">
        <w:t>4</w:t>
      </w:r>
      <w:r>
        <w:t>.</w:t>
      </w:r>
      <w:r w:rsidRPr="00DE6F9E">
        <w:t>3</w:t>
      </w:r>
      <w:r>
        <w:t xml:space="preserve"> – Назначение выводов соединителя </w:t>
      </w:r>
      <w:r>
        <w:rPr>
          <w:lang w:val="en-US"/>
        </w:rPr>
        <w:t>X</w:t>
      </w:r>
      <w:r w:rsidRPr="00B82DC6"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RXD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TXD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CD19F5" w:rsidRPr="00DE6F9E" w:rsidRDefault="00CD19F5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+3</w:t>
            </w:r>
            <w:r>
              <w:t>,</w:t>
            </w:r>
            <w:r>
              <w:rPr>
                <w:lang w:val="en-US"/>
              </w:rPr>
              <w:t xml:space="preserve">3 </w:t>
            </w:r>
            <w:r>
              <w:t>В</w:t>
            </w:r>
            <w:r>
              <w:rPr>
                <w:lang w:val="en-US"/>
              </w:rPr>
              <w:t xml:space="preserve"> </w:t>
            </w:r>
            <w:r>
              <w:t xml:space="preserve">от </w:t>
            </w:r>
            <w:r>
              <w:rPr>
                <w:lang w:val="en-US"/>
              </w:rPr>
              <w:t>LDO4</w:t>
            </w:r>
          </w:p>
        </w:tc>
      </w:tr>
      <w:tr w:rsidR="00CD19F5" w:rsidTr="00426D7B">
        <w:tc>
          <w:tcPr>
            <w:tcW w:w="2802" w:type="dxa"/>
          </w:tcPr>
          <w:p w:rsidR="00CD19F5" w:rsidRPr="005B4666" w:rsidRDefault="00CD19F5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CD19F5" w:rsidRPr="005B4666" w:rsidRDefault="00CD19F5" w:rsidP="00426D7B">
            <w:pPr>
              <w:pStyle w:val="af4"/>
            </w:pPr>
            <w:r>
              <w:t>Нулевой потенциал</w:t>
            </w:r>
          </w:p>
        </w:tc>
      </w:tr>
    </w:tbl>
    <w:p w:rsidR="000B79B9" w:rsidRPr="000B79B9" w:rsidRDefault="00EB07D6" w:rsidP="000B79B9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4.2.4</w:t>
      </w:r>
      <w:r w:rsidR="000B79B9">
        <w:rPr>
          <w:lang w:eastAsia="ru-RU"/>
        </w:rPr>
        <w:tab/>
        <w:t>Цифро-аналоговые интерфейсы</w:t>
      </w:r>
    </w:p>
    <w:p w:rsidR="000B79B9" w:rsidRDefault="00467D94" w:rsidP="000B79B9">
      <w:pPr>
        <w:rPr>
          <w:lang w:eastAsia="ru-RU"/>
        </w:rPr>
      </w:pPr>
      <w:r>
        <w:rPr>
          <w:lang w:eastAsia="ru-RU"/>
        </w:rPr>
        <w:t xml:space="preserve">Автомобильный интерфейс </w:t>
      </w:r>
      <w:r>
        <w:rPr>
          <w:lang w:val="en-US" w:eastAsia="ru-RU"/>
        </w:rPr>
        <w:t>CAN</w:t>
      </w:r>
      <w:r w:rsidRPr="00467D94">
        <w:rPr>
          <w:lang w:eastAsia="ru-RU"/>
        </w:rPr>
        <w:t xml:space="preserve"> </w:t>
      </w:r>
      <w:r>
        <w:rPr>
          <w:lang w:eastAsia="ru-RU"/>
        </w:rPr>
        <w:t xml:space="preserve">в количестве 2-х штук представлен в устройстве в виде микросхемы-драйвера стандарта </w:t>
      </w:r>
      <w:r>
        <w:rPr>
          <w:lang w:val="en-US" w:eastAsia="ru-RU"/>
        </w:rPr>
        <w:t>CAN</w:t>
      </w:r>
      <w:r w:rsidRPr="00467D94">
        <w:rPr>
          <w:lang w:eastAsia="ru-RU"/>
        </w:rPr>
        <w:t xml:space="preserve"> </w:t>
      </w:r>
      <w:r>
        <w:rPr>
          <w:lang w:eastAsia="ru-RU"/>
        </w:rPr>
        <w:t>и виброустойчивого углового соединителя (пункт 4.1.2). Схема подключения одинакова для обоих соединителей и представлена на рисунке 4.</w:t>
      </w:r>
      <w:r w:rsidR="00D8154A">
        <w:rPr>
          <w:lang w:eastAsia="ru-RU"/>
        </w:rPr>
        <w:t>69</w:t>
      </w:r>
      <w:r>
        <w:rPr>
          <w:lang w:eastAsia="ru-RU"/>
        </w:rPr>
        <w:t>, назначение выводов приведено в таблице 4.4.</w:t>
      </w:r>
    </w:p>
    <w:p w:rsidR="00467D94" w:rsidRDefault="00467D94" w:rsidP="00467D94">
      <w:pPr>
        <w:pStyle w:val="ae"/>
      </w:pPr>
      <w:r w:rsidRPr="00467D94">
        <w:drawing>
          <wp:inline distT="0" distB="0" distL="0" distR="0">
            <wp:extent cx="4302613" cy="25200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3585" r="4667" b="8661"/>
                    <a:stretch/>
                  </pic:blipFill>
                  <pic:spPr bwMode="auto">
                    <a:xfrm>
                      <a:off x="0" y="0"/>
                      <a:ext cx="430261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D94" w:rsidRDefault="00467D94" w:rsidP="00467D94">
      <w:pPr>
        <w:pStyle w:val="ae"/>
      </w:pPr>
      <w:r>
        <w:t>Рисунок 4.</w:t>
      </w:r>
      <w:r w:rsidR="00D8154A">
        <w:t>69</w:t>
      </w:r>
      <w:r>
        <w:t xml:space="preserve"> – Интерфейс </w:t>
      </w:r>
      <w:r>
        <w:rPr>
          <w:lang w:val="en-US"/>
        </w:rPr>
        <w:t>CAN</w:t>
      </w:r>
      <w:r>
        <w:t xml:space="preserve"> </w:t>
      </w:r>
    </w:p>
    <w:p w:rsidR="00467D94" w:rsidRPr="00B82DC6" w:rsidRDefault="00467D94" w:rsidP="00467D94">
      <w:pPr>
        <w:pStyle w:val="af3"/>
      </w:pPr>
      <w:r>
        <w:lastRenderedPageBreak/>
        <w:t xml:space="preserve">Таблица 4.4 – Назначение выводов соединителей </w:t>
      </w:r>
      <w:r>
        <w:rPr>
          <w:lang w:val="en-US"/>
        </w:rPr>
        <w:t>XS</w:t>
      </w:r>
      <w:r>
        <w:t>2/XS3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467D94" w:rsidRPr="005B4666" w:rsidRDefault="00467D94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467D94" w:rsidRPr="00DE6F9E" w:rsidRDefault="00467D94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+3</w:t>
            </w:r>
            <w:r>
              <w:t>,</w:t>
            </w:r>
            <w:r>
              <w:rPr>
                <w:lang w:val="en-US"/>
              </w:rPr>
              <w:t xml:space="preserve">3 </w:t>
            </w:r>
            <w:r>
              <w:t>В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467D94" w:rsidRPr="00DE6F9E" w:rsidRDefault="00467D94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CANH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467D94" w:rsidRPr="00467D94" w:rsidRDefault="00467D94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CANL</w:t>
            </w:r>
          </w:p>
        </w:tc>
      </w:tr>
      <w:tr w:rsidR="00467D94" w:rsidTr="00426D7B">
        <w:tc>
          <w:tcPr>
            <w:tcW w:w="2802" w:type="dxa"/>
          </w:tcPr>
          <w:p w:rsidR="00467D94" w:rsidRPr="005B4666" w:rsidRDefault="00467D94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467D94" w:rsidRPr="005B4666" w:rsidRDefault="00467D94" w:rsidP="00426D7B">
            <w:pPr>
              <w:pStyle w:val="af4"/>
            </w:pPr>
            <w:r>
              <w:t>Нулевой потенциал</w:t>
            </w:r>
          </w:p>
        </w:tc>
      </w:tr>
    </w:tbl>
    <w:p w:rsidR="00467D94" w:rsidRDefault="00467D94" w:rsidP="00467D94">
      <w:pPr>
        <w:pStyle w:val="af4"/>
        <w:rPr>
          <w:lang w:eastAsia="ru-RU"/>
        </w:rPr>
      </w:pPr>
    </w:p>
    <w:p w:rsidR="00467D94" w:rsidRDefault="00770D48" w:rsidP="00467D94">
      <w:pPr>
        <w:rPr>
          <w:lang w:eastAsia="ru-RU"/>
        </w:rPr>
      </w:pPr>
      <w:r w:rsidRPr="00770D48">
        <w:rPr>
          <w:lang w:eastAsia="ru-RU"/>
        </w:rPr>
        <w:t>На рисунке 4.7</w:t>
      </w:r>
      <w:r w:rsidR="00D8154A">
        <w:rPr>
          <w:lang w:eastAsia="ru-RU"/>
        </w:rPr>
        <w:t>0</w:t>
      </w:r>
      <w:r w:rsidRPr="00770D48">
        <w:rPr>
          <w:lang w:eastAsia="ru-RU"/>
        </w:rPr>
        <w:t xml:space="preserve"> изображено подключение держателя SIM-карты с защитой от ESD (таблица 4.5)</w:t>
      </w:r>
      <w:r w:rsidR="000C07F9">
        <w:rPr>
          <w:lang w:eastAsia="ru-RU"/>
        </w:rPr>
        <w:t>,</w:t>
      </w:r>
      <w:r w:rsidRPr="00770D48">
        <w:rPr>
          <w:lang w:eastAsia="ru-RU"/>
        </w:rPr>
        <w:t xml:space="preserve"> соединителя mPCIe (таблица 4.6) модуля сотовой связи</w:t>
      </w:r>
      <w:r w:rsidR="000C07F9" w:rsidRPr="000C07F9">
        <w:rPr>
          <w:lang w:eastAsia="ru-RU"/>
        </w:rPr>
        <w:t xml:space="preserve"> </w:t>
      </w:r>
      <w:r w:rsidR="000C07F9">
        <w:rPr>
          <w:lang w:eastAsia="ru-RU"/>
        </w:rPr>
        <w:t>и держателя типа защёлка</w:t>
      </w:r>
      <w:r w:rsidRPr="00770D48">
        <w:rPr>
          <w:lang w:eastAsia="ru-RU"/>
        </w:rPr>
        <w:t>. Взаимодействие с процессором осуществляется посредством шины USB. Также имеется ряд управляющих сигналов, подключенных напрямую к процессору к интерфейсу ввода/вывода общего назначения.</w:t>
      </w:r>
    </w:p>
    <w:p w:rsidR="00770D48" w:rsidRDefault="00770D48" w:rsidP="000C07F9">
      <w:pPr>
        <w:pStyle w:val="ae"/>
      </w:pPr>
      <w:r w:rsidRPr="000C07F9">
        <w:drawing>
          <wp:inline distT="0" distB="0" distL="0" distR="0">
            <wp:extent cx="3600000" cy="2636087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email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393" t="2720" r="1871" b="6297"/>
                    <a:stretch/>
                  </pic:blipFill>
                  <pic:spPr bwMode="auto">
                    <a:xfrm>
                      <a:off x="0" y="0"/>
                      <a:ext cx="3600000" cy="263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7F9" w:rsidRPr="000C07F9">
        <w:t xml:space="preserve"> </w:t>
      </w:r>
      <w:r w:rsidR="000C07F9" w:rsidRPr="000C07F9">
        <w:drawing>
          <wp:inline distT="0" distB="0" distL="0" distR="0">
            <wp:extent cx="1800000" cy="556335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" t="1870" r="4065" b="1215"/>
                    <a:stretch/>
                  </pic:blipFill>
                  <pic:spPr bwMode="auto">
                    <a:xfrm>
                      <a:off x="0" y="0"/>
                      <a:ext cx="1800000" cy="556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F9" w:rsidRDefault="000C07F9" w:rsidP="000C07F9">
      <w:pPr>
        <w:pStyle w:val="ae"/>
      </w:pPr>
      <w:r>
        <w:t>Рисунок 4.7</w:t>
      </w:r>
      <w:r w:rsidR="00D8154A">
        <w:t>0</w:t>
      </w:r>
      <w:r>
        <w:t xml:space="preserve"> – </w:t>
      </w:r>
      <w:r w:rsidRPr="000C07F9">
        <w:t>Подключение держателя SIM-карты и соединителя mPCIe</w:t>
      </w:r>
    </w:p>
    <w:p w:rsidR="000C07F9" w:rsidRPr="00DE6F9E" w:rsidRDefault="000C07F9" w:rsidP="000C07F9">
      <w:pPr>
        <w:pStyle w:val="af3"/>
      </w:pPr>
      <w:r>
        <w:lastRenderedPageBreak/>
        <w:t xml:space="preserve">Таблица 4.5 – Назначение выводов соединителя </w:t>
      </w:r>
      <w:r>
        <w:rPr>
          <w:lang w:val="en-US"/>
        </w:rPr>
        <w:t>XS</w:t>
      </w:r>
      <w:r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</w:pPr>
            <w:r>
              <w:t xml:space="preserve">Напряжение питания </w:t>
            </w:r>
            <w:r>
              <w:rPr>
                <w:lang w:val="en-US"/>
              </w:rPr>
              <w:t>SIM-</w:t>
            </w:r>
            <w:r>
              <w:t>карты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RST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CLK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I/O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0C07F9">
        <w:tc>
          <w:tcPr>
            <w:tcW w:w="2802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SH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</w:pPr>
            <w:r>
              <w:t xml:space="preserve">Нулевой потенциал корпуса </w:t>
            </w:r>
            <w:r>
              <w:rPr>
                <w:lang w:val="en-US"/>
              </w:rPr>
              <w:t>XS</w:t>
            </w:r>
            <w:r>
              <w:t>4</w:t>
            </w:r>
          </w:p>
        </w:tc>
      </w:tr>
      <w:tr w:rsidR="000C07F9" w:rsidTr="00426D7B">
        <w:tc>
          <w:tcPr>
            <w:tcW w:w="2802" w:type="dxa"/>
            <w:tcBorders>
              <w:bottom w:val="single" w:sz="4" w:space="0" w:color="auto"/>
            </w:tcBorders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SH</w:t>
            </w:r>
          </w:p>
        </w:tc>
        <w:tc>
          <w:tcPr>
            <w:tcW w:w="3543" w:type="dxa"/>
            <w:tcBorders>
              <w:bottom w:val="single" w:sz="4" w:space="0" w:color="auto"/>
            </w:tcBorders>
          </w:tcPr>
          <w:p w:rsidR="000C07F9" w:rsidRDefault="000C07F9" w:rsidP="00426D7B">
            <w:pPr>
              <w:pStyle w:val="af4"/>
            </w:pPr>
            <w:r>
              <w:t xml:space="preserve">Нулевой потенциал корпуса </w:t>
            </w:r>
            <w:r>
              <w:rPr>
                <w:lang w:val="en-US"/>
              </w:rPr>
              <w:t>XS</w:t>
            </w:r>
            <w:r>
              <w:t>4</w:t>
            </w:r>
          </w:p>
        </w:tc>
      </w:tr>
    </w:tbl>
    <w:p w:rsidR="000C07F9" w:rsidRPr="00950F4A" w:rsidRDefault="000C07F9" w:rsidP="000C07F9">
      <w:pPr>
        <w:pStyle w:val="af3"/>
      </w:pPr>
      <w:r>
        <w:t>Таблица 4.</w:t>
      </w:r>
      <w:r w:rsidRPr="00950F4A">
        <w:t>6</w:t>
      </w:r>
      <w:r>
        <w:t xml:space="preserve"> – Назначение выводов соединителя </w:t>
      </w:r>
      <w:r>
        <w:rPr>
          <w:lang w:val="en-US"/>
        </w:rPr>
        <w:t>X</w:t>
      </w:r>
      <w:r w:rsidRPr="00950F4A"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Назначение выводов соединителя</w:t>
            </w:r>
          </w:p>
        </w:tc>
      </w:tr>
      <w:tr w:rsidR="000C07F9" w:rsidTr="00426D7B">
        <w:tc>
          <w:tcPr>
            <w:tcW w:w="2802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43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1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</w:pPr>
            <w:r w:rsidRPr="007B36CC">
              <w:t>LTE_WAKE#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0C07F9" w:rsidRPr="006A2133" w:rsidRDefault="000C07F9" w:rsidP="00426D7B">
            <w:pPr>
              <w:pStyle w:val="af4"/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3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5B4666" w:rsidRDefault="000C07F9" w:rsidP="00426D7B">
            <w:pPr>
              <w:pStyle w:val="af4"/>
            </w:pPr>
            <w:r>
              <w:t>4</w:t>
            </w:r>
          </w:p>
        </w:tc>
        <w:tc>
          <w:tcPr>
            <w:tcW w:w="3543" w:type="dxa"/>
          </w:tcPr>
          <w:p w:rsidR="000C07F9" w:rsidRPr="005B4666" w:rsidRDefault="000C07F9" w:rsidP="00426D7B">
            <w:pPr>
              <w:pStyle w:val="af4"/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t>6</w:t>
            </w:r>
          </w:p>
        </w:tc>
        <w:tc>
          <w:tcPr>
            <w:tcW w:w="3543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 xml:space="preserve">Напряжение питания </w:t>
            </w:r>
            <w:r>
              <w:rPr>
                <w:lang w:val="en-US"/>
              </w:rPr>
              <w:t>SIM-</w:t>
            </w:r>
            <w:r>
              <w:t>карты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I/O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CLK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RST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 w:rsidRPr="007B36CC">
              <w:rPr>
                <w:lang w:val="en-US"/>
              </w:rPr>
              <w:t>WDISABLE#</w:t>
            </w:r>
          </w:p>
        </w:tc>
      </w:tr>
      <w:tr w:rsidR="000C07F9" w:rsidTr="00426D7B">
        <w:tc>
          <w:tcPr>
            <w:tcW w:w="2802" w:type="dxa"/>
          </w:tcPr>
          <w:p w:rsidR="000C07F9" w:rsidRPr="00DE6F9E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3543" w:type="dxa"/>
          </w:tcPr>
          <w:p w:rsidR="000C07F9" w:rsidRPr="00DE6F9E" w:rsidRDefault="000C07F9" w:rsidP="00426D7B">
            <w:pPr>
              <w:pStyle w:val="af4"/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</w:pPr>
            <w:r w:rsidRPr="007B36CC">
              <w:t>PERST#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0C07F9">
        <w:tc>
          <w:tcPr>
            <w:tcW w:w="2802" w:type="dxa"/>
            <w:tcBorders>
              <w:bottom w:val="nil"/>
            </w:tcBorders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3543" w:type="dxa"/>
            <w:tcBorders>
              <w:bottom w:val="nil"/>
            </w:tcBorders>
          </w:tcPr>
          <w:p w:rsidR="000C07F9" w:rsidRPr="007B36CC" w:rsidRDefault="000C07F9" w:rsidP="00426D7B">
            <w:pPr>
              <w:pStyle w:val="af4"/>
            </w:pPr>
            <w:r w:rsidRPr="007B36CC">
              <w:rPr>
                <w:lang w:val="en-US"/>
              </w:rPr>
              <w:t>D</w:t>
            </w:r>
            <w:r>
              <w:t>-</w:t>
            </w:r>
          </w:p>
        </w:tc>
      </w:tr>
    </w:tbl>
    <w:p w:rsidR="000C07F9" w:rsidRDefault="000C07F9" w:rsidP="000C07F9">
      <w:pPr>
        <w:pStyle w:val="af3"/>
      </w:pPr>
      <w:r>
        <w:lastRenderedPageBreak/>
        <w:t>Продолжение таблицы 4.6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02"/>
        <w:gridCol w:w="3543"/>
      </w:tblGrid>
      <w:tr w:rsidR="000C07F9" w:rsidRPr="000C07F9" w:rsidTr="000C07F9">
        <w:tc>
          <w:tcPr>
            <w:tcW w:w="2802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43" w:type="dxa"/>
          </w:tcPr>
          <w:p w:rsidR="000C07F9" w:rsidRPr="000C07F9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RPr="007B36CC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  <w:tc>
          <w:tcPr>
            <w:tcW w:w="3543" w:type="dxa"/>
          </w:tcPr>
          <w:p w:rsidR="000C07F9" w:rsidRPr="007B36CC" w:rsidRDefault="000C07F9" w:rsidP="00426D7B">
            <w:pPr>
              <w:pStyle w:val="af4"/>
            </w:pPr>
            <w:r w:rsidRPr="007B36CC">
              <w:rPr>
                <w:lang w:val="en-US"/>
              </w:rPr>
              <w:t>D</w:t>
            </w:r>
            <w:r>
              <w:t>+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RPr="007B36CC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42</w:t>
            </w:r>
          </w:p>
        </w:tc>
        <w:tc>
          <w:tcPr>
            <w:tcW w:w="3543" w:type="dxa"/>
          </w:tcPr>
          <w:p w:rsidR="000C07F9" w:rsidRPr="007B36CC" w:rsidRDefault="000C07F9" w:rsidP="00426D7B">
            <w:pPr>
              <w:pStyle w:val="af4"/>
            </w:pPr>
            <w:r w:rsidRPr="007B36CC">
              <w:rPr>
                <w:lang w:val="en-US"/>
              </w:rPr>
              <w:t>WWAN</w:t>
            </w:r>
            <w:r>
              <w:rPr>
                <w:lang w:val="en-US"/>
              </w:rPr>
              <w:t>#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43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44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49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Нулевой потенциал</w:t>
            </w:r>
          </w:p>
        </w:tc>
      </w:tr>
      <w:tr w:rsidR="000C07F9" w:rsidTr="00426D7B">
        <w:tc>
          <w:tcPr>
            <w:tcW w:w="2802" w:type="dxa"/>
            <w:tcBorders>
              <w:bottom w:val="nil"/>
            </w:tcBorders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51</w:t>
            </w:r>
          </w:p>
        </w:tc>
        <w:tc>
          <w:tcPr>
            <w:tcW w:w="3543" w:type="dxa"/>
            <w:tcBorders>
              <w:bottom w:val="nil"/>
            </w:tcBorders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–</w:t>
            </w:r>
          </w:p>
        </w:tc>
      </w:tr>
      <w:tr w:rsidR="000C07F9" w:rsidTr="00426D7B">
        <w:tc>
          <w:tcPr>
            <w:tcW w:w="2802" w:type="dxa"/>
          </w:tcPr>
          <w:p w:rsidR="000C07F9" w:rsidRPr="00950F4A" w:rsidRDefault="000C07F9" w:rsidP="00426D7B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52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>+3,3 В</w:t>
            </w:r>
          </w:p>
        </w:tc>
      </w:tr>
      <w:tr w:rsidR="000C07F9" w:rsidTr="00426D7B">
        <w:tc>
          <w:tcPr>
            <w:tcW w:w="2802" w:type="dxa"/>
          </w:tcPr>
          <w:p w:rsidR="000C07F9" w:rsidRDefault="000C07F9" w:rsidP="00426D7B">
            <w:pPr>
              <w:pStyle w:val="af4"/>
            </w:pPr>
            <w:r>
              <w:rPr>
                <w:lang w:val="en-US"/>
              </w:rPr>
              <w:t>SH</w:t>
            </w:r>
          </w:p>
        </w:tc>
        <w:tc>
          <w:tcPr>
            <w:tcW w:w="3543" w:type="dxa"/>
          </w:tcPr>
          <w:p w:rsidR="000C07F9" w:rsidRDefault="000C07F9" w:rsidP="00426D7B">
            <w:pPr>
              <w:pStyle w:val="af4"/>
              <w:rPr>
                <w:lang w:val="en-US"/>
              </w:rPr>
            </w:pPr>
            <w:r>
              <w:t xml:space="preserve">Нулевой потенциал корпуса </w:t>
            </w:r>
            <w:r>
              <w:rPr>
                <w:lang w:val="en-US"/>
              </w:rPr>
              <w:t>X</w:t>
            </w:r>
            <w:r>
              <w:t>6</w:t>
            </w:r>
          </w:p>
        </w:tc>
      </w:tr>
    </w:tbl>
    <w:p w:rsidR="000C07F9" w:rsidRDefault="000C07F9" w:rsidP="000C07F9">
      <w:pPr>
        <w:pStyle w:val="af4"/>
      </w:pPr>
    </w:p>
    <w:p w:rsidR="000C07F9" w:rsidRDefault="000C07F9" w:rsidP="000C07F9">
      <w:r>
        <w:t xml:space="preserve">Модуль спутниковой навигации напрямую подключается к коаксиальному соединителю </w:t>
      </w:r>
      <w:r>
        <w:rPr>
          <w:lang w:val="en-US"/>
        </w:rPr>
        <w:t>XW</w:t>
      </w:r>
      <w:r w:rsidRPr="000C07F9">
        <w:t xml:space="preserve">1, </w:t>
      </w:r>
      <w:r>
        <w:t xml:space="preserve">имеет в составе интерфейса </w:t>
      </w:r>
      <w:r>
        <w:rPr>
          <w:lang w:val="en-US"/>
        </w:rPr>
        <w:t>UART</w:t>
      </w:r>
      <w:r w:rsidRPr="000C07F9">
        <w:t xml:space="preserve"> </w:t>
      </w:r>
      <w:r>
        <w:t>ферритовые фильтры для обеспечения корректной работы приёмопередатчика и отсечения паразитных шумов со стороны цифровых линий (рисунок 4.7</w:t>
      </w:r>
      <w:r w:rsidR="00D8154A">
        <w:t>1</w:t>
      </w:r>
      <w:r>
        <w:t>)</w:t>
      </w:r>
      <w:r w:rsidR="00CF2724">
        <w:t>, а также два вывода общего назначения, требующих подключения к процессору</w:t>
      </w:r>
      <w:r>
        <w:t>.</w:t>
      </w:r>
    </w:p>
    <w:p w:rsidR="000C07F9" w:rsidRDefault="000C07F9" w:rsidP="000C07F9">
      <w:pPr>
        <w:pStyle w:val="ae"/>
      </w:pPr>
      <w:r>
        <w:drawing>
          <wp:inline distT="0" distB="0" distL="0" distR="0">
            <wp:extent cx="5400000" cy="2806307"/>
            <wp:effectExtent l="0" t="0" r="0" b="0"/>
            <wp:docPr id="72" name="Рисунок 72" descr="https://i.gyazo.com/8129b1cc21ca2cbd51548341fae224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gyazo.com/8129b1cc21ca2cbd51548341fae224f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aturation sat="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" t="510" r="3535" b="10299"/>
                    <a:stretch/>
                  </pic:blipFill>
                  <pic:spPr bwMode="auto">
                    <a:xfrm>
                      <a:off x="0" y="0"/>
                      <a:ext cx="5400000" cy="280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B6A" w:rsidRDefault="00341B6A" w:rsidP="000C07F9">
      <w:pPr>
        <w:pStyle w:val="ae"/>
      </w:pPr>
      <w:r>
        <w:t>Рисунок 4.7</w:t>
      </w:r>
      <w:r w:rsidR="00D8154A">
        <w:t>1</w:t>
      </w:r>
      <w:r>
        <w:t xml:space="preserve"> – Модуль спутниковой навигации</w:t>
      </w:r>
    </w:p>
    <w:p w:rsidR="00341B6A" w:rsidRDefault="00341B6A" w:rsidP="00341B6A">
      <w:r>
        <w:t>Интегрированный модуль беспроводной связи требует аналоговой развязки напряжений питания 3,3/1,8 В дополнением стандартных развязывающих конденсаторов катушками индуктивности (рисунок 4.7</w:t>
      </w:r>
      <w:r w:rsidR="00D8154A">
        <w:t>2</w:t>
      </w:r>
      <w:r>
        <w:t xml:space="preserve">). Более того необходимо </w:t>
      </w:r>
      <w:r>
        <w:lastRenderedPageBreak/>
        <w:t>внести в схему согласователи логических уровней</w:t>
      </w:r>
      <w:r w:rsidR="00CF2724">
        <w:t xml:space="preserve"> для интерфейсов </w:t>
      </w:r>
      <w:r w:rsidR="00CF2724">
        <w:rPr>
          <w:lang w:val="en-US"/>
        </w:rPr>
        <w:t>SDIO</w:t>
      </w:r>
      <w:r w:rsidR="00CF2724" w:rsidRPr="00CF2724">
        <w:t xml:space="preserve">, </w:t>
      </w:r>
      <w:r w:rsidR="00CF2724">
        <w:rPr>
          <w:lang w:val="en-US"/>
        </w:rPr>
        <w:t>UART</w:t>
      </w:r>
      <w:r w:rsidR="00CF2724" w:rsidRPr="00CF2724">
        <w:t xml:space="preserve"> </w:t>
      </w:r>
      <w:r w:rsidR="00CF2724">
        <w:t xml:space="preserve">и </w:t>
      </w:r>
      <w:r w:rsidR="00CF2724">
        <w:rPr>
          <w:lang w:val="en-US"/>
        </w:rPr>
        <w:t>GPIO</w:t>
      </w:r>
      <w:r>
        <w:t xml:space="preserve"> ввиду разных рабочих напряжений питания процессора и модуля беспроводной связи (рисунок 4.7</w:t>
      </w:r>
      <w:r w:rsidR="00D8154A">
        <w:t>3</w:t>
      </w:r>
      <w:r>
        <w:t>).</w:t>
      </w:r>
    </w:p>
    <w:p w:rsidR="00341B6A" w:rsidRDefault="00341B6A" w:rsidP="00341B6A">
      <w:pPr>
        <w:pStyle w:val="ae"/>
      </w:pPr>
      <w:r w:rsidRPr="00341B6A">
        <w:drawing>
          <wp:inline distT="0" distB="0" distL="0" distR="0">
            <wp:extent cx="5400000" cy="413640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" t="2535" r="1437" b="2326"/>
                    <a:stretch/>
                  </pic:blipFill>
                  <pic:spPr bwMode="auto">
                    <a:xfrm>
                      <a:off x="0" y="0"/>
                      <a:ext cx="5400000" cy="413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B6A" w:rsidRDefault="00341B6A" w:rsidP="00341B6A">
      <w:pPr>
        <w:pStyle w:val="ae"/>
      </w:pPr>
      <w:r>
        <w:t>Рисунок 4.7</w:t>
      </w:r>
      <w:r w:rsidR="00D8154A">
        <w:t>2</w:t>
      </w:r>
      <w:r>
        <w:t xml:space="preserve"> – Модуль беспроводной связи</w:t>
      </w:r>
    </w:p>
    <w:p w:rsidR="00341B6A" w:rsidRDefault="00341B6A" w:rsidP="00341B6A">
      <w:pPr>
        <w:pStyle w:val="ae"/>
      </w:pPr>
      <w:r w:rsidRPr="00341B6A">
        <w:drawing>
          <wp:inline distT="0" distB="0" distL="0" distR="0">
            <wp:extent cx="2143368" cy="1440000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5" t="7452" r="6661" b="6792"/>
                    <a:stretch/>
                  </pic:blipFill>
                  <pic:spPr bwMode="auto">
                    <a:xfrm>
                      <a:off x="0" y="0"/>
                      <a:ext cx="21433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1B6A">
        <w:drawing>
          <wp:inline distT="0" distB="0" distL="0" distR="0">
            <wp:extent cx="2394267" cy="1440000"/>
            <wp:effectExtent l="0" t="0" r="635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6142" r="4302" b="11658"/>
                    <a:stretch/>
                  </pic:blipFill>
                  <pic:spPr bwMode="auto">
                    <a:xfrm>
                      <a:off x="0" y="0"/>
                      <a:ext cx="239426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1B6A">
        <w:drawing>
          <wp:inline distT="0" distB="0" distL="0" distR="0">
            <wp:extent cx="2380178" cy="1440000"/>
            <wp:effectExtent l="0" t="0" r="127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2" t="4209" r="2512" b="7107"/>
                    <a:stretch/>
                  </pic:blipFill>
                  <pic:spPr bwMode="auto">
                    <a:xfrm>
                      <a:off x="0" y="0"/>
                      <a:ext cx="238017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B6A" w:rsidRDefault="00341B6A" w:rsidP="00341B6A">
      <w:pPr>
        <w:pStyle w:val="ae"/>
      </w:pPr>
      <w:r>
        <w:t>Рисунок 4.7</w:t>
      </w:r>
      <w:r w:rsidR="00D8154A">
        <w:t>3</w:t>
      </w:r>
      <w:r>
        <w:t xml:space="preserve"> – Схема согласования логических уровней</w:t>
      </w:r>
    </w:p>
    <w:p w:rsidR="00CF2724" w:rsidRDefault="00341B6A" w:rsidP="00CF2724">
      <w:r>
        <w:lastRenderedPageBreak/>
        <w:t xml:space="preserve">Интегрированный трёхосевой акселерометр-гироскоп подключается к процессору посредством интерфейса </w:t>
      </w:r>
      <w:r>
        <w:rPr>
          <w:lang w:val="en-US"/>
        </w:rPr>
        <w:t>SPI</w:t>
      </w:r>
      <w:r w:rsidRPr="00341B6A">
        <w:t xml:space="preserve"> </w:t>
      </w:r>
      <w:r>
        <w:t xml:space="preserve">с введением выводов </w:t>
      </w:r>
      <w:r>
        <w:rPr>
          <w:lang w:val="en-US"/>
        </w:rPr>
        <w:t>Chip</w:t>
      </w:r>
      <w:r w:rsidRPr="00341B6A">
        <w:t>-</w:t>
      </w:r>
      <w:r>
        <w:rPr>
          <w:lang w:val="en-US"/>
        </w:rPr>
        <w:t>Select</w:t>
      </w:r>
      <w:r w:rsidRPr="00341B6A">
        <w:t xml:space="preserve"> </w:t>
      </w:r>
      <w:r>
        <w:t>для переключения между акселерометром и гироскопом во время передачи данных. Более того, микросхема требует введения дополнительных выводов управления, назначаемых на выводы процессора общего назначения (рисунок 4.7</w:t>
      </w:r>
      <w:r w:rsidR="00D8154A">
        <w:t>4</w:t>
      </w:r>
      <w:r>
        <w:t>)</w:t>
      </w:r>
      <w:r w:rsidR="00CF2724">
        <w:t>.</w:t>
      </w:r>
    </w:p>
    <w:p w:rsidR="00CF2724" w:rsidRDefault="00CF2724" w:rsidP="00CF2724">
      <w:pPr>
        <w:pStyle w:val="ae"/>
      </w:pPr>
      <w:r w:rsidRPr="00CF2724">
        <w:drawing>
          <wp:inline distT="0" distB="0" distL="0" distR="0">
            <wp:extent cx="3600000" cy="2859073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" t="5609" r="2893" b="818"/>
                    <a:stretch/>
                  </pic:blipFill>
                  <pic:spPr bwMode="auto">
                    <a:xfrm>
                      <a:off x="0" y="0"/>
                      <a:ext cx="3600000" cy="28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24" w:rsidRDefault="00CF2724" w:rsidP="00CF2724">
      <w:pPr>
        <w:pStyle w:val="ae"/>
      </w:pPr>
      <w:r>
        <w:t>Рисунок 4.7</w:t>
      </w:r>
      <w:r w:rsidR="00D8154A">
        <w:t>4</w:t>
      </w:r>
      <w:r>
        <w:t xml:space="preserve"> – </w:t>
      </w:r>
      <w:r w:rsidRPr="00CF2724">
        <w:t>Интегрированный трёхосевой акселерометр-гироскоп</w:t>
      </w:r>
    </w:p>
    <w:p w:rsidR="00CF2724" w:rsidRDefault="002F1A03" w:rsidP="00CF2724">
      <w:r w:rsidRPr="002F1A03">
        <w:t xml:space="preserve">На рисунке </w:t>
      </w:r>
      <w:r>
        <w:t>4.7</w:t>
      </w:r>
      <w:r w:rsidR="00D8154A">
        <w:t>5</w:t>
      </w:r>
      <w:r w:rsidRPr="002F1A03">
        <w:t xml:space="preserve"> изображено подключение </w:t>
      </w:r>
      <w:r>
        <w:t xml:space="preserve">линии </w:t>
      </w:r>
      <w:r w:rsidRPr="002F1A03">
        <w:rPr>
          <w:i/>
          <w:lang w:val="en-US"/>
        </w:rPr>
        <w:t>USB</w:t>
      </w:r>
      <w:r w:rsidRPr="002F1A03">
        <w:rPr>
          <w:i/>
        </w:rPr>
        <w:t>_</w:t>
      </w:r>
      <w:r w:rsidRPr="002F1A03">
        <w:rPr>
          <w:i/>
          <w:lang w:val="en-US"/>
        </w:rPr>
        <w:t>VCC</w:t>
      </w:r>
      <w:r w:rsidRPr="002F1A03">
        <w:t xml:space="preserve"> через токоограничительную микросхему с защитой от перегрузки по току 0,5 </w:t>
      </w:r>
      <w:r>
        <w:t xml:space="preserve">А по спецификации </w:t>
      </w:r>
      <w:r>
        <w:rPr>
          <w:lang w:val="en-US"/>
        </w:rPr>
        <w:t>USB</w:t>
      </w:r>
      <w:r>
        <w:t xml:space="preserve"> 2.0</w:t>
      </w:r>
      <w:r w:rsidRPr="002F1A03">
        <w:t xml:space="preserve">. </w:t>
      </w:r>
    </w:p>
    <w:p w:rsidR="002F1A03" w:rsidRDefault="002F1A03" w:rsidP="002F1A03">
      <w:pPr>
        <w:pStyle w:val="ae"/>
      </w:pPr>
      <w:r w:rsidRPr="002F1A03">
        <w:drawing>
          <wp:inline distT="0" distB="0" distL="0" distR="0">
            <wp:extent cx="5400000" cy="2570359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" t="5306" r="2419" b="4098"/>
                    <a:stretch/>
                  </pic:blipFill>
                  <pic:spPr bwMode="auto">
                    <a:xfrm>
                      <a:off x="0" y="0"/>
                      <a:ext cx="5400000" cy="257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D20" w:rsidRPr="0089147C" w:rsidRDefault="00520D20" w:rsidP="002F1A03">
      <w:pPr>
        <w:pStyle w:val="ae"/>
      </w:pPr>
      <w:r>
        <w:t>Рисунок 4.7</w:t>
      </w:r>
      <w:r w:rsidR="00D8154A">
        <w:t>5</w:t>
      </w:r>
      <w:r>
        <w:t xml:space="preserve"> – Токоограничительная схема цепи питания интерфейса </w:t>
      </w:r>
      <w:r>
        <w:rPr>
          <w:lang w:val="en-US"/>
        </w:rPr>
        <w:t>USB</w:t>
      </w:r>
    </w:p>
    <w:p w:rsidR="002F1A03" w:rsidRDefault="0089147C" w:rsidP="0089147C">
      <w:r>
        <w:lastRenderedPageBreak/>
        <w:t xml:space="preserve">В пункте 4.1.7 была отмечена необходимость экономии выводов общего назначения процессора для адресации светодиодов панели управления путём введения сдвиговых регистров. </w:t>
      </w:r>
      <w:r w:rsidR="000701EB">
        <w:t>В таблице 4.7 приведена таблица истинности микросхем, на рисунке 4.7</w:t>
      </w:r>
      <w:r w:rsidR="00D8154A">
        <w:t>6</w:t>
      </w:r>
      <w:r w:rsidR="000701EB">
        <w:t xml:space="preserve"> – схема соединения.</w:t>
      </w:r>
    </w:p>
    <w:p w:rsidR="000701EB" w:rsidRDefault="000701EB" w:rsidP="000701EB">
      <w:pPr>
        <w:pStyle w:val="ae"/>
      </w:pPr>
      <w:r w:rsidRPr="000701EB">
        <w:drawing>
          <wp:inline distT="0" distB="0" distL="0" distR="0">
            <wp:extent cx="2477088" cy="2520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" t="4574" r="3485" b="838"/>
                    <a:stretch/>
                  </pic:blipFill>
                  <pic:spPr bwMode="auto">
                    <a:xfrm>
                      <a:off x="0" y="0"/>
                      <a:ext cx="247708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01EB">
        <w:t xml:space="preserve"> </w:t>
      </w:r>
      <w:r w:rsidRPr="000701EB">
        <w:drawing>
          <wp:inline distT="0" distB="0" distL="0" distR="0">
            <wp:extent cx="2572039" cy="2520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" t="1278" r="3560" b="2540"/>
                    <a:stretch/>
                  </pic:blipFill>
                  <pic:spPr bwMode="auto">
                    <a:xfrm>
                      <a:off x="0" y="0"/>
                      <a:ext cx="257203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1EB" w:rsidRDefault="000701EB" w:rsidP="000701EB">
      <w:pPr>
        <w:pStyle w:val="ae"/>
      </w:pPr>
      <w:r>
        <w:t>Рисунок 4.7</w:t>
      </w:r>
      <w:r w:rsidR="00D8154A">
        <w:t>6</w:t>
      </w:r>
      <w:r>
        <w:t xml:space="preserve"> – Схема подключения сдвиговых регистров</w:t>
      </w:r>
    </w:p>
    <w:p w:rsidR="000701EB" w:rsidRDefault="000701EB" w:rsidP="000701EB">
      <w:pPr>
        <w:pStyle w:val="af3"/>
      </w:pPr>
      <w:r>
        <w:t>Таблица 4.7 – Таблица истинности сдвиговых регистров</w:t>
      </w:r>
    </w:p>
    <w:tbl>
      <w:tblPr>
        <w:tblW w:w="9680" w:type="dxa"/>
        <w:tblLook w:val="04A0" w:firstRow="1" w:lastRow="0" w:firstColumn="1" w:lastColumn="0" w:noHBand="0" w:noVBand="1"/>
      </w:tblPr>
      <w:tblGrid>
        <w:gridCol w:w="989"/>
        <w:gridCol w:w="953"/>
        <w:gridCol w:w="621"/>
        <w:gridCol w:w="691"/>
        <w:gridCol w:w="498"/>
        <w:gridCol w:w="775"/>
        <w:gridCol w:w="705"/>
        <w:gridCol w:w="4448"/>
      </w:tblGrid>
      <w:tr w:rsidR="00C40862" w:rsidRPr="00C40862" w:rsidTr="00C40862">
        <w:trPr>
          <w:trHeight w:val="300"/>
        </w:trPr>
        <w:tc>
          <w:tcPr>
            <w:tcW w:w="37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Входы</w:t>
            </w:r>
          </w:p>
        </w:tc>
        <w:tc>
          <w:tcPr>
            <w:tcW w:w="14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Выходы</w:t>
            </w:r>
          </w:p>
        </w:tc>
        <w:tc>
          <w:tcPr>
            <w:tcW w:w="4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Описание</w:t>
            </w:r>
          </w:p>
        </w:tc>
      </w:tr>
      <w:tr w:rsidR="00C40862" w:rsidRPr="00C40862" w:rsidTr="00C40862">
        <w:trPr>
          <w:trHeight w:val="3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SH_CP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ST_CP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OE#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MR#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DS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Q7`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Qn</w:t>
            </w:r>
          </w:p>
        </w:tc>
        <w:tc>
          <w:tcPr>
            <w:tcW w:w="45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  <w:tr w:rsidR="00C40862" w:rsidRPr="00C40862" w:rsidTr="00C40862">
        <w:trPr>
          <w:trHeight w:val="6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–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Низкий уровень на MR# влияет только на сдвиговые регистры</w:t>
            </w:r>
          </w:p>
        </w:tc>
      </w:tr>
      <w:tr w:rsidR="00C40862" w:rsidRPr="00C40862" w:rsidTr="00C40862">
        <w:trPr>
          <w:trHeight w:val="6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Пустой регистр сдвига загружается в регистр хранения</w:t>
            </w:r>
          </w:p>
        </w:tc>
      </w:tr>
      <w:tr w:rsidR="00C40862" w:rsidRPr="00C40862" w:rsidTr="00C40862">
        <w:trPr>
          <w:trHeight w:val="9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Z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Очистка регистра сдвига; параллельные выводы находятся в высокоимпедансном OFF-состоянии</w:t>
            </w:r>
          </w:p>
        </w:tc>
      </w:tr>
      <w:tr w:rsidR="00C40862" w:rsidRPr="00C40862" w:rsidTr="00C40862">
        <w:trPr>
          <w:trHeight w:val="18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Q6`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–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Логический высокий уровень задвигается в бит 0 регистра сдвига; содержимое всех остальных битов сдвигается насквозь, т.е. предыдущее состояние бита 6 (внутреннее Q6`) появляется на последовательном выводе (Q7`)</w:t>
            </w:r>
          </w:p>
        </w:tc>
      </w:tr>
      <w:tr w:rsidR="00C40862" w:rsidRPr="00C40862" w:rsidTr="00C40862">
        <w:trPr>
          <w:trHeight w:val="9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–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Qn'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Содержимое всех битов сдвигового регистра (внутренние Qn`) передаётся в регистр хранения и параллельные биты линий вывода</w:t>
            </w:r>
          </w:p>
        </w:tc>
      </w:tr>
      <w:tr w:rsidR="00C40862" w:rsidRPr="00C40862" w:rsidTr="00C40862">
        <w:trPr>
          <w:trHeight w:val="1200"/>
        </w:trPr>
        <w:tc>
          <w:tcPr>
            <w:tcW w:w="9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  <w:t>˄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L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H</w:t>
            </w:r>
          </w:p>
        </w:tc>
        <w:tc>
          <w:tcPr>
            <w:tcW w:w="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X</w:t>
            </w:r>
          </w:p>
        </w:tc>
        <w:tc>
          <w:tcPr>
            <w:tcW w:w="7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Q6`</w:t>
            </w:r>
          </w:p>
        </w:tc>
        <w:tc>
          <w:tcPr>
            <w:tcW w:w="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Qn'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40862" w:rsidRPr="00C40862" w:rsidRDefault="00C40862" w:rsidP="00C40862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C40862">
              <w:rPr>
                <w:rFonts w:eastAsia="Times New Roman" w:cs="Times New Roman"/>
                <w:color w:val="000000"/>
                <w:sz w:val="22"/>
                <w:lang w:eastAsia="ru-RU"/>
              </w:rPr>
              <w:t>Содержимое сдвигового регистра сдвигается насквозь; предыдущее содержимое сдвигового регистра передаётся в регистр хранения и параллельные биты линий вывода</w:t>
            </w:r>
          </w:p>
        </w:tc>
      </w:tr>
    </w:tbl>
    <w:p w:rsidR="000701EB" w:rsidRDefault="00350EBF" w:rsidP="00C40862">
      <w:r>
        <w:lastRenderedPageBreak/>
        <w:t xml:space="preserve">Микросхема аудиокодека соединяется с процессором посредством интерфейсов </w:t>
      </w:r>
      <w:r>
        <w:rPr>
          <w:lang w:val="en-US"/>
        </w:rPr>
        <w:t>I</w:t>
      </w:r>
      <w:r w:rsidRPr="00350EBF">
        <w:t>2</w:t>
      </w:r>
      <w:r>
        <w:rPr>
          <w:lang w:val="en-US"/>
        </w:rPr>
        <w:t>C</w:t>
      </w:r>
      <w:r w:rsidRPr="00350EBF">
        <w:t xml:space="preserve"> </w:t>
      </w:r>
      <w:r>
        <w:t xml:space="preserve">для управления и </w:t>
      </w:r>
      <w:r>
        <w:rPr>
          <w:lang w:val="en-US"/>
        </w:rPr>
        <w:t>I</w:t>
      </w:r>
      <w:r w:rsidRPr="00350EBF">
        <w:t>2</w:t>
      </w:r>
      <w:r>
        <w:rPr>
          <w:lang w:val="en-US"/>
        </w:rPr>
        <w:t>S</w:t>
      </w:r>
      <w:r w:rsidRPr="00350EBF">
        <w:t xml:space="preserve"> </w:t>
      </w:r>
      <w:r>
        <w:t>для передачи медиаданных. В развязывающую цепь питания необходимо дополнительно ввести полярные алюминиевые конденсаторы для улучшения фильтрации неизбежно возникающих паразитных шумов и наводок и, следовательно, минимизации их влияния на качество звуковой информации (рисунок 4.7</w:t>
      </w:r>
      <w:r w:rsidR="00D8154A">
        <w:t>7</w:t>
      </w:r>
      <w:r>
        <w:t>).</w:t>
      </w:r>
    </w:p>
    <w:p w:rsidR="00350EBF" w:rsidRDefault="00350EBF" w:rsidP="00350EBF">
      <w:pPr>
        <w:pStyle w:val="ae"/>
      </w:pPr>
      <w:r w:rsidRPr="00350EBF">
        <w:drawing>
          <wp:inline distT="0" distB="0" distL="0" distR="0">
            <wp:extent cx="5400000" cy="356961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" t="2108" r="1573" b="3011"/>
                    <a:stretch/>
                  </pic:blipFill>
                  <pic:spPr bwMode="auto">
                    <a:xfrm>
                      <a:off x="0" y="0"/>
                      <a:ext cx="5400000" cy="356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EBF" w:rsidRPr="00350EBF" w:rsidRDefault="00350EBF" w:rsidP="00350EBF">
      <w:pPr>
        <w:pStyle w:val="ae"/>
      </w:pPr>
      <w:r>
        <w:t>Рисунок 4.7</w:t>
      </w:r>
      <w:r w:rsidR="00D8154A">
        <w:t>7</w:t>
      </w:r>
      <w:r>
        <w:t xml:space="preserve"> – Подключение микросхемы аудиокодека</w:t>
      </w:r>
    </w:p>
    <w:p w:rsidR="00CF2724" w:rsidRDefault="00CF2724" w:rsidP="00CF2724">
      <w:pPr>
        <w:pStyle w:val="3"/>
        <w:numPr>
          <w:ilvl w:val="0"/>
          <w:numId w:val="0"/>
        </w:numPr>
        <w:ind w:left="1069" w:hanging="360"/>
      </w:pPr>
      <w:r>
        <w:t>4.2.5</w:t>
      </w:r>
      <w:r>
        <w:tab/>
        <w:t>Панель управления</w:t>
      </w:r>
    </w:p>
    <w:p w:rsidR="00D211CD" w:rsidRPr="00471396" w:rsidRDefault="00D211CD" w:rsidP="00D211CD">
      <w:r>
        <w:t xml:space="preserve">Панель управления соединяется с материнской платой базового блока посредством двух 40-выводных угловых соединителей. В свою очередь, каждый из выводов, подключенный к информационным линиям, имеет защиту от </w:t>
      </w:r>
      <w:r w:rsidRPr="002F1A03">
        <w:t>ESD</w:t>
      </w:r>
      <w:r>
        <w:t>. И панель управления, и материнская плата имеют одинаковый набор электрорадиоэлементов для упрощения конструирования и унификации элементной базы. Схема подключения приведена на рисунке 4.7</w:t>
      </w:r>
      <w:r w:rsidR="00D8154A">
        <w:t>8</w:t>
      </w:r>
      <w:r>
        <w:t>, назначени</w:t>
      </w:r>
      <w:r w:rsidR="00471396">
        <w:t>я</w:t>
      </w:r>
      <w:r>
        <w:t xml:space="preserve"> выводов сведен</w:t>
      </w:r>
      <w:r w:rsidR="00471396">
        <w:t>о</w:t>
      </w:r>
      <w:r>
        <w:t xml:space="preserve"> в таблиц</w:t>
      </w:r>
      <w:r w:rsidR="00471396">
        <w:t>у</w:t>
      </w:r>
      <w:r>
        <w:t xml:space="preserve"> 4.8.</w:t>
      </w:r>
      <w:r w:rsidR="00471396">
        <w:t xml:space="preserve"> Важно отметить, что</w:t>
      </w:r>
      <w:r w:rsidR="00471396" w:rsidRPr="00471396">
        <w:t xml:space="preserve"> </w:t>
      </w:r>
      <w:r w:rsidR="00471396">
        <w:t xml:space="preserve">порядок именования и назначение выводов углового соединителя панели управления </w:t>
      </w:r>
      <w:r w:rsidR="00471396">
        <w:rPr>
          <w:lang w:val="en-US"/>
        </w:rPr>
        <w:t>XP</w:t>
      </w:r>
      <w:r w:rsidR="00471396" w:rsidRPr="00471396">
        <w:t>1</w:t>
      </w:r>
      <w:r w:rsidR="00471396">
        <w:t xml:space="preserve"> совпадают с соединителем дисплея</w:t>
      </w:r>
      <w:r w:rsidR="00471396" w:rsidRPr="00471396">
        <w:t xml:space="preserve"> </w:t>
      </w:r>
      <w:r w:rsidR="00471396">
        <w:rPr>
          <w:lang w:val="en-US"/>
        </w:rPr>
        <w:t>XS</w:t>
      </w:r>
      <w:r w:rsidR="00471396" w:rsidRPr="00471396">
        <w:t>1</w:t>
      </w:r>
      <w:r w:rsidR="00471396">
        <w:t xml:space="preserve"> (рисунок 4.</w:t>
      </w:r>
      <w:r w:rsidR="00D8154A">
        <w:t>79</w:t>
      </w:r>
      <w:r w:rsidR="00471396">
        <w:t>).</w:t>
      </w:r>
    </w:p>
    <w:p w:rsidR="00D211CD" w:rsidRDefault="00D211CD" w:rsidP="00D211CD">
      <w:pPr>
        <w:pStyle w:val="ae"/>
      </w:pPr>
      <w:r w:rsidRPr="00D211CD">
        <w:lastRenderedPageBreak/>
        <w:drawing>
          <wp:inline distT="0" distB="0" distL="0" distR="0">
            <wp:extent cx="1440000" cy="4439458"/>
            <wp:effectExtent l="0" t="0" r="825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3" t="1320" r="12874" b="1679"/>
                    <a:stretch/>
                  </pic:blipFill>
                  <pic:spPr bwMode="auto">
                    <a:xfrm>
                      <a:off x="0" y="0"/>
                      <a:ext cx="1440000" cy="443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1CD">
        <w:t xml:space="preserve"> </w:t>
      </w:r>
      <w:r w:rsidRPr="00D211CD">
        <w:drawing>
          <wp:inline distT="0" distB="0" distL="0" distR="0">
            <wp:extent cx="1440000" cy="5115499"/>
            <wp:effectExtent l="0" t="0" r="825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0" t="1871" r="16517" b="2397"/>
                    <a:stretch/>
                  </pic:blipFill>
                  <pic:spPr bwMode="auto">
                    <a:xfrm>
                      <a:off x="0" y="0"/>
                      <a:ext cx="1440000" cy="511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1CD">
        <w:t xml:space="preserve"> </w:t>
      </w:r>
      <w:r w:rsidRPr="00D211CD">
        <w:drawing>
          <wp:inline distT="0" distB="0" distL="0" distR="0">
            <wp:extent cx="1228725" cy="4547947"/>
            <wp:effectExtent l="0" t="0" r="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61" r="11312"/>
                    <a:stretch/>
                  </pic:blipFill>
                  <pic:spPr bwMode="auto">
                    <a:xfrm>
                      <a:off x="0" y="0"/>
                      <a:ext cx="1229593" cy="455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1CD">
        <w:t xml:space="preserve"> </w:t>
      </w:r>
      <w:r w:rsidRPr="00D211CD">
        <w:drawing>
          <wp:inline distT="0" distB="0" distL="0" distR="0">
            <wp:extent cx="1295868" cy="465878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8" r="6015" b="1219"/>
                    <a:stretch/>
                  </pic:blipFill>
                  <pic:spPr bwMode="auto">
                    <a:xfrm>
                      <a:off x="0" y="0"/>
                      <a:ext cx="1297241" cy="466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1CD" w:rsidRDefault="00D211CD" w:rsidP="00D211CD">
      <w:pPr>
        <w:pStyle w:val="ae"/>
      </w:pPr>
      <w:r>
        <w:t>Рисунок 4.7</w:t>
      </w:r>
      <w:r w:rsidR="00D8154A">
        <w:t>8</w:t>
      </w:r>
      <w:r>
        <w:t xml:space="preserve"> – Организация соединителей и </w:t>
      </w:r>
      <w:r>
        <w:rPr>
          <w:lang w:val="en-US"/>
        </w:rPr>
        <w:t>ESD</w:t>
      </w:r>
      <w:r w:rsidRPr="00D211CD">
        <w:t>-</w:t>
      </w:r>
      <w:r>
        <w:t>защиты</w:t>
      </w:r>
    </w:p>
    <w:p w:rsidR="00471396" w:rsidRDefault="00471396" w:rsidP="00471396">
      <w:pPr>
        <w:pStyle w:val="af3"/>
      </w:pPr>
      <w:r>
        <w:t>Таблица 4.8 – Назначение выводов угловых соединителей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5"/>
        <w:gridCol w:w="3402"/>
        <w:gridCol w:w="3543"/>
      </w:tblGrid>
      <w:tr w:rsidR="00471396" w:rsidTr="00471396">
        <w:tc>
          <w:tcPr>
            <w:tcW w:w="1555" w:type="dxa"/>
          </w:tcPr>
          <w:p w:rsidR="00471396" w:rsidRPr="005B4666" w:rsidRDefault="00471396" w:rsidP="00471396">
            <w:pPr>
              <w:pStyle w:val="af4"/>
            </w:pPr>
            <w:r>
              <w:t>Номер вывода соединителя</w:t>
            </w:r>
          </w:p>
        </w:tc>
        <w:tc>
          <w:tcPr>
            <w:tcW w:w="3402" w:type="dxa"/>
          </w:tcPr>
          <w:p w:rsidR="00471396" w:rsidRPr="005B4666" w:rsidRDefault="00471396" w:rsidP="00471396">
            <w:pPr>
              <w:pStyle w:val="af4"/>
            </w:pPr>
            <w:r>
              <w:t>Назначение выводов соединителя дисплея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Назначение выводов соединителя периферии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3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+3,3 В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2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+9,6 В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Нулевой потенциал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3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0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4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+3,3 В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1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5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0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2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6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1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3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7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2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4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8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3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5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9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4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6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10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5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7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11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6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8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12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7 красного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9</w:t>
            </w:r>
          </w:p>
        </w:tc>
      </w:tr>
      <w:tr w:rsidR="00471396" w:rsidTr="00471396">
        <w:tc>
          <w:tcPr>
            <w:tcW w:w="1555" w:type="dxa"/>
          </w:tcPr>
          <w:p w:rsidR="00471396" w:rsidRDefault="00471396" w:rsidP="00471396">
            <w:pPr>
              <w:pStyle w:val="af4"/>
            </w:pPr>
            <w:r>
              <w:t>13</w:t>
            </w:r>
          </w:p>
        </w:tc>
        <w:tc>
          <w:tcPr>
            <w:tcW w:w="3402" w:type="dxa"/>
          </w:tcPr>
          <w:p w:rsidR="00471396" w:rsidRDefault="00471396" w:rsidP="00471396">
            <w:pPr>
              <w:pStyle w:val="af4"/>
            </w:pPr>
            <w:r>
              <w:t>Бит 0 зелёного канала</w:t>
            </w:r>
          </w:p>
        </w:tc>
        <w:tc>
          <w:tcPr>
            <w:tcW w:w="3543" w:type="dxa"/>
          </w:tcPr>
          <w:p w:rsidR="00471396" w:rsidRDefault="00471396" w:rsidP="00471396">
            <w:pPr>
              <w:pStyle w:val="af4"/>
            </w:pPr>
            <w:r>
              <w:t>Светодиод 10</w:t>
            </w:r>
          </w:p>
        </w:tc>
      </w:tr>
      <w:tr w:rsidR="00471396" w:rsidTr="00E1424E">
        <w:tc>
          <w:tcPr>
            <w:tcW w:w="1555" w:type="dxa"/>
            <w:tcBorders>
              <w:bottom w:val="nil"/>
            </w:tcBorders>
          </w:tcPr>
          <w:p w:rsidR="00471396" w:rsidRDefault="00471396" w:rsidP="00471396">
            <w:pPr>
              <w:pStyle w:val="af4"/>
            </w:pPr>
            <w:r>
              <w:t>14</w:t>
            </w:r>
          </w:p>
        </w:tc>
        <w:tc>
          <w:tcPr>
            <w:tcW w:w="3402" w:type="dxa"/>
            <w:tcBorders>
              <w:bottom w:val="nil"/>
            </w:tcBorders>
          </w:tcPr>
          <w:p w:rsidR="00471396" w:rsidRDefault="00471396" w:rsidP="00471396">
            <w:pPr>
              <w:pStyle w:val="af4"/>
            </w:pPr>
            <w:r>
              <w:t>Бит 1 зелёного канала</w:t>
            </w:r>
          </w:p>
        </w:tc>
        <w:tc>
          <w:tcPr>
            <w:tcW w:w="3543" w:type="dxa"/>
            <w:tcBorders>
              <w:bottom w:val="nil"/>
            </w:tcBorders>
          </w:tcPr>
          <w:p w:rsidR="00471396" w:rsidRDefault="00471396" w:rsidP="00471396">
            <w:pPr>
              <w:pStyle w:val="af4"/>
            </w:pPr>
            <w:r>
              <w:t>Светодиод 11</w:t>
            </w:r>
          </w:p>
        </w:tc>
      </w:tr>
    </w:tbl>
    <w:p w:rsidR="00E1424E" w:rsidRDefault="00E1424E" w:rsidP="00E1424E">
      <w:pPr>
        <w:pStyle w:val="af3"/>
        <w:jc w:val="left"/>
      </w:pPr>
      <w:r>
        <w:lastRenderedPageBreak/>
        <w:t>Продолжение таблицы 4.8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5"/>
        <w:gridCol w:w="3402"/>
        <w:gridCol w:w="3543"/>
      </w:tblGrid>
      <w:tr w:rsidR="00E1424E" w:rsidTr="00E1424E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2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3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15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2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12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16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3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13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17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4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14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18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5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Светодиод 15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19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6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+3,3 В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20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7 зелёного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0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21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0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1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22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1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2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23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2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3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24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3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4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25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4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5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26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5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6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27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6 синего канала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Клавиатура 7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28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Бит 7 синего канала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USB_VCC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29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USB D-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30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синхронизации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USB D+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31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отображения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32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горизонтальной развёртки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EXT MIC+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33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вертикальной развёртки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EXT MIC-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34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Сигнал разрешения передачи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35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EXT LS+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36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EXT LS-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37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  <w:tr w:rsidR="00E1424E" w:rsidRP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38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Pr="00E1424E" w:rsidRDefault="00E1424E" w:rsidP="001A7102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EXT HPL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39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rPr>
                <w:lang w:val="en-US"/>
              </w:rPr>
              <w:t>EXT HPR</w:t>
            </w:r>
          </w:p>
        </w:tc>
      </w:tr>
      <w:tr w:rsidR="00E1424E" w:rsidTr="001A7102">
        <w:tc>
          <w:tcPr>
            <w:tcW w:w="1555" w:type="dxa"/>
          </w:tcPr>
          <w:p w:rsidR="00E1424E" w:rsidRDefault="00E1424E" w:rsidP="001A7102">
            <w:pPr>
              <w:pStyle w:val="af4"/>
            </w:pPr>
            <w:r>
              <w:t>40</w:t>
            </w:r>
          </w:p>
        </w:tc>
        <w:tc>
          <w:tcPr>
            <w:tcW w:w="3402" w:type="dxa"/>
          </w:tcPr>
          <w:p w:rsidR="00E1424E" w:rsidRDefault="00E1424E" w:rsidP="001A7102">
            <w:pPr>
              <w:pStyle w:val="af4"/>
            </w:pPr>
            <w:r>
              <w:t>–</w:t>
            </w:r>
          </w:p>
        </w:tc>
        <w:tc>
          <w:tcPr>
            <w:tcW w:w="3543" w:type="dxa"/>
          </w:tcPr>
          <w:p w:rsidR="00E1424E" w:rsidRDefault="00E1424E" w:rsidP="001A7102">
            <w:pPr>
              <w:pStyle w:val="af4"/>
            </w:pPr>
            <w:r>
              <w:t>Нулевой потенциал</w:t>
            </w:r>
          </w:p>
        </w:tc>
      </w:tr>
    </w:tbl>
    <w:p w:rsidR="001A7102" w:rsidRDefault="001A7102" w:rsidP="001A7102">
      <w:pPr>
        <w:pStyle w:val="ae"/>
        <w:spacing w:after="0"/>
      </w:pPr>
      <w:r w:rsidRPr="001A7102">
        <w:drawing>
          <wp:inline distT="0" distB="0" distL="0" distR="0">
            <wp:extent cx="720000" cy="3244165"/>
            <wp:effectExtent l="0" t="0" r="444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6" t="1092" r="11562" b="1170"/>
                    <a:stretch/>
                  </pic:blipFill>
                  <pic:spPr bwMode="auto">
                    <a:xfrm>
                      <a:off x="0" y="0"/>
                      <a:ext cx="720000" cy="32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396" w:rsidRPr="00471396" w:rsidRDefault="001A7102" w:rsidP="001A7102">
      <w:pPr>
        <w:pStyle w:val="ae"/>
        <w:spacing w:before="0" w:after="0"/>
      </w:pPr>
      <w:r>
        <w:t>Рисунок 4.</w:t>
      </w:r>
      <w:r w:rsidR="00D8154A">
        <w:t>79</w:t>
      </w:r>
      <w:r>
        <w:t xml:space="preserve"> – Соединитель плоского шлейфа дисплея</w:t>
      </w:r>
      <w:r w:rsidR="00471396">
        <w:br/>
      </w:r>
    </w:p>
    <w:p w:rsidR="00B70291" w:rsidRDefault="00B70291" w:rsidP="00CF2724"/>
    <w:p w:rsidR="00B70291" w:rsidRDefault="00B70291" w:rsidP="00B70291">
      <w:r>
        <w:lastRenderedPageBreak/>
        <w:t>Взаимодействие пользователя с бортовым компьютером осуществляется посредством матрицы комбинированных физических кнопок, имеющих в своём составе светодиоды. Коммутация кнопок построена таким образом, что нажатие нескольких кнопок в одной строке или столбце не приводит к наложению сигналов друг на друга (рисунок 4.8</w:t>
      </w:r>
      <w:r w:rsidR="00D8154A">
        <w:t>0</w:t>
      </w:r>
      <w:r>
        <w:t>).</w:t>
      </w:r>
    </w:p>
    <w:p w:rsidR="00B70291" w:rsidRDefault="00B70291" w:rsidP="00B70291">
      <w:pPr>
        <w:pStyle w:val="ae"/>
      </w:pPr>
      <w:r w:rsidRPr="00B70291">
        <w:drawing>
          <wp:inline distT="0" distB="0" distL="0" distR="0">
            <wp:extent cx="3397509" cy="3600000"/>
            <wp:effectExtent l="0" t="0" r="0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" t="512" r="1579" b="1006"/>
                    <a:stretch/>
                  </pic:blipFill>
                  <pic:spPr bwMode="auto">
                    <a:xfrm>
                      <a:off x="0" y="0"/>
                      <a:ext cx="339750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291" w:rsidRDefault="00B70291" w:rsidP="00B70291">
      <w:pPr>
        <w:pStyle w:val="ae"/>
      </w:pPr>
      <w:r>
        <w:t>Рисунок 4.8</w:t>
      </w:r>
      <w:r w:rsidR="00D8154A">
        <w:t>0</w:t>
      </w:r>
      <w:r>
        <w:t xml:space="preserve"> – Матричная структура кнопок и светодиодов.</w:t>
      </w:r>
    </w:p>
    <w:p w:rsidR="00CF2724" w:rsidRDefault="002F1A03" w:rsidP="00CF2724">
      <w:r w:rsidRPr="002F1A03">
        <w:t xml:space="preserve">Устройство </w:t>
      </w:r>
      <w:r w:rsidR="00B70291">
        <w:t xml:space="preserve">дополнительно </w:t>
      </w:r>
      <w:r w:rsidRPr="002F1A03">
        <w:t>защищено от ESD</w:t>
      </w:r>
      <w:r w:rsidR="00B70291">
        <w:t xml:space="preserve"> </w:t>
      </w:r>
      <w:r w:rsidRPr="002F1A03">
        <w:t>с помощью TVS-диодов по информационным линиям и цепи питания</w:t>
      </w:r>
      <w:r w:rsidR="00B70291" w:rsidRPr="00B70291">
        <w:t xml:space="preserve"> </w:t>
      </w:r>
      <w:r w:rsidR="00B70291">
        <w:t xml:space="preserve">шины </w:t>
      </w:r>
      <w:r w:rsidR="00B70291">
        <w:rPr>
          <w:lang w:val="en-US"/>
        </w:rPr>
        <w:t>USB</w:t>
      </w:r>
      <w:r w:rsidR="000C5526">
        <w:t>. Оставшиеся аудиоинтерфейсы ввода и вывода представлены на рисун</w:t>
      </w:r>
      <w:r w:rsidR="00B70291">
        <w:t>к</w:t>
      </w:r>
      <w:r w:rsidR="000C5526">
        <w:t>е</w:t>
      </w:r>
      <w:r w:rsidR="00B70291">
        <w:t xml:space="preserve"> 4.8</w:t>
      </w:r>
      <w:r w:rsidR="00D8154A">
        <w:t>1</w:t>
      </w:r>
      <w:r w:rsidRPr="002F1A03">
        <w:t>.</w:t>
      </w:r>
    </w:p>
    <w:p w:rsidR="000C5526" w:rsidRDefault="000C5526" w:rsidP="000C5526">
      <w:pPr>
        <w:pStyle w:val="ae"/>
      </w:pPr>
      <w:r w:rsidRPr="000C5526">
        <w:drawing>
          <wp:inline distT="0" distB="0" distL="0" distR="0">
            <wp:extent cx="1800000" cy="202091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3898" r="3666" b="3717"/>
                    <a:stretch/>
                  </pic:blipFill>
                  <pic:spPr bwMode="auto">
                    <a:xfrm>
                      <a:off x="0" y="0"/>
                      <a:ext cx="1800000" cy="202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526">
        <w:t xml:space="preserve"> </w:t>
      </w:r>
      <w:r w:rsidRPr="000C5526">
        <w:drawing>
          <wp:inline distT="0" distB="0" distL="0" distR="0">
            <wp:extent cx="1800000" cy="1465838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1" t="7924" r="8870" b="5826"/>
                    <a:stretch/>
                  </pic:blipFill>
                  <pic:spPr bwMode="auto">
                    <a:xfrm>
                      <a:off x="0" y="0"/>
                      <a:ext cx="1800000" cy="146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526">
        <w:t xml:space="preserve"> </w:t>
      </w:r>
      <w:r w:rsidRPr="000C5526">
        <w:drawing>
          <wp:inline distT="0" distB="0" distL="0" distR="0">
            <wp:extent cx="1080000" cy="1514630"/>
            <wp:effectExtent l="0" t="0" r="635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9" t="13379" r="13359" b="20827"/>
                    <a:stretch/>
                  </pic:blipFill>
                  <pic:spPr bwMode="auto">
                    <a:xfrm>
                      <a:off x="0" y="0"/>
                      <a:ext cx="1080000" cy="15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526">
        <w:t xml:space="preserve"> </w:t>
      </w:r>
      <w:r w:rsidRPr="000C5526">
        <w:drawing>
          <wp:inline distT="0" distB="0" distL="0" distR="0">
            <wp:extent cx="1080000" cy="1443425"/>
            <wp:effectExtent l="0" t="0" r="635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2" t="12539" r="9235" b="11274"/>
                    <a:stretch/>
                  </pic:blipFill>
                  <pic:spPr bwMode="auto">
                    <a:xfrm>
                      <a:off x="0" y="0"/>
                      <a:ext cx="1080000" cy="14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526" w:rsidRDefault="000C5526" w:rsidP="000C5526">
      <w:pPr>
        <w:pStyle w:val="ae"/>
      </w:pPr>
      <w:r>
        <w:t>Рисунок 4.8</w:t>
      </w:r>
      <w:r w:rsidR="00D8154A">
        <w:t>1</w:t>
      </w:r>
      <w:r>
        <w:t xml:space="preserve"> – Пользовательские интерфейсы ввода-вывода на приборной панели</w:t>
      </w:r>
    </w:p>
    <w:p w:rsidR="000C5526" w:rsidRDefault="000C5526" w:rsidP="000C5526">
      <w:pPr>
        <w:pStyle w:val="3"/>
        <w:numPr>
          <w:ilvl w:val="0"/>
          <w:numId w:val="0"/>
        </w:numPr>
        <w:ind w:left="1069" w:hanging="360"/>
      </w:pPr>
      <w:r>
        <w:lastRenderedPageBreak/>
        <w:t>4.2.6</w:t>
      </w:r>
      <w:r>
        <w:tab/>
        <w:t>Коммутация подсистем устройства с процессором</w:t>
      </w:r>
    </w:p>
    <w:p w:rsidR="000C5526" w:rsidRDefault="000C5526" w:rsidP="000C5526">
      <w:r>
        <w:t>На рисунке 4.8</w:t>
      </w:r>
      <w:r w:rsidR="00D8154A">
        <w:t>2</w:t>
      </w:r>
      <w:r>
        <w:t xml:space="preserve"> представлена схема соединения всех подсистем бортового мультимедийного компьютера с процессором. Видно, что незадействованных выводов общего назначения осталось лишь 4, что говорит о высоком уровне использования аппаратных ресурсов выбранной вычислительной платформы.</w:t>
      </w:r>
    </w:p>
    <w:p w:rsidR="000C5526" w:rsidRDefault="000C5526" w:rsidP="000C5526">
      <w:pPr>
        <w:pStyle w:val="ae"/>
      </w:pPr>
      <w:r w:rsidRPr="000C5526">
        <w:drawing>
          <wp:inline distT="0" distB="0" distL="0" distR="0">
            <wp:extent cx="1792988" cy="5400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" t="727" r="3309" b="982"/>
                    <a:stretch/>
                  </pic:blipFill>
                  <pic:spPr bwMode="auto">
                    <a:xfrm>
                      <a:off x="0" y="0"/>
                      <a:ext cx="1792988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606D" w:rsidRPr="00C0606D">
        <w:t xml:space="preserve"> </w:t>
      </w:r>
      <w:r w:rsidR="00C0606D" w:rsidRPr="00C0606D">
        <w:drawing>
          <wp:inline distT="0" distB="0" distL="0" distR="0">
            <wp:extent cx="2630170" cy="5232913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" t="1455" r="4389" b="1598"/>
                    <a:stretch/>
                  </pic:blipFill>
                  <pic:spPr bwMode="auto">
                    <a:xfrm>
                      <a:off x="0" y="0"/>
                      <a:ext cx="2631281" cy="523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06D" w:rsidRDefault="00C0606D" w:rsidP="000C5526">
      <w:pPr>
        <w:pStyle w:val="ae"/>
      </w:pPr>
      <w:r>
        <w:t>Рисунок 4.8</w:t>
      </w:r>
      <w:r w:rsidR="00D8154A">
        <w:t>2</w:t>
      </w:r>
      <w:r>
        <w:t xml:space="preserve"> – Схема соединения выводов процессора с аппаратной составляющей бортового компьютера</w:t>
      </w:r>
    </w:p>
    <w:p w:rsidR="001165E9" w:rsidRPr="001165E9" w:rsidRDefault="001165E9" w:rsidP="001165E9">
      <w:r>
        <w:t>Схема электрическая принципиальная приведена в приложении А.</w:t>
      </w:r>
    </w:p>
    <w:p w:rsidR="00986F32" w:rsidRDefault="00986F32" w:rsidP="00986F32">
      <w:pPr>
        <w:pStyle w:val="2"/>
        <w:rPr>
          <w:lang w:eastAsia="ru-RU"/>
        </w:rPr>
      </w:pPr>
      <w:bookmarkStart w:id="12" w:name="_Toc482652625"/>
      <w:r>
        <w:rPr>
          <w:lang w:eastAsia="ru-RU"/>
        </w:rPr>
        <w:lastRenderedPageBreak/>
        <w:t>Конструкторские расчёты</w:t>
      </w:r>
      <w:bookmarkEnd w:id="12"/>
    </w:p>
    <w:p w:rsidR="00C60D50" w:rsidRDefault="00C0606D" w:rsidP="00C0606D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4.3.1</w:t>
      </w:r>
      <w:r>
        <w:rPr>
          <w:lang w:eastAsia="ru-RU"/>
        </w:rPr>
        <w:tab/>
        <w:t>Компоновочный расчёт устройства</w:t>
      </w:r>
    </w:p>
    <w:p w:rsidR="00C0606D" w:rsidRDefault="00B62E13" w:rsidP="00B62E13">
      <w:pPr>
        <w:rPr>
          <w:lang w:eastAsia="ru-RU"/>
        </w:rPr>
      </w:pPr>
      <w:r w:rsidRPr="00B62E13">
        <w:rPr>
          <w:lang w:eastAsia="ru-RU"/>
        </w:rPr>
        <w:t>Необходимо рассчитать площадь печатной платы, исходя из заданного коэфф</w:t>
      </w:r>
      <w:r>
        <w:rPr>
          <w:lang w:eastAsia="ru-RU"/>
        </w:rPr>
        <w:t xml:space="preserve">ициента заполнения и физических </w:t>
      </w:r>
      <w:r w:rsidRPr="00B62E13">
        <w:rPr>
          <w:lang w:eastAsia="ru-RU"/>
        </w:rPr>
        <w:t>габаритов используемых электрорадиоэлементов. Установочные габариты используемых электрорадиоэлементов рассчитаны с учётом заявленных производителями значений и сведены в таблиц</w:t>
      </w:r>
      <w:r w:rsidR="005F747A">
        <w:rPr>
          <w:lang w:eastAsia="ru-RU"/>
        </w:rPr>
        <w:t>ы</w:t>
      </w:r>
      <w:r w:rsidRPr="00B62E13">
        <w:rPr>
          <w:lang w:eastAsia="ru-RU"/>
        </w:rPr>
        <w:t xml:space="preserve"> 4</w:t>
      </w:r>
      <w:r>
        <w:rPr>
          <w:lang w:eastAsia="ru-RU"/>
        </w:rPr>
        <w:t>.9</w:t>
      </w:r>
      <w:r w:rsidR="005F747A">
        <w:rPr>
          <w:lang w:eastAsia="ru-RU"/>
        </w:rPr>
        <w:t>, 4.10</w:t>
      </w:r>
      <w:r w:rsidRPr="00B62E13">
        <w:rPr>
          <w:lang w:eastAsia="ru-RU"/>
        </w:rPr>
        <w:t>. Пространство, занимаемое выступающими за пределы их корпусов металлизированных контактов, также включено в расчёты.</w:t>
      </w:r>
    </w:p>
    <w:p w:rsidR="00B62E13" w:rsidRDefault="00B62E13" w:rsidP="00B62E13">
      <w:pPr>
        <w:pStyle w:val="af3"/>
        <w:rPr>
          <w:lang w:eastAsia="ru-RU"/>
        </w:rPr>
      </w:pPr>
      <w:r w:rsidRPr="00B62E13">
        <w:rPr>
          <w:lang w:eastAsia="ru-RU"/>
        </w:rPr>
        <w:t xml:space="preserve">Таблица </w:t>
      </w:r>
      <w:r w:rsidRPr="005F747A">
        <w:rPr>
          <w:lang w:eastAsia="ru-RU"/>
        </w:rPr>
        <w:t>4</w:t>
      </w:r>
      <w:r w:rsidRPr="00B62E13">
        <w:rPr>
          <w:lang w:eastAsia="ru-RU"/>
        </w:rPr>
        <w:t>.</w:t>
      </w:r>
      <w:r w:rsidRPr="005F747A">
        <w:rPr>
          <w:lang w:eastAsia="ru-RU"/>
        </w:rPr>
        <w:t>9</w:t>
      </w:r>
      <w:r w:rsidRPr="00B62E13">
        <w:rPr>
          <w:lang w:eastAsia="ru-RU"/>
        </w:rPr>
        <w:t xml:space="preserve"> – </w:t>
      </w:r>
      <w:r w:rsidR="005F747A" w:rsidRPr="005F747A">
        <w:rPr>
          <w:lang w:eastAsia="ru-RU"/>
        </w:rPr>
        <w:t>Установочные габариты электрорадиоэлементов материнской платы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709"/>
        <w:gridCol w:w="1843"/>
        <w:gridCol w:w="1417"/>
        <w:gridCol w:w="1134"/>
        <w:gridCol w:w="1418"/>
        <w:gridCol w:w="1552"/>
      </w:tblGrid>
      <w:tr w:rsidR="00B62E13" w:rsidRPr="00B62E13" w:rsidTr="005F747A">
        <w:trPr>
          <w:trHeight w:val="870"/>
        </w:trPr>
        <w:tc>
          <w:tcPr>
            <w:tcW w:w="1838" w:type="dxa"/>
            <w:hideMark/>
          </w:tcPr>
          <w:p w:rsidR="00B62E13" w:rsidRPr="00B62E13" w:rsidRDefault="00B62E13" w:rsidP="00F90FFB">
            <w:pPr>
              <w:pStyle w:val="af4"/>
            </w:pPr>
            <w:r w:rsidRPr="00B62E13">
              <w:t xml:space="preserve">Тип </w:t>
            </w:r>
            <w:r w:rsidR="00F90FFB">
              <w:t>элемента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Кол</w:t>
            </w:r>
            <w:r>
              <w:rPr>
                <w:lang w:val="en-US"/>
              </w:rPr>
              <w:t>-</w:t>
            </w:r>
            <w:r w:rsidRPr="00B62E13">
              <w:t>во, шт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Название в библиотеке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Площадь элементов, мм2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Объём элемен</w:t>
            </w:r>
            <w:r w:rsidR="005F747A">
              <w:softHyphen/>
            </w:r>
            <w:r w:rsidRPr="00B62E13">
              <w:t>тов, мм2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Интенсив</w:t>
            </w:r>
            <w:r w:rsidR="005F747A">
              <w:softHyphen/>
            </w:r>
            <w:r w:rsidRPr="00B62E13">
              <w:t>ность отказов x 10-6, 1/ч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Случайное время вос</w:t>
            </w:r>
            <w:r w:rsidR="005F747A">
              <w:softHyphen/>
            </w:r>
            <w:r w:rsidRPr="00B62E13">
              <w:t>становления, ч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Диоды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TVS Diode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7,2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5,04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0,0013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Диоды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16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TVD Diode Array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120,96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78,624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0,0013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Диоды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Zener Diode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10,5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16,8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Катушки индуктивности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Inductor 1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1,65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0,9075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Катушки индуктивности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Inductor 2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113,4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510,3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 Al 1u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74,25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412,0875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0,00012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0,25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 Al 4.7u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107,25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595,2375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0,00012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0,25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128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Cap_0201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26,6112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7,98336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103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Cap_0402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67,98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40,788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Конденсаторы</w:t>
            </w:r>
          </w:p>
        </w:tc>
        <w:tc>
          <w:tcPr>
            <w:tcW w:w="709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8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Cap_0603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13,3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11,305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Supervisor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7,19295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8,056104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0,000917168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0,3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CAN PHY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60,6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106,05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0,002645424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USB Current Protection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15,19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16,709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0,003004277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CPU ARM® Cortex®-A8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225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315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0,144061072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0,6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Shift Register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19,98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19,98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0,005970942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Audio Codec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10,7584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6,99296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0,013426559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Wi-Fi 802.11b/g/n + Bluetooth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234,4902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401,6817126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0,026213224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SDRAM DDR3L 1GB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168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184,8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0,030947117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eMMC 16GB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252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252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0,071330566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3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GPS/GLONASS</w:t>
            </w:r>
          </w:p>
        </w:tc>
        <w:tc>
          <w:tcPr>
            <w:tcW w:w="1417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97,97</w:t>
            </w:r>
          </w:p>
        </w:tc>
        <w:tc>
          <w:tcPr>
            <w:tcW w:w="1134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244,925</w:t>
            </w:r>
          </w:p>
        </w:tc>
        <w:tc>
          <w:tcPr>
            <w:tcW w:w="141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0,008165764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F90FFB" w:rsidRPr="00B62E13" w:rsidTr="00815CFC">
        <w:trPr>
          <w:trHeight w:val="300"/>
        </w:trPr>
        <w:tc>
          <w:tcPr>
            <w:tcW w:w="1838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Микросхема</w:t>
            </w:r>
          </w:p>
        </w:tc>
        <w:tc>
          <w:tcPr>
            <w:tcW w:w="709" w:type="dxa"/>
            <w:tcBorders>
              <w:bottom w:val="nil"/>
            </w:tcBorders>
            <w:noWrap/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tcBorders>
              <w:bottom w:val="nil"/>
            </w:tcBorders>
            <w:noWrap/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3D-Accelerometer + 3D-Gyro</w:t>
            </w:r>
          </w:p>
        </w:tc>
        <w:tc>
          <w:tcPr>
            <w:tcW w:w="1417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21,3725</w:t>
            </w:r>
          </w:p>
        </w:tc>
        <w:tc>
          <w:tcPr>
            <w:tcW w:w="1134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23,50975</w:t>
            </w:r>
          </w:p>
        </w:tc>
        <w:tc>
          <w:tcPr>
            <w:tcW w:w="1418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0,01023502</w:t>
            </w:r>
          </w:p>
        </w:tc>
        <w:tc>
          <w:tcPr>
            <w:tcW w:w="1552" w:type="dxa"/>
            <w:tcBorders>
              <w:bottom w:val="nil"/>
            </w:tcBorders>
            <w:hideMark/>
          </w:tcPr>
          <w:p w:rsidR="00F90FFB" w:rsidRPr="00B62E13" w:rsidRDefault="00F90FFB" w:rsidP="00ED400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</w:tbl>
    <w:p w:rsidR="00B62E13" w:rsidRDefault="00B62E13" w:rsidP="00B62E13">
      <w:pPr>
        <w:pStyle w:val="af3"/>
        <w:rPr>
          <w:lang w:eastAsia="ru-RU"/>
        </w:rPr>
      </w:pPr>
      <w:r>
        <w:rPr>
          <w:lang w:eastAsia="ru-RU"/>
        </w:rPr>
        <w:lastRenderedPageBreak/>
        <w:t>Продолжение таблицы 4.9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15"/>
        <w:gridCol w:w="732"/>
        <w:gridCol w:w="1843"/>
        <w:gridCol w:w="1346"/>
        <w:gridCol w:w="1371"/>
        <w:gridCol w:w="1371"/>
        <w:gridCol w:w="1433"/>
      </w:tblGrid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1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3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pStyle w:val="af4"/>
            </w:pPr>
            <w:r w:rsidRPr="00B62E13">
              <w:t>7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Микросхемы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D8154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Level </w:t>
            </w:r>
            <w:r w:rsidR="00D8154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Shifter</w:t>
            </w: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1.8 &lt;-&gt; 3.3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97,92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117,504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0,005592521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Модуль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LTE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1230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3075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0,019343154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12 -&gt; 9.6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31,014792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52,10485056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12 -&gt; 5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13,3225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13,3225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3.3 -&gt; 1.35 DDR3L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9,61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9,61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PMIC for CPU &amp; DDR3L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37,8225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37,8225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0,6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Преобразователь напряжения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DC/DC 5 -&gt; 3.3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8,12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8,12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0,0072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Резисторы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57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Res_0201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8,7723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2,193075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Резисторы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73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Res_0402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48,18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19,272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Резонатор кварцевый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Crystal 24</w:t>
            </w:r>
            <w:r w:rsidR="00680161">
              <w:rPr>
                <w:rFonts w:eastAsia="Times New Roman" w:cs="Times New Roman"/>
                <w:color w:val="000000"/>
                <w:sz w:val="22"/>
                <w:lang w:eastAsia="ru-RU"/>
              </w:rPr>
              <w:t>МГц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3,2112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1,894608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Резонатор кварцевый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Crystal 32.768kHz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4,8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4,32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UART Debug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25,8064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220,386656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JTAG Debug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224,613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1918,19502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Socket 4 UI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800,5824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7381,369728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0,8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DC Power 12V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226,277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2172,2592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CAN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187,2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1010,88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Соединители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SIM Holder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589,05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883,575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mPCIe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306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1224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Latch 4 mPCIe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266,292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1278,2016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RCA White R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1300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RCA White L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100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1300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32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Connector SMA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39,69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56,7567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0,015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Фильтры ферритовые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8</w:t>
            </w:r>
          </w:p>
        </w:tc>
        <w:tc>
          <w:tcPr>
            <w:tcW w:w="1843" w:type="dxa"/>
            <w:noWrap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Ferrite Bead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4,4</w:t>
            </w: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2,42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0,026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Кабели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U.FL &lt;-&gt; SMA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127,69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0,00127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Кабели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H3DDS-4018G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0,0577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Антенны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5F747A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GSA.8827.A.</w:t>
            </w:r>
          </w:p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101111 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0,7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Антенна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AA.162.301111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Антенна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W3525B100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408,312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0,3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B62E13" w:rsidRPr="00B62E13" w:rsidTr="005F747A">
        <w:trPr>
          <w:trHeight w:val="300"/>
        </w:trPr>
        <w:tc>
          <w:tcPr>
            <w:tcW w:w="1815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Плата печатного монтажа</w:t>
            </w:r>
          </w:p>
        </w:tc>
        <w:tc>
          <w:tcPr>
            <w:tcW w:w="73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плата</w:t>
            </w:r>
          </w:p>
        </w:tc>
        <w:tc>
          <w:tcPr>
            <w:tcW w:w="1370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371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11880</w:t>
            </w:r>
          </w:p>
        </w:tc>
        <w:tc>
          <w:tcPr>
            <w:tcW w:w="1228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  <w:tc>
          <w:tcPr>
            <w:tcW w:w="1552" w:type="dxa"/>
            <w:hideMark/>
          </w:tcPr>
          <w:p w:rsidR="00B62E13" w:rsidRPr="00B62E13" w:rsidRDefault="00B62E13" w:rsidP="00B62E1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62E13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5F747A" w:rsidRPr="00B62E13" w:rsidTr="005F747A">
        <w:trPr>
          <w:trHeight w:val="300"/>
        </w:trPr>
        <w:tc>
          <w:tcPr>
            <w:tcW w:w="1815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Соединение винтами 3 - 5 мм</w:t>
            </w:r>
          </w:p>
        </w:tc>
        <w:tc>
          <w:tcPr>
            <w:tcW w:w="73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5</w:t>
            </w:r>
          </w:p>
        </w:tc>
        <w:tc>
          <w:tcPr>
            <w:tcW w:w="1843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крепёжное отверстие</w:t>
            </w:r>
          </w:p>
        </w:tc>
        <w:tc>
          <w:tcPr>
            <w:tcW w:w="1370" w:type="dxa"/>
            <w:hideMark/>
          </w:tcPr>
          <w:p w:rsidR="005F747A" w:rsidRPr="00B62E13" w:rsidRDefault="005F747A" w:rsidP="00ED4003">
            <w:pPr>
              <w:pStyle w:val="af4"/>
            </w:pPr>
          </w:p>
        </w:tc>
        <w:tc>
          <w:tcPr>
            <w:tcW w:w="1371" w:type="dxa"/>
            <w:hideMark/>
          </w:tcPr>
          <w:p w:rsidR="005F747A" w:rsidRPr="00B62E13" w:rsidRDefault="005F747A" w:rsidP="00ED4003">
            <w:pPr>
              <w:pStyle w:val="af4"/>
            </w:pPr>
          </w:p>
        </w:tc>
        <w:tc>
          <w:tcPr>
            <w:tcW w:w="122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0,001</w:t>
            </w:r>
          </w:p>
        </w:tc>
        <w:tc>
          <w:tcPr>
            <w:tcW w:w="155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0,5</w:t>
            </w:r>
          </w:p>
        </w:tc>
      </w:tr>
    </w:tbl>
    <w:p w:rsidR="00B62E13" w:rsidRDefault="005F747A" w:rsidP="005F747A">
      <w:pPr>
        <w:pStyle w:val="af3"/>
        <w:rPr>
          <w:lang w:eastAsia="ru-RU"/>
        </w:rPr>
      </w:pPr>
      <w:r>
        <w:rPr>
          <w:lang w:eastAsia="ru-RU"/>
        </w:rPr>
        <w:lastRenderedPageBreak/>
        <w:t xml:space="preserve">Таблица 4.10 </w:t>
      </w:r>
      <w:r w:rsidRPr="005F747A">
        <w:rPr>
          <w:lang w:eastAsia="ru-RU"/>
        </w:rPr>
        <w:t>– Установочные габариты электрорадиоэлементов панели управления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709"/>
        <w:gridCol w:w="1843"/>
        <w:gridCol w:w="1417"/>
        <w:gridCol w:w="1134"/>
        <w:gridCol w:w="1418"/>
        <w:gridCol w:w="1552"/>
      </w:tblGrid>
      <w:tr w:rsidR="005F747A" w:rsidRPr="00B62E13" w:rsidTr="005F747A">
        <w:trPr>
          <w:trHeight w:val="870"/>
        </w:trPr>
        <w:tc>
          <w:tcPr>
            <w:tcW w:w="183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 xml:space="preserve">Тип </w:t>
            </w:r>
            <w:r>
              <w:t>элемента</w:t>
            </w:r>
          </w:p>
        </w:tc>
        <w:tc>
          <w:tcPr>
            <w:tcW w:w="709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Кол</w:t>
            </w:r>
            <w:r>
              <w:rPr>
                <w:lang w:val="en-US"/>
              </w:rPr>
              <w:t>-</w:t>
            </w:r>
            <w:r w:rsidRPr="00B62E13">
              <w:t>во, шт</w:t>
            </w:r>
          </w:p>
        </w:tc>
        <w:tc>
          <w:tcPr>
            <w:tcW w:w="1843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Название в библиотеке</w:t>
            </w:r>
          </w:p>
        </w:tc>
        <w:tc>
          <w:tcPr>
            <w:tcW w:w="1417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Площадь элементов, мм2</w:t>
            </w:r>
          </w:p>
        </w:tc>
        <w:tc>
          <w:tcPr>
            <w:tcW w:w="1134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Объём элемен</w:t>
            </w:r>
            <w:r>
              <w:softHyphen/>
            </w:r>
            <w:r w:rsidRPr="00B62E13">
              <w:t>тов, мм2</w:t>
            </w:r>
          </w:p>
        </w:tc>
        <w:tc>
          <w:tcPr>
            <w:tcW w:w="141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Интенсив</w:t>
            </w:r>
            <w:r>
              <w:softHyphen/>
            </w:r>
            <w:r w:rsidRPr="00B62E13">
              <w:t>ность отказов x 10-6, 1/ч</w:t>
            </w:r>
          </w:p>
        </w:tc>
        <w:tc>
          <w:tcPr>
            <w:tcW w:w="155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Случайное время вос</w:t>
            </w:r>
            <w:r>
              <w:softHyphen/>
            </w:r>
            <w:r w:rsidRPr="00B62E13">
              <w:t>становления, ч</w:t>
            </w:r>
          </w:p>
        </w:tc>
      </w:tr>
      <w:tr w:rsidR="005F747A" w:rsidRPr="00B62E13" w:rsidTr="005F747A">
        <w:trPr>
          <w:trHeight w:val="300"/>
        </w:trPr>
        <w:tc>
          <w:tcPr>
            <w:tcW w:w="183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1</w:t>
            </w:r>
          </w:p>
        </w:tc>
        <w:tc>
          <w:tcPr>
            <w:tcW w:w="709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2</w:t>
            </w:r>
          </w:p>
        </w:tc>
        <w:tc>
          <w:tcPr>
            <w:tcW w:w="1843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3</w:t>
            </w:r>
          </w:p>
        </w:tc>
        <w:tc>
          <w:tcPr>
            <w:tcW w:w="1417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4</w:t>
            </w:r>
          </w:p>
        </w:tc>
        <w:tc>
          <w:tcPr>
            <w:tcW w:w="1134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5</w:t>
            </w:r>
          </w:p>
        </w:tc>
        <w:tc>
          <w:tcPr>
            <w:tcW w:w="1418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6</w:t>
            </w:r>
          </w:p>
        </w:tc>
        <w:tc>
          <w:tcPr>
            <w:tcW w:w="1552" w:type="dxa"/>
            <w:hideMark/>
          </w:tcPr>
          <w:p w:rsidR="005F747A" w:rsidRPr="00B62E13" w:rsidRDefault="005F747A" w:rsidP="00ED4003">
            <w:pPr>
              <w:pStyle w:val="af4"/>
            </w:pPr>
            <w:r w:rsidRPr="00B62E13">
              <w:t>7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15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SON50P260X65_HS-11L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113,4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73,71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DIOMELF3515L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21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33,6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DIOMELF3515L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15,75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25,2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Диод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SODFL160X70-2L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1,44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1,008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Кнопки комбинированные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SWITCH TACTILE SPST-NO 0.05A 12V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1600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12480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0,16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Конденсаторы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CAPC1005X06L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1,98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0,00099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Громкоговоритель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SPEAKER 8OHM .5W 87DB 15X25MM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372,0381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1488,1524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0,00099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Микрофон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MIC COND ANALOG NOISE CAN -54</w:t>
            </w:r>
            <w:r w:rsidR="000223EC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дБ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36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187,2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0,00099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Рези</w:t>
            </w:r>
            <w:r w:rsidR="00D8154A">
              <w:rPr>
                <w:rFonts w:eastAsia="Times New Roman" w:cs="Times New Roman"/>
                <w:color w:val="000000"/>
                <w:sz w:val="22"/>
                <w:lang w:eastAsia="ru-RU"/>
              </w:rPr>
              <w:t>с</w:t>
            </w: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торы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RESC1608X06L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10,56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4,224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Рези</w:t>
            </w:r>
            <w:r w:rsidR="00D8154A">
              <w:rPr>
                <w:rFonts w:eastAsia="Times New Roman" w:cs="Times New Roman"/>
                <w:color w:val="000000"/>
                <w:sz w:val="22"/>
                <w:lang w:eastAsia="ru-RU"/>
              </w:rPr>
              <w:t>с</w:t>
            </w: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торы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RESC1105X04L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6,46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3,876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0,0037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Соединители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CONN HEADER 40POS R/A .100 GOLD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800,5824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7381,369728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0,8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CONN FFC TOP 40POS 0.50MM R/A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182,325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364,65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0,0041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CONN JACK STEREO 3.5MM PCB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102,1515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1634,424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0,0104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Соединитель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noWrap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val="en-US"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>USB JACK 2.0, STANDARD A TYPE, 4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112,53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1682,3235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1,2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Дисплей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NHD-7.0-800480EF-ATXL#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17160</w:t>
            </w: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51480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0,004213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0,1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Плата печатного монтажа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плата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39102</w:t>
            </w: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5F747A" w:rsidRPr="005F747A" w:rsidTr="005F747A">
        <w:trPr>
          <w:trHeight w:val="300"/>
        </w:trPr>
        <w:tc>
          <w:tcPr>
            <w:tcW w:w="183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Соединение винтами 3 - 5 мм</w:t>
            </w:r>
          </w:p>
        </w:tc>
        <w:tc>
          <w:tcPr>
            <w:tcW w:w="709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1843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крепёжное отверстие</w:t>
            </w:r>
          </w:p>
        </w:tc>
        <w:tc>
          <w:tcPr>
            <w:tcW w:w="1417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134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0,001</w:t>
            </w:r>
          </w:p>
        </w:tc>
        <w:tc>
          <w:tcPr>
            <w:tcW w:w="1552" w:type="dxa"/>
            <w:hideMark/>
          </w:tcPr>
          <w:p w:rsidR="005F747A" w:rsidRPr="005F747A" w:rsidRDefault="005F747A" w:rsidP="005F747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F747A">
              <w:rPr>
                <w:rFonts w:eastAsia="Times New Roman" w:cs="Times New Roman"/>
                <w:color w:val="000000"/>
                <w:sz w:val="22"/>
                <w:lang w:eastAsia="ru-RU"/>
              </w:rPr>
              <w:t>0,5</w:t>
            </w:r>
          </w:p>
        </w:tc>
      </w:tr>
    </w:tbl>
    <w:p w:rsidR="005F747A" w:rsidRDefault="005F747A" w:rsidP="005F747A">
      <w:pPr>
        <w:pStyle w:val="af4"/>
        <w:rPr>
          <w:lang w:eastAsia="ru-RU"/>
        </w:rPr>
      </w:pPr>
    </w:p>
    <w:p w:rsidR="005F747A" w:rsidRDefault="005F747A" w:rsidP="005F747A">
      <w:pPr>
        <w:rPr>
          <w:lang w:eastAsia="ru-RU"/>
        </w:rPr>
      </w:pPr>
      <w:r w:rsidRPr="005F747A">
        <w:rPr>
          <w:lang w:eastAsia="ru-RU"/>
        </w:rPr>
        <w:t>Площадь печатной платы с учётом коэффициента заполнения рассчитывается по формуле (</w:t>
      </w:r>
      <w:r>
        <w:rPr>
          <w:lang w:eastAsia="ru-RU"/>
        </w:rPr>
        <w:t>4</w:t>
      </w:r>
      <w:r w:rsidRPr="005F747A">
        <w:rPr>
          <w:lang w:eastAsia="ru-RU"/>
        </w:rPr>
        <w:t>.1)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5F747A" w:rsidRPr="005F747A" w:rsidTr="00ED4003">
        <w:trPr>
          <w:jc w:val="right"/>
        </w:trPr>
        <w:tc>
          <w:tcPr>
            <w:tcW w:w="8755" w:type="dxa"/>
            <w:shd w:val="clear" w:color="auto" w:fill="auto"/>
          </w:tcPr>
          <w:p w:rsidR="005F747A" w:rsidRPr="005F747A" w:rsidRDefault="005F747A" w:rsidP="005F747A">
            <w:pPr>
              <w:pStyle w:val="af0"/>
              <w:spacing w:before="0" w:after="0"/>
            </w:pPr>
            <w:r w:rsidRPr="005F747A">
              <w:object w:dxaOrig="980" w:dyaOrig="960">
                <v:shape id="_x0000_i1039" type="#_x0000_t75" style="width:50.5pt;height:47.5pt" o:ole="">
                  <v:imagedata r:id="rId154" o:title=""/>
                </v:shape>
                <o:OLEObject Type="Embed" ProgID="Equation.3" ShapeID="_x0000_i1039" DrawAspect="Content" ObjectID="_1556394612" r:id="rId155"/>
              </w:object>
            </w:r>
          </w:p>
        </w:tc>
        <w:tc>
          <w:tcPr>
            <w:tcW w:w="816" w:type="dxa"/>
            <w:shd w:val="clear" w:color="auto" w:fill="auto"/>
          </w:tcPr>
          <w:p w:rsidR="005F747A" w:rsidRPr="005F747A" w:rsidRDefault="005F747A" w:rsidP="00566DFE">
            <w:pPr>
              <w:pStyle w:val="af0"/>
            </w:pPr>
            <w:r w:rsidRPr="005F747A">
              <w:t>(</w:t>
            </w:r>
            <w:r w:rsidR="00566DFE">
              <w:t>4</w:t>
            </w:r>
            <w:r w:rsidRPr="005F747A">
              <w:t>.1)</w:t>
            </w:r>
          </w:p>
        </w:tc>
      </w:tr>
    </w:tbl>
    <w:p w:rsidR="005F747A" w:rsidRDefault="005F747A" w:rsidP="005F747A">
      <w:pPr>
        <w:pStyle w:val="af1"/>
      </w:pPr>
      <w:r w:rsidRPr="005F747A">
        <w:lastRenderedPageBreak/>
        <w:t xml:space="preserve">где </w:t>
      </w:r>
      <w:r w:rsidRPr="005F747A">
        <w:object w:dxaOrig="300" w:dyaOrig="400">
          <v:shape id="_x0000_i1040" type="#_x0000_t75" style="width:15pt;height:20.5pt" o:ole="">
            <v:imagedata r:id="rId156" o:title=""/>
          </v:shape>
          <o:OLEObject Type="Embed" ProgID="Equation.3" ShapeID="_x0000_i1040" DrawAspect="Content" ObjectID="_1556394613" r:id="rId157"/>
        </w:object>
      </w:r>
      <w:r w:rsidRPr="005F747A">
        <w:t>– суммарная установочная площадь электрорадиоэлементов</w:t>
      </w:r>
      <w:r>
        <w:t>,</w:t>
      </w:r>
    </w:p>
    <w:p w:rsidR="005F747A" w:rsidRDefault="005F747A" w:rsidP="005F747A">
      <w:pPr>
        <w:pStyle w:val="af1"/>
        <w:ind w:firstLine="709"/>
      </w:pPr>
      <w:r w:rsidRPr="005F747A">
        <w:object w:dxaOrig="420" w:dyaOrig="440">
          <v:shape id="_x0000_i1041" type="#_x0000_t75" style="width:21pt;height:21.5pt" o:ole="">
            <v:imagedata r:id="rId158" o:title=""/>
          </v:shape>
          <o:OLEObject Type="Embed" ProgID="Equation.3" ShapeID="_x0000_i1041" DrawAspect="Content" ObjectID="_1556394614" r:id="rId159"/>
        </w:object>
      </w:r>
      <w:r w:rsidRPr="005F747A">
        <w:t xml:space="preserve"> – коэффициент заполнения</w:t>
      </w:r>
      <w:r>
        <w:t>,</w:t>
      </w:r>
    </w:p>
    <w:p w:rsidR="005F747A" w:rsidRDefault="005F747A" w:rsidP="005F747A">
      <w:pPr>
        <w:pStyle w:val="af1"/>
        <w:ind w:firstLine="709"/>
      </w:pPr>
      <w:r w:rsidRPr="007621F3">
        <w:rPr>
          <w:position w:val="-6"/>
        </w:rPr>
        <w:object w:dxaOrig="240" w:dyaOrig="300">
          <v:shape id="_x0000_i1042" type="#_x0000_t75" style="width:12pt;height:15pt" o:ole="">
            <v:imagedata r:id="rId160" o:title=""/>
          </v:shape>
          <o:OLEObject Type="Embed" ProgID="Equation.3" ShapeID="_x0000_i1042" DrawAspect="Content" ObjectID="_1556394615" r:id="rId161"/>
        </w:object>
      </w:r>
      <w:r>
        <w:t>– рассчитанная минимальная площадь с учётом коэффициента заполнения и суммарной установочной площади электрорадиоэлементов</w:t>
      </w:r>
      <w:r w:rsidRPr="005F747A">
        <w:t>.</w:t>
      </w:r>
    </w:p>
    <w:p w:rsidR="00566DFE" w:rsidRDefault="00566DFE" w:rsidP="00566DFE">
      <w:r>
        <w:t>Исходя из (4.1), выбраны длина и ширина</w:t>
      </w:r>
      <w:r w:rsidRPr="00566DFE">
        <w:t xml:space="preserve"> материнской платы и панели управления</w:t>
      </w:r>
      <w:r>
        <w:t xml:space="preserve">. В первом случае это </w:t>
      </w:r>
      <w:r w:rsidRPr="00566DFE">
        <w:t>120 и 60 мм</w:t>
      </w:r>
      <w:r>
        <w:t xml:space="preserve">, соотношение сторон 2:1, во втором – 210 и 140, соотношение сторон 3:2, что соответствует </w:t>
      </w:r>
      <w:r w:rsidRPr="00566DFE">
        <w:t>ГОСТ 10317-79</w:t>
      </w:r>
      <w:r w:rsidR="004D1BD7">
        <w:t>.</w:t>
      </w:r>
    </w:p>
    <w:p w:rsidR="00566DFE" w:rsidRDefault="00566DFE" w:rsidP="00566DFE">
      <w:r>
        <w:t>Рассчитав размеры печатных</w:t>
      </w:r>
      <w:r w:rsidRPr="00566DFE">
        <w:t xml:space="preserve"> плат и </w:t>
      </w:r>
      <w:r>
        <w:t xml:space="preserve">определив </w:t>
      </w:r>
      <w:r w:rsidRPr="00566DFE">
        <w:t xml:space="preserve">максимальную высоту электрорадиоэлементов, </w:t>
      </w:r>
      <w:r>
        <w:t>вычисляется минимальный</w:t>
      </w:r>
      <w:r w:rsidRPr="00566DFE">
        <w:t xml:space="preserve"> внутр</w:t>
      </w:r>
      <w:r>
        <w:t xml:space="preserve">енний объём корпуса </w:t>
      </w:r>
      <w:r w:rsidR="004D1BD7">
        <w:t>блока</w:t>
      </w:r>
      <w:r>
        <w:t xml:space="preserve"> (4.2)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566DFE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566DFE" w:rsidRPr="00A4778B" w:rsidRDefault="00566DFE" w:rsidP="00ED4003">
            <w:pPr>
              <w:pStyle w:val="af0"/>
              <w:rPr>
                <w:szCs w:val="28"/>
              </w:rPr>
            </w:pPr>
            <w:r w:rsidRPr="0074469B">
              <w:rPr>
                <w:position w:val="-10"/>
              </w:rPr>
              <w:object w:dxaOrig="4580" w:dyaOrig="440">
                <v:shape id="_x0000_i1043" type="#_x0000_t75" style="width:233pt;height:21.5pt" o:ole="">
                  <v:imagedata r:id="rId162" o:title=""/>
                </v:shape>
                <o:OLEObject Type="Embed" ProgID="Equation.3" ShapeID="_x0000_i1043" DrawAspect="Content" ObjectID="_1556394616" r:id="rId163"/>
              </w:object>
            </w:r>
          </w:p>
        </w:tc>
        <w:tc>
          <w:tcPr>
            <w:tcW w:w="816" w:type="dxa"/>
            <w:shd w:val="clear" w:color="auto" w:fill="auto"/>
          </w:tcPr>
          <w:p w:rsidR="00566DFE" w:rsidRPr="00A4778B" w:rsidRDefault="00566DFE" w:rsidP="00566DFE">
            <w:pPr>
              <w:pStyle w:val="af0"/>
              <w:jc w:val="both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4.2</w:t>
            </w:r>
            <w:r w:rsidRPr="00A4778B">
              <w:rPr>
                <w:szCs w:val="28"/>
              </w:rPr>
              <w:t>)</w:t>
            </w:r>
          </w:p>
        </w:tc>
      </w:tr>
    </w:tbl>
    <w:p w:rsidR="00566DFE" w:rsidRDefault="00566DFE" w:rsidP="00566DFE">
      <w:pPr>
        <w:pStyle w:val="af1"/>
      </w:pPr>
      <w:r w:rsidRPr="00566DFE">
        <w:t xml:space="preserve">где </w:t>
      </w:r>
      <w:r w:rsidRPr="00566DFE">
        <w:object w:dxaOrig="260" w:dyaOrig="300">
          <v:shape id="_x0000_i1044" type="#_x0000_t75" style="width:13.5pt;height:15pt" o:ole="">
            <v:imagedata r:id="rId164" o:title=""/>
          </v:shape>
          <o:OLEObject Type="Embed" ProgID="Equation.3" ShapeID="_x0000_i1044" DrawAspect="Content" ObjectID="_1556394617" r:id="rId165"/>
        </w:object>
      </w:r>
      <w:r>
        <w:t>– м</w:t>
      </w:r>
      <w:r w:rsidRPr="00566DFE">
        <w:t>инимально возможный объём корпуса</w:t>
      </w:r>
      <w:r>
        <w:t>,</w:t>
      </w:r>
    </w:p>
    <w:p w:rsidR="00566DFE" w:rsidRDefault="00566DFE" w:rsidP="00566DFE">
      <w:pPr>
        <w:pStyle w:val="af1"/>
        <w:ind w:firstLine="709"/>
      </w:pPr>
      <w:r w:rsidRPr="00566DFE">
        <w:object w:dxaOrig="240" w:dyaOrig="279">
          <v:shape id="_x0000_i1045" type="#_x0000_t75" style="width:12pt;height:13.5pt" o:ole="">
            <v:imagedata r:id="rId166" o:title=""/>
          </v:shape>
          <o:OLEObject Type="Embed" ProgID="Equation.3" ShapeID="_x0000_i1045" DrawAspect="Content" ObjectID="_1556394618" r:id="rId167"/>
        </w:object>
      </w:r>
      <w:r w:rsidRPr="00566DFE">
        <w:t xml:space="preserve"> </w:t>
      </w:r>
      <w:r>
        <w:t>– длина печатной платы,</w:t>
      </w:r>
    </w:p>
    <w:p w:rsidR="00566DFE" w:rsidRDefault="00566DFE" w:rsidP="00566DFE">
      <w:pPr>
        <w:pStyle w:val="af1"/>
        <w:ind w:firstLine="709"/>
      </w:pPr>
      <w:r w:rsidRPr="00566DFE">
        <w:object w:dxaOrig="320" w:dyaOrig="300">
          <v:shape id="_x0000_i1046" type="#_x0000_t75" style="width:16.5pt;height:15pt" o:ole="">
            <v:imagedata r:id="rId168" o:title=""/>
          </v:shape>
          <o:OLEObject Type="Embed" ProgID="Equation.3" ShapeID="_x0000_i1046" DrawAspect="Content" ObjectID="_1556394619" r:id="rId169"/>
        </w:object>
      </w:r>
      <w:r w:rsidRPr="00566DFE">
        <w:t xml:space="preserve"> </w:t>
      </w:r>
      <w:r>
        <w:t>– ширина печатной платы,</w:t>
      </w:r>
    </w:p>
    <w:p w:rsidR="00566DFE" w:rsidRDefault="00566DFE" w:rsidP="00566DFE">
      <w:pPr>
        <w:pStyle w:val="af1"/>
        <w:ind w:firstLine="709"/>
      </w:pPr>
      <w:r w:rsidRPr="00566DFE">
        <w:object w:dxaOrig="320" w:dyaOrig="279">
          <v:shape id="_x0000_i1047" type="#_x0000_t75" style="width:16.5pt;height:13.5pt" o:ole="">
            <v:imagedata r:id="rId170" o:title=""/>
          </v:shape>
          <o:OLEObject Type="Embed" ProgID="Equation.3" ShapeID="_x0000_i1047" DrawAspect="Content" ObjectID="_1556394620" r:id="rId171"/>
        </w:object>
      </w:r>
      <w:r w:rsidRPr="00566DFE">
        <w:t xml:space="preserve"> </w:t>
      </w:r>
      <w:r>
        <w:t>– самый высокий электрорадиоэлемент.</w:t>
      </w:r>
    </w:p>
    <w:p w:rsidR="00566DFE" w:rsidRDefault="00566DFE" w:rsidP="00566DFE">
      <w:r w:rsidRPr="00566DFE">
        <w:t>Коэффициент заполнения по объёму вычисляется по формуле</w:t>
      </w:r>
      <w:r>
        <w:t xml:space="preserve"> (4.3)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566DFE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566DFE" w:rsidRPr="00A4778B" w:rsidRDefault="00566DFE" w:rsidP="00566DFE">
            <w:pPr>
              <w:pStyle w:val="af0"/>
              <w:spacing w:before="0" w:after="0"/>
              <w:rPr>
                <w:szCs w:val="28"/>
              </w:rPr>
            </w:pPr>
            <w:r w:rsidRPr="005D13D4">
              <w:rPr>
                <w:position w:val="-28"/>
              </w:rPr>
              <w:object w:dxaOrig="1780" w:dyaOrig="820">
                <v:shape id="_x0000_i1048" type="#_x0000_t75" style="width:90.5pt;height:40.5pt" o:ole="">
                  <v:imagedata r:id="rId172" o:title=""/>
                </v:shape>
                <o:OLEObject Type="Embed" ProgID="Equation.3" ShapeID="_x0000_i1048" DrawAspect="Content" ObjectID="_1556394621" r:id="rId173"/>
              </w:object>
            </w:r>
          </w:p>
        </w:tc>
        <w:tc>
          <w:tcPr>
            <w:tcW w:w="816" w:type="dxa"/>
            <w:shd w:val="clear" w:color="auto" w:fill="auto"/>
          </w:tcPr>
          <w:p w:rsidR="00566DFE" w:rsidRPr="00A4778B" w:rsidRDefault="00566DFE" w:rsidP="004D1BD7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 w:rsidR="004D1BD7">
              <w:rPr>
                <w:szCs w:val="28"/>
              </w:rPr>
              <w:t>4</w:t>
            </w:r>
            <w:r>
              <w:rPr>
                <w:szCs w:val="28"/>
              </w:rPr>
              <w:t>.</w:t>
            </w:r>
            <w:r w:rsidR="004D1BD7">
              <w:rPr>
                <w:szCs w:val="28"/>
              </w:rPr>
              <w:t>3</w:t>
            </w:r>
            <w:r w:rsidRPr="00A4778B">
              <w:rPr>
                <w:szCs w:val="28"/>
              </w:rPr>
              <w:t>)</w:t>
            </w:r>
          </w:p>
        </w:tc>
      </w:tr>
    </w:tbl>
    <w:p w:rsidR="00566DFE" w:rsidRPr="00566DFE" w:rsidRDefault="00566DFE" w:rsidP="00566DFE">
      <w:pPr>
        <w:pStyle w:val="af1"/>
      </w:pPr>
      <w:r w:rsidRPr="00566DFE">
        <w:t xml:space="preserve">где </w:t>
      </w:r>
      <w:r w:rsidRPr="00566DFE">
        <w:object w:dxaOrig="300" w:dyaOrig="400">
          <v:shape id="_x0000_i1049" type="#_x0000_t75" style="width:15pt;height:20.5pt" o:ole="">
            <v:imagedata r:id="rId174" o:title=""/>
          </v:shape>
          <o:OLEObject Type="Embed" ProgID="Equation.3" ShapeID="_x0000_i1049" DrawAspect="Content" ObjectID="_1556394622" r:id="rId175"/>
        </w:object>
      </w:r>
      <w:r w:rsidRPr="00566DFE">
        <w:t>– суммарный объём электрорадиоэлементов</w:t>
      </w:r>
      <w:r w:rsidR="004D1BD7">
        <w:t>.</w:t>
      </w:r>
    </w:p>
    <w:p w:rsidR="005F747A" w:rsidRDefault="005F747A" w:rsidP="005F747A">
      <w:r>
        <w:t xml:space="preserve">Результаты </w:t>
      </w:r>
      <w:r w:rsidR="00566DFE">
        <w:t>вычислений сведены в таблицы 4.11 и 4.12.</w:t>
      </w:r>
    </w:p>
    <w:p w:rsidR="00566DFE" w:rsidRDefault="00566DFE" w:rsidP="00566DFE">
      <w:pPr>
        <w:pStyle w:val="af3"/>
      </w:pPr>
      <w:r w:rsidRPr="00566DFE">
        <w:t xml:space="preserve">Таблица </w:t>
      </w:r>
      <w:r>
        <w:t>4.11</w:t>
      </w:r>
      <w:r w:rsidRPr="00566DFE">
        <w:t xml:space="preserve"> – Результаты расчётов для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40"/>
        <w:gridCol w:w="1371"/>
      </w:tblGrid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Параметр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Величина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Общая площадь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6022,339342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Общий объём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37768,98682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Длина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120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Ширина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60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Высота самого высокого элемента,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13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площади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0,45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 с двух сторон,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14400</w:t>
            </w:r>
          </w:p>
        </w:tc>
      </w:tr>
      <w:tr w:rsidR="00566DFE" w:rsidRPr="00566DFE" w:rsidTr="00566DFE">
        <w:trPr>
          <w:trHeight w:val="306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 с учётом коэффициентом заполнения по площади,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13382,97632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Минимально возможный объём корпуса, мм3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93600</w:t>
            </w:r>
          </w:p>
        </w:tc>
      </w:tr>
      <w:tr w:rsidR="00566DFE" w:rsidRPr="00566DFE" w:rsidTr="00566DFE">
        <w:trPr>
          <w:trHeight w:val="300"/>
        </w:trPr>
        <w:tc>
          <w:tcPr>
            <w:tcW w:w="892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объёму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0,40</w:t>
            </w:r>
          </w:p>
        </w:tc>
      </w:tr>
    </w:tbl>
    <w:p w:rsidR="004D1BD7" w:rsidRDefault="004D1BD7" w:rsidP="00566DFE">
      <w:pPr>
        <w:pStyle w:val="af3"/>
        <w:rPr>
          <w:lang w:eastAsia="ru-RU"/>
        </w:rPr>
      </w:pPr>
    </w:p>
    <w:p w:rsidR="005F747A" w:rsidRDefault="00566DFE" w:rsidP="004D1BD7">
      <w:pPr>
        <w:pStyle w:val="af3"/>
        <w:rPr>
          <w:lang w:eastAsia="ru-RU"/>
        </w:rPr>
      </w:pPr>
      <w:r w:rsidRPr="00566DFE">
        <w:rPr>
          <w:lang w:eastAsia="ru-RU"/>
        </w:rPr>
        <w:lastRenderedPageBreak/>
        <w:t xml:space="preserve">Таблица </w:t>
      </w:r>
      <w:r>
        <w:rPr>
          <w:lang w:eastAsia="ru-RU"/>
        </w:rPr>
        <w:t>4.12</w:t>
      </w:r>
      <w:r w:rsidRPr="00566DFE">
        <w:rPr>
          <w:lang w:eastAsia="ru-RU"/>
        </w:rPr>
        <w:t xml:space="preserve"> – Результаты расчётов для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40"/>
        <w:gridCol w:w="1371"/>
      </w:tblGrid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Параметр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Величина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Общая площадь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20537,537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Общий объём элементов,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115943,7176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Длина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210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Ширина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140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Высота самого высокого элемента,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16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площади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0,45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платы, мм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29400</w:t>
            </w:r>
          </w:p>
        </w:tc>
      </w:tr>
      <w:tr w:rsidR="00566DFE" w:rsidRPr="00566DFE" w:rsidTr="00566DFE">
        <w:trPr>
          <w:trHeight w:val="363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Площадь печатной платы с учётом коэффициентом заполнения по площади, мм2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45638,97111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Минимально возможный объём корпуса, мм3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470400</w:t>
            </w:r>
          </w:p>
        </w:tc>
      </w:tr>
      <w:tr w:rsidR="00566DFE" w:rsidRPr="00566DFE" w:rsidTr="00566DFE">
        <w:trPr>
          <w:trHeight w:val="300"/>
        </w:trPr>
        <w:tc>
          <w:tcPr>
            <w:tcW w:w="8642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Коэффициент заполнения по объёму</w:t>
            </w:r>
          </w:p>
        </w:tc>
        <w:tc>
          <w:tcPr>
            <w:tcW w:w="236" w:type="dxa"/>
            <w:hideMark/>
          </w:tcPr>
          <w:p w:rsidR="00566DFE" w:rsidRPr="004D1BD7" w:rsidRDefault="00566DFE" w:rsidP="004D1BD7">
            <w:pPr>
              <w:pStyle w:val="af4"/>
            </w:pPr>
            <w:r w:rsidRPr="004D1BD7">
              <w:t>0,25</w:t>
            </w:r>
          </w:p>
        </w:tc>
      </w:tr>
    </w:tbl>
    <w:p w:rsidR="00566DFE" w:rsidRDefault="00566DFE" w:rsidP="00566DFE">
      <w:pPr>
        <w:pStyle w:val="af4"/>
        <w:rPr>
          <w:lang w:eastAsia="ru-RU"/>
        </w:rPr>
      </w:pPr>
    </w:p>
    <w:p w:rsidR="00C0606D" w:rsidRDefault="00C0606D" w:rsidP="00C0606D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4.3.2</w:t>
      </w:r>
      <w:r>
        <w:rPr>
          <w:lang w:eastAsia="ru-RU"/>
        </w:rPr>
        <w:tab/>
      </w:r>
      <w:r w:rsidRPr="00C0606D">
        <w:rPr>
          <w:lang w:eastAsia="ru-RU"/>
        </w:rPr>
        <w:t>Расчёт конструктивно-технологиче</w:t>
      </w:r>
      <w:r>
        <w:rPr>
          <w:lang w:eastAsia="ru-RU"/>
        </w:rPr>
        <w:t>ских параметров печатной платы</w:t>
      </w:r>
    </w:p>
    <w:p w:rsidR="00C0606D" w:rsidRDefault="004D1BD7" w:rsidP="00C0606D">
      <w:pPr>
        <w:rPr>
          <w:lang w:eastAsia="ru-RU"/>
        </w:rPr>
      </w:pPr>
      <w:r w:rsidRPr="004D1BD7">
        <w:rPr>
          <w:lang w:eastAsia="ru-RU"/>
        </w:rPr>
        <w:t xml:space="preserve">Ввиду того, что в </w:t>
      </w:r>
      <w:r>
        <w:rPr>
          <w:lang w:eastAsia="ru-RU"/>
        </w:rPr>
        <w:t>бортовом мультимедийном компьютере</w:t>
      </w:r>
      <w:r w:rsidRPr="004D1BD7">
        <w:rPr>
          <w:lang w:eastAsia="ru-RU"/>
        </w:rPr>
        <w:t xml:space="preserve"> </w:t>
      </w:r>
      <w:r>
        <w:rPr>
          <w:lang w:eastAsia="ru-RU"/>
        </w:rPr>
        <w:t>применяются</w:t>
      </w:r>
      <w:r w:rsidRPr="004D1BD7">
        <w:rPr>
          <w:lang w:eastAsia="ru-RU"/>
        </w:rPr>
        <w:t xml:space="preserve"> не только поверхностно-монтируемые компоненты, но и выводные, необходимо произвести ряд конструкторских расчётов для определения параметров монтажных отверстий для их установки.</w:t>
      </w:r>
    </w:p>
    <w:p w:rsidR="004D1BD7" w:rsidRDefault="004D1BD7" w:rsidP="00C0606D">
      <w:pPr>
        <w:rPr>
          <w:lang w:eastAsia="ru-RU"/>
        </w:rPr>
      </w:pPr>
      <w:r w:rsidRPr="004D1BD7">
        <w:rPr>
          <w:lang w:eastAsia="ru-RU"/>
        </w:rPr>
        <w:t xml:space="preserve">Перед проведением вычислений различных характеристик монтажных отверстий печатной платы необходимо выбрать класс точности, определяющий основные допуски и отклонения. Был выбран </w:t>
      </w:r>
      <w:r>
        <w:rPr>
          <w:lang w:eastAsia="ru-RU"/>
        </w:rPr>
        <w:t>пятый</w:t>
      </w:r>
      <w:r w:rsidRPr="004D1BD7">
        <w:rPr>
          <w:lang w:eastAsia="ru-RU"/>
        </w:rPr>
        <w:t xml:space="preserve"> класс точности из пяти, предусмотренных ГОСТ 23751-86.</w:t>
      </w:r>
      <w:r>
        <w:rPr>
          <w:lang w:eastAsia="ru-RU"/>
        </w:rPr>
        <w:t xml:space="preserve"> Предыдущие четыре класса</w:t>
      </w:r>
      <w:r w:rsidRPr="004D1BD7">
        <w:rPr>
          <w:lang w:eastAsia="ru-RU"/>
        </w:rPr>
        <w:t xml:space="preserve"> не подходят ввиду </w:t>
      </w:r>
      <w:r>
        <w:rPr>
          <w:lang w:eastAsia="ru-RU"/>
        </w:rPr>
        <w:t>применения</w:t>
      </w:r>
      <w:r w:rsidRPr="004D1BD7">
        <w:rPr>
          <w:lang w:eastAsia="ru-RU"/>
        </w:rPr>
        <w:t xml:space="preserve"> электрорадиоэлемент</w:t>
      </w:r>
      <w:r>
        <w:rPr>
          <w:lang w:eastAsia="ru-RU"/>
        </w:rPr>
        <w:t xml:space="preserve">ов </w:t>
      </w:r>
      <w:r w:rsidRPr="004D1BD7">
        <w:rPr>
          <w:lang w:eastAsia="ru-RU"/>
        </w:rPr>
        <w:t>поверхностного монтажа с</w:t>
      </w:r>
      <w:r>
        <w:rPr>
          <w:lang w:eastAsia="ru-RU"/>
        </w:rPr>
        <w:t xml:space="preserve"> крайне</w:t>
      </w:r>
      <w:r w:rsidRPr="004D1BD7">
        <w:rPr>
          <w:lang w:eastAsia="ru-RU"/>
        </w:rPr>
        <w:t xml:space="preserve"> малым </w:t>
      </w:r>
      <w:r>
        <w:rPr>
          <w:lang w:eastAsia="ru-RU"/>
        </w:rPr>
        <w:t>шагом</w:t>
      </w:r>
      <w:r w:rsidRPr="004D1BD7">
        <w:rPr>
          <w:lang w:eastAsia="ru-RU"/>
        </w:rPr>
        <w:t xml:space="preserve"> между контактными площадками, для которых недопустимы </w:t>
      </w:r>
      <w:r>
        <w:rPr>
          <w:lang w:eastAsia="ru-RU"/>
        </w:rPr>
        <w:t>излишне</w:t>
      </w:r>
      <w:r w:rsidRPr="004D1BD7">
        <w:rPr>
          <w:lang w:eastAsia="ru-RU"/>
        </w:rPr>
        <w:t xml:space="preserve"> грубые допуски</w:t>
      </w:r>
      <w:r>
        <w:rPr>
          <w:lang w:eastAsia="ru-RU"/>
        </w:rPr>
        <w:t>, предусматриваемые этими классами</w:t>
      </w:r>
      <w:r w:rsidRPr="004D1BD7">
        <w:rPr>
          <w:lang w:eastAsia="ru-RU"/>
        </w:rPr>
        <w:t>.</w:t>
      </w:r>
      <w:r>
        <w:rPr>
          <w:lang w:eastAsia="ru-RU"/>
        </w:rPr>
        <w:t xml:space="preserve"> Использование пятого класса точности – вынужденная мера, несмотря на повышенную стоимость и трудоёмкость производства плат.</w:t>
      </w:r>
    </w:p>
    <w:p w:rsidR="004D1BD7" w:rsidRDefault="004D1BD7" w:rsidP="004D1BD7">
      <w:pPr>
        <w:rPr>
          <w:lang w:eastAsia="ru-RU"/>
        </w:rPr>
      </w:pPr>
      <w:r w:rsidRPr="004D1BD7">
        <w:rPr>
          <w:lang w:eastAsia="ru-RU"/>
        </w:rPr>
        <w:t>Номинальное значение диаметра монтажного отверстия</w:t>
      </w:r>
      <w:r>
        <w:rPr>
          <w:lang w:eastAsia="ru-RU"/>
        </w:rPr>
        <w:t xml:space="preserve"> (</w:t>
      </w:r>
      <w:r w:rsidR="00E30944">
        <w:rPr>
          <w:lang w:eastAsia="ru-RU"/>
        </w:rPr>
        <w:t>4.4</w:t>
      </w:r>
      <w:r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30944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30944" w:rsidRPr="00A4778B" w:rsidRDefault="00E30944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16"/>
              </w:rPr>
              <w:object w:dxaOrig="2340" w:dyaOrig="440">
                <v:shape id="_x0000_i1050" type="#_x0000_t75" style="width:120pt;height:21pt" o:ole="">
                  <v:imagedata r:id="rId176" o:title=""/>
                </v:shape>
                <o:OLEObject Type="Embed" ProgID="Equation.3" ShapeID="_x0000_i1050" DrawAspect="Content" ObjectID="_1556394623" r:id="rId177"/>
              </w:object>
            </w:r>
          </w:p>
        </w:tc>
        <w:tc>
          <w:tcPr>
            <w:tcW w:w="816" w:type="dxa"/>
            <w:shd w:val="clear" w:color="auto" w:fill="auto"/>
          </w:tcPr>
          <w:p w:rsidR="00E30944" w:rsidRPr="00A4778B" w:rsidRDefault="00E30944" w:rsidP="00E4147F">
            <w:pPr>
              <w:pStyle w:val="af0"/>
              <w:rPr>
                <w:szCs w:val="28"/>
              </w:rPr>
            </w:pPr>
            <w:r>
              <w:t>(</w:t>
            </w:r>
            <w:r w:rsidR="00E4147F">
              <w:t>4</w:t>
            </w:r>
            <w:r>
              <w:t>.</w:t>
            </w:r>
            <w:r w:rsidR="00E4147F">
              <w:t>4</w:t>
            </w:r>
            <w:r>
              <w:t>)</w:t>
            </w:r>
          </w:p>
        </w:tc>
      </w:tr>
    </w:tbl>
    <w:p w:rsidR="00E4147F" w:rsidRPr="0052043D" w:rsidRDefault="00E30944" w:rsidP="0052043D">
      <w:pPr>
        <w:pStyle w:val="af1"/>
      </w:pPr>
      <w:r w:rsidRPr="0052043D">
        <w:t xml:space="preserve">где </w:t>
      </w:r>
      <w:r w:rsidRPr="0052043D">
        <w:rPr>
          <w:i/>
        </w:rPr>
        <w:t>dэ</w:t>
      </w:r>
      <w:r w:rsidRPr="0052043D">
        <w:t xml:space="preserve"> – максимальное значение диаметра вывода ЭРЭ (для прямо</w:t>
      </w:r>
      <w:r w:rsidR="00E4147F" w:rsidRPr="0052043D">
        <w:t>угольного вывода за диаметр берё</w:t>
      </w:r>
      <w:r w:rsidRPr="0052043D">
        <w:t xml:space="preserve">тся диагональ его сечения), </w:t>
      </w:r>
    </w:p>
    <w:p w:rsidR="00E4147F" w:rsidRPr="0052043D" w:rsidRDefault="00E30944" w:rsidP="0052043D">
      <w:pPr>
        <w:pStyle w:val="af1"/>
        <w:ind w:firstLine="709"/>
      </w:pPr>
      <w:r w:rsidRPr="0052043D">
        <w:rPr>
          <w:i/>
        </w:rPr>
        <w:t>r</w:t>
      </w:r>
      <w:r w:rsidRPr="0052043D">
        <w:t xml:space="preserve"> – разность между минимальным значением диаметра отверстия и максимальным значением диаметра вывода ЭРЭ (с допуском), </w:t>
      </w:r>
    </w:p>
    <w:p w:rsidR="00E30944" w:rsidRPr="0052043D" w:rsidRDefault="00E30944" w:rsidP="0052043D">
      <w:pPr>
        <w:pStyle w:val="af1"/>
        <w:ind w:firstLine="709"/>
      </w:pPr>
      <w:r w:rsidRPr="0052043D">
        <w:rPr>
          <w:i/>
        </w:rPr>
        <w:t>Δdн.о.</w:t>
      </w:r>
      <w:r w:rsidRPr="0052043D">
        <w:t xml:space="preserve"> – нижнее предельное отклонение номинального значения диаметра отверстия.</w:t>
      </w:r>
    </w:p>
    <w:p w:rsidR="00E4147F" w:rsidRDefault="00E4147F" w:rsidP="00E4147F">
      <w:r>
        <w:lastRenderedPageBreak/>
        <w:t xml:space="preserve">Ввиду плотного применения элементной базы, разработанной по западным стандартам </w:t>
      </w:r>
      <w:r>
        <w:rPr>
          <w:lang w:val="en-US"/>
        </w:rPr>
        <w:t>IPC</w:t>
      </w:r>
      <w:r w:rsidRPr="00E4147F">
        <w:t xml:space="preserve">, </w:t>
      </w:r>
      <w:r>
        <w:t xml:space="preserve">диаметры переходных отверстий невозможно выбрать из ряда, предложенного </w:t>
      </w:r>
      <w:r w:rsidRPr="00E4147F">
        <w:t>ГОСТ 10317-79</w:t>
      </w:r>
      <w:r>
        <w:t>. Поэтому, согласно рекомендациям</w:t>
      </w:r>
      <w:r w:rsidRPr="00E4147F">
        <w:t xml:space="preserve"> </w:t>
      </w:r>
      <w:r>
        <w:t xml:space="preserve">корпорации </w:t>
      </w:r>
      <w:r>
        <w:rPr>
          <w:lang w:val="en-US"/>
        </w:rPr>
        <w:t>Intel</w:t>
      </w:r>
      <w:r w:rsidRPr="00E4147F">
        <w:t xml:space="preserve"> [2], </w:t>
      </w:r>
      <w:r>
        <w:t>задействована технология микропереходных отверстий диаметром 0,1 мм.</w:t>
      </w:r>
    </w:p>
    <w:p w:rsidR="00E4147F" w:rsidRDefault="00E4147F" w:rsidP="00E4147F">
      <w:r w:rsidRPr="00E4147F">
        <w:t>Минимальный размер металлизированного монтажного отверстия рассчитывается по формулам (</w:t>
      </w:r>
      <w:r>
        <w:t>4</w:t>
      </w:r>
      <w:r w:rsidRPr="00E4147F">
        <w:t>.</w:t>
      </w:r>
      <w:r>
        <w:t>5</w:t>
      </w:r>
      <w:r w:rsidRPr="00E4147F">
        <w:t xml:space="preserve">, </w:t>
      </w:r>
      <w:r>
        <w:t>4</w:t>
      </w:r>
      <w:r w:rsidRPr="00E4147F">
        <w:t>.</w:t>
      </w:r>
      <w:r>
        <w:t>6</w:t>
      </w:r>
      <w:r w:rsidRPr="00E4147F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4147F" w:rsidRPr="00A4778B" w:rsidTr="00ED4003">
        <w:trPr>
          <w:jc w:val="right"/>
        </w:trPr>
        <w:tc>
          <w:tcPr>
            <w:tcW w:w="8755" w:type="dxa"/>
            <w:tcBorders>
              <w:bottom w:val="nil"/>
            </w:tcBorders>
            <w:shd w:val="clear" w:color="auto" w:fill="auto"/>
          </w:tcPr>
          <w:p w:rsidR="00E4147F" w:rsidRPr="00A4778B" w:rsidRDefault="00E4147F" w:rsidP="00ED4003">
            <w:pPr>
              <w:pStyle w:val="af0"/>
              <w:rPr>
                <w:szCs w:val="28"/>
              </w:rPr>
            </w:pPr>
            <w:r w:rsidRPr="008B5005">
              <w:rPr>
                <w:position w:val="-20"/>
              </w:rPr>
              <w:object w:dxaOrig="4300" w:dyaOrig="440">
                <v:shape id="_x0000_i1051" type="#_x0000_t75" style="width:219pt;height:21pt" o:ole="">
                  <v:imagedata r:id="rId178" o:title=""/>
                </v:shape>
                <o:OLEObject Type="Embed" ProgID="Equation.3" ShapeID="_x0000_i1051" DrawAspect="Content" ObjectID="_1556394624" r:id="rId179"/>
              </w:object>
            </w:r>
          </w:p>
        </w:tc>
        <w:tc>
          <w:tcPr>
            <w:tcW w:w="816" w:type="dxa"/>
            <w:tcBorders>
              <w:bottom w:val="nil"/>
            </w:tcBorders>
            <w:shd w:val="clear" w:color="auto" w:fill="auto"/>
          </w:tcPr>
          <w:p w:rsidR="00E4147F" w:rsidRPr="00A4778B" w:rsidRDefault="00E4147F" w:rsidP="00E4147F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4.5</w:t>
            </w:r>
            <w:r w:rsidRPr="00A4778B">
              <w:rPr>
                <w:szCs w:val="28"/>
              </w:rPr>
              <w:t>)</w:t>
            </w:r>
          </w:p>
        </w:tc>
      </w:tr>
      <w:tr w:rsidR="00E4147F" w:rsidRPr="00A4778B" w:rsidTr="00ED4003">
        <w:trPr>
          <w:trHeight w:val="516"/>
          <w:jc w:val="right"/>
        </w:trPr>
        <w:tc>
          <w:tcPr>
            <w:tcW w:w="8755" w:type="dxa"/>
            <w:tcBorders>
              <w:top w:val="nil"/>
              <w:bottom w:val="nil"/>
            </w:tcBorders>
            <w:shd w:val="clear" w:color="auto" w:fill="auto"/>
          </w:tcPr>
          <w:p w:rsidR="00E4147F" w:rsidRPr="00A4778B" w:rsidRDefault="00E4147F" w:rsidP="00ED4003">
            <w:pPr>
              <w:pStyle w:val="af0"/>
            </w:pPr>
            <w:r w:rsidRPr="00A4778B">
              <w:rPr>
                <w:position w:val="-20"/>
              </w:rPr>
              <w:object w:dxaOrig="4300" w:dyaOrig="440">
                <v:shape id="_x0000_i1052" type="#_x0000_t75" style="width:219pt;height:21pt" o:ole="">
                  <v:imagedata r:id="rId180" o:title=""/>
                </v:shape>
                <o:OLEObject Type="Embed" ProgID="Equation.3" ShapeID="_x0000_i1052" DrawAspect="Content" ObjectID="_1556394625" r:id="rId181"/>
              </w:object>
            </w:r>
          </w:p>
        </w:tc>
        <w:tc>
          <w:tcPr>
            <w:tcW w:w="816" w:type="dxa"/>
            <w:tcBorders>
              <w:top w:val="nil"/>
              <w:bottom w:val="nil"/>
            </w:tcBorders>
            <w:shd w:val="clear" w:color="auto" w:fill="auto"/>
          </w:tcPr>
          <w:p w:rsidR="00E4147F" w:rsidRPr="00A4778B" w:rsidRDefault="00E4147F" w:rsidP="00E4147F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4.6</w:t>
            </w:r>
            <w:r w:rsidRPr="00A4778B">
              <w:rPr>
                <w:szCs w:val="28"/>
              </w:rPr>
              <w:t>)</w:t>
            </w:r>
          </w:p>
        </w:tc>
      </w:tr>
    </w:tbl>
    <w:p w:rsidR="00E4147F" w:rsidRDefault="00E4147F" w:rsidP="00E4147F">
      <w:r w:rsidRPr="00E4147F">
        <w:t>Наименьший размер контактной площадки (</w:t>
      </w:r>
      <w:r>
        <w:t>4</w:t>
      </w:r>
      <w:r w:rsidRPr="00E4147F">
        <w:t>.</w:t>
      </w:r>
      <w:r>
        <w:t>7</w:t>
      </w:r>
      <w:r w:rsidRPr="00E4147F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4147F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4147F" w:rsidRPr="00A4778B" w:rsidRDefault="00E4147F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22"/>
              </w:rPr>
              <w:object w:dxaOrig="7100" w:dyaOrig="620">
                <v:shape id="_x0000_i1053" type="#_x0000_t75" style="width:363pt;height:30pt" o:ole="">
                  <v:imagedata r:id="rId182" o:title=""/>
                </v:shape>
                <o:OLEObject Type="Embed" ProgID="Equation.3" ShapeID="_x0000_i1053" DrawAspect="Content" ObjectID="_1556394626" r:id="rId183"/>
              </w:object>
            </w:r>
          </w:p>
        </w:tc>
        <w:tc>
          <w:tcPr>
            <w:tcW w:w="816" w:type="dxa"/>
            <w:shd w:val="clear" w:color="auto" w:fill="auto"/>
          </w:tcPr>
          <w:p w:rsidR="00E4147F" w:rsidRPr="00A4778B" w:rsidRDefault="00E4147F" w:rsidP="00E4147F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4.7</w:t>
            </w:r>
            <w:r w:rsidRPr="00A4778B">
              <w:rPr>
                <w:szCs w:val="28"/>
              </w:rPr>
              <w:t>)</w:t>
            </w:r>
          </w:p>
        </w:tc>
      </w:tr>
    </w:tbl>
    <w:p w:rsidR="00E4147F" w:rsidRDefault="00E4147F" w:rsidP="00E4147F">
      <w:pPr>
        <w:pStyle w:val="af1"/>
      </w:pPr>
      <w:r w:rsidRPr="00E4147F">
        <w:t xml:space="preserve">где </w:t>
      </w:r>
      <w:r w:rsidRPr="0052043D">
        <w:rPr>
          <w:i/>
        </w:rPr>
        <w:t>Δdв.о.</w:t>
      </w:r>
      <w:r w:rsidRPr="00E4147F">
        <w:t xml:space="preserve"> – верхнее предельное отклонение диаметра отверстия</w:t>
      </w:r>
      <w:r w:rsidR="00ED4003">
        <w:t>,</w:t>
      </w:r>
      <w:r w:rsidRPr="00E4147F">
        <w:t xml:space="preserve">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 xml:space="preserve">d0 </w:t>
      </w:r>
      <w:r w:rsidRPr="00E4147F">
        <w:t xml:space="preserve">– диаметр монтажного отверстия,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 xml:space="preserve">b </w:t>
      </w:r>
      <w:r w:rsidRPr="00E4147F">
        <w:t xml:space="preserve">– гарантийный поясок,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Δtв.о.</w:t>
      </w:r>
      <w:r w:rsidRPr="00E4147F">
        <w:t xml:space="preserve"> – верхнее предельное отклонение диаметра контактной площадки,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Δdт.р.</w:t>
      </w:r>
      <w:r w:rsidRPr="00E4147F">
        <w:t xml:space="preserve"> – значение подтравливаемого диэлектрика (для двухсторонней печатной платы </w:t>
      </w:r>
      <w:r w:rsidRPr="0052043D">
        <w:rPr>
          <w:i/>
        </w:rPr>
        <w:t>Δdт.р.</w:t>
      </w:r>
      <w:r w:rsidRPr="00E4147F">
        <w:t xml:space="preserve">=0),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Δtн.о.</w:t>
      </w:r>
      <w:r w:rsidRPr="00E4147F">
        <w:t xml:space="preserve"> – нижнее предельное отклонение диаметра контактной площадки, </w:t>
      </w:r>
    </w:p>
    <w:p w:rsidR="00ED4003" w:rsidRDefault="00E4147F" w:rsidP="00E4147F">
      <w:pPr>
        <w:pStyle w:val="af1"/>
        <w:ind w:firstLine="709"/>
      </w:pPr>
      <w:r w:rsidRPr="0052043D">
        <w:rPr>
          <w:i/>
        </w:rPr>
        <w:t>Td</w:t>
      </w:r>
      <w:r w:rsidRPr="00E4147F">
        <w:t xml:space="preserve"> – Позиционный допуск расположения осей отверстий, </w:t>
      </w:r>
    </w:p>
    <w:p w:rsidR="00E4147F" w:rsidRDefault="00E4147F" w:rsidP="00E4147F">
      <w:pPr>
        <w:pStyle w:val="af1"/>
        <w:ind w:firstLine="709"/>
      </w:pPr>
      <w:r w:rsidRPr="0052043D">
        <w:rPr>
          <w:i/>
        </w:rPr>
        <w:t>TD</w:t>
      </w:r>
      <w:r w:rsidRPr="00E4147F">
        <w:t xml:space="preserve"> – позиционный допуск расположения центров контактных площадок.</w:t>
      </w:r>
    </w:p>
    <w:p w:rsidR="00ED4003" w:rsidRDefault="00ED4003" w:rsidP="00ED4003">
      <w:r w:rsidRPr="00ED4003">
        <w:t>Максимальный диаметр контактной площадки (</w:t>
      </w:r>
      <w:r>
        <w:t>4</w:t>
      </w:r>
      <w:r w:rsidRPr="00ED4003">
        <w:t>.</w:t>
      </w:r>
      <w:r>
        <w:t>8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785F2C">
              <w:rPr>
                <w:position w:val="-12"/>
              </w:rPr>
              <w:object w:dxaOrig="2799" w:dyaOrig="360">
                <v:shape id="_x0000_i1054" type="#_x0000_t75" style="width:142.5pt;height:17pt" o:ole="">
                  <v:imagedata r:id="rId184" o:title=""/>
                </v:shape>
                <o:OLEObject Type="Embed" ProgID="Equation.3" ShapeID="_x0000_i1054" DrawAspect="Content" ObjectID="_1556394627" r:id="rId185"/>
              </w:object>
            </w:r>
          </w:p>
        </w:tc>
        <w:tc>
          <w:tcPr>
            <w:tcW w:w="816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4.8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r w:rsidRPr="00ED4003">
        <w:t>Минимальное расстояние между двумя контактными площадками определяется по формуле (</w:t>
      </w:r>
      <w:r>
        <w:t>4</w:t>
      </w:r>
      <w:r w:rsidRPr="00ED4003">
        <w:t>.</w:t>
      </w:r>
      <w:r>
        <w:t>9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16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14"/>
              </w:rPr>
              <w:object w:dxaOrig="2960" w:dyaOrig="380">
                <v:shape id="_x0000_i1055" type="#_x0000_t75" style="width:151pt;height:18.5pt" o:ole="">
                  <v:imagedata r:id="rId186" o:title=""/>
                </v:shape>
                <o:OLEObject Type="Embed" ProgID="Equation.3" ShapeID="_x0000_i1055" DrawAspect="Content" ObjectID="_1556394628" r:id="rId187"/>
              </w:object>
            </w:r>
          </w:p>
        </w:tc>
        <w:tc>
          <w:tcPr>
            <w:tcW w:w="816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4.9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pPr>
        <w:pStyle w:val="af1"/>
      </w:pPr>
      <w:r w:rsidRPr="00ED4003">
        <w:t xml:space="preserve">где </w:t>
      </w:r>
      <w:r w:rsidRPr="00ED4003">
        <w:rPr>
          <w:i/>
        </w:rPr>
        <w:t>δ</w:t>
      </w:r>
      <w:r w:rsidRPr="00ED4003">
        <w:rPr>
          <w:i/>
          <w:vertAlign w:val="subscript"/>
          <w:lang w:val="en-US"/>
        </w:rPr>
        <w:t>l</w:t>
      </w:r>
      <w:r w:rsidRPr="00ED4003">
        <w:rPr>
          <w:i/>
        </w:rPr>
        <w:t xml:space="preserve"> </w:t>
      </w:r>
      <w:r w:rsidRPr="00ED4003">
        <w:t xml:space="preserve">– допуск на расстояние проводников, </w:t>
      </w:r>
    </w:p>
    <w:p w:rsidR="00ED4003" w:rsidRDefault="00ED4003" w:rsidP="00ED4003">
      <w:pPr>
        <w:pStyle w:val="af1"/>
        <w:ind w:firstLine="709"/>
      </w:pPr>
      <w:r w:rsidRPr="00ED4003">
        <w:rPr>
          <w:i/>
          <w:lang w:val="en-US"/>
        </w:rPr>
        <w:t>L</w:t>
      </w:r>
      <w:r w:rsidRPr="00ED4003">
        <w:rPr>
          <w:i/>
          <w:vertAlign w:val="subscript"/>
        </w:rPr>
        <w:t>0</w:t>
      </w:r>
      <w:r w:rsidRPr="00ED4003">
        <w:t xml:space="preserve"> – расстояние между центрами контактных площадок.</w:t>
      </w:r>
    </w:p>
    <w:p w:rsidR="00ED4003" w:rsidRDefault="00ED4003" w:rsidP="00ED4003">
      <w:pPr>
        <w:spacing w:before="240"/>
      </w:pPr>
      <w:r w:rsidRPr="00ED4003">
        <w:t>Минимальное расстояние между прово</w:t>
      </w:r>
      <w:r>
        <w:t>дником и контактной площадкой (4.10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785F2C" w:rsidRDefault="00ED4003" w:rsidP="00ED4003">
            <w:pPr>
              <w:pStyle w:val="af0"/>
              <w:spacing w:before="0"/>
            </w:pPr>
            <w:r w:rsidRPr="00785F2C">
              <w:rPr>
                <w:position w:val="-38"/>
              </w:rPr>
              <w:object w:dxaOrig="4080" w:dyaOrig="880">
                <v:shape id="_x0000_i1056" type="#_x0000_t75" style="width:208.5pt;height:43pt" o:ole="">
                  <v:imagedata r:id="rId188" o:title=""/>
                </v:shape>
                <o:OLEObject Type="Embed" ProgID="Equation.3" ShapeID="_x0000_i1056" DrawAspect="Content" ObjectID="_1556394629" r:id="rId189"/>
              </w:object>
            </w:r>
          </w:p>
        </w:tc>
        <w:tc>
          <w:tcPr>
            <w:tcW w:w="893" w:type="dxa"/>
            <w:shd w:val="clear" w:color="auto" w:fill="auto"/>
          </w:tcPr>
          <w:p w:rsidR="00ED4003" w:rsidRPr="00785F2C" w:rsidRDefault="00ED4003" w:rsidP="00ED4003">
            <w:pPr>
              <w:pStyle w:val="af0"/>
            </w:pPr>
            <w:r w:rsidRPr="00785F2C">
              <w:t>(</w:t>
            </w:r>
            <w:r>
              <w:t>4.10</w:t>
            </w:r>
            <w:r w:rsidRPr="00785F2C">
              <w:t>)</w:t>
            </w:r>
          </w:p>
        </w:tc>
      </w:tr>
    </w:tbl>
    <w:p w:rsidR="00ED4003" w:rsidRDefault="00ED4003" w:rsidP="00ED4003">
      <w:pPr>
        <w:pStyle w:val="af1"/>
      </w:pPr>
      <w:r w:rsidRPr="00ED4003">
        <w:t xml:space="preserve">где </w:t>
      </w:r>
      <w:r w:rsidRPr="00ED4003">
        <w:rPr>
          <w:i/>
        </w:rPr>
        <w:t>δ</w:t>
      </w:r>
      <w:r w:rsidRPr="00ED4003">
        <w:rPr>
          <w:i/>
          <w:vertAlign w:val="subscript"/>
        </w:rPr>
        <w:t>р</w:t>
      </w:r>
      <w:r w:rsidRPr="00ED4003">
        <w:rPr>
          <w:i/>
        </w:rPr>
        <w:t xml:space="preserve"> </w:t>
      </w:r>
      <w:r w:rsidRPr="00ED4003">
        <w:t xml:space="preserve">– допуск на расположение контактной площадки, </w:t>
      </w:r>
    </w:p>
    <w:p w:rsidR="00ED4003" w:rsidRDefault="00ED4003" w:rsidP="00ED4003">
      <w:pPr>
        <w:pStyle w:val="af1"/>
        <w:ind w:firstLine="709"/>
      </w:pPr>
      <w:r w:rsidRPr="00ED4003">
        <w:rPr>
          <w:i/>
          <w:lang w:val="en-US"/>
        </w:rPr>
        <w:t>L</w:t>
      </w:r>
      <w:r w:rsidRPr="00ED4003">
        <w:rPr>
          <w:i/>
          <w:vertAlign w:val="subscript"/>
        </w:rPr>
        <w:t>0</w:t>
      </w:r>
      <w:r w:rsidRPr="00ED4003">
        <w:t xml:space="preserve"> – расстояние между центрами элементов.</w:t>
      </w:r>
    </w:p>
    <w:p w:rsidR="00ED4003" w:rsidRDefault="00ED4003" w:rsidP="00ED4003">
      <w:pPr>
        <w:spacing w:before="240"/>
      </w:pPr>
      <w:r w:rsidRPr="00ED4003">
        <w:t>Минимальное расстояние между двумя проводниками (</w:t>
      </w:r>
      <w:r>
        <w:t>4</w:t>
      </w:r>
      <w:r w:rsidRPr="00ED4003">
        <w:t>.1</w:t>
      </w:r>
      <w:r>
        <w:t>1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object w:dxaOrig="2940" w:dyaOrig="440">
                <v:shape id="_x0000_i1057" type="#_x0000_t75" style="width:150pt;height:21pt" o:ole="">
                  <v:imagedata r:id="rId190" o:title=""/>
                </v:shape>
                <o:OLEObject Type="Embed" ProgID="Equation.3" ShapeID="_x0000_i1057" DrawAspect="Content" ObjectID="_1556394630" r:id="rId191"/>
              </w:object>
            </w:r>
          </w:p>
        </w:tc>
        <w:tc>
          <w:tcPr>
            <w:tcW w:w="893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4.11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r w:rsidRPr="00ED4003">
        <w:t>Минимальная ширина проводника (</w:t>
      </w:r>
      <w:r>
        <w:t>4</w:t>
      </w:r>
      <w:r w:rsidRPr="00ED4003">
        <w:t>.1</w:t>
      </w:r>
      <w:r>
        <w:t>2</w:t>
      </w:r>
      <w:r w:rsidRPr="00ED4003"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ED4003" w:rsidRPr="00A4778B" w:rsidTr="00ED4003">
        <w:trPr>
          <w:jc w:val="right"/>
        </w:trPr>
        <w:tc>
          <w:tcPr>
            <w:tcW w:w="8755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position w:val="-24"/>
              </w:rPr>
              <w:object w:dxaOrig="3100" w:dyaOrig="480">
                <v:shape id="_x0000_i1058" type="#_x0000_t75" style="width:158.5pt;height:24pt" o:ole="">
                  <v:imagedata r:id="rId192" o:title=""/>
                </v:shape>
                <o:OLEObject Type="Embed" ProgID="Equation.3" ShapeID="_x0000_i1058" DrawAspect="Content" ObjectID="_1556394631" r:id="rId193"/>
              </w:object>
            </w:r>
          </w:p>
        </w:tc>
        <w:tc>
          <w:tcPr>
            <w:tcW w:w="893" w:type="dxa"/>
            <w:shd w:val="clear" w:color="auto" w:fill="auto"/>
          </w:tcPr>
          <w:p w:rsidR="00ED4003" w:rsidRPr="00A4778B" w:rsidRDefault="00ED4003" w:rsidP="00ED4003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4.12</w:t>
            </w:r>
            <w:r w:rsidRPr="00A4778B">
              <w:rPr>
                <w:szCs w:val="28"/>
              </w:rPr>
              <w:t>)</w:t>
            </w:r>
          </w:p>
        </w:tc>
      </w:tr>
    </w:tbl>
    <w:p w:rsidR="00ED4003" w:rsidRDefault="00ED4003" w:rsidP="00ED4003">
      <w:pPr>
        <w:pStyle w:val="af1"/>
      </w:pPr>
      <w:r w:rsidRPr="00ED4003">
        <w:t xml:space="preserve">где </w:t>
      </w:r>
      <w:r w:rsidRPr="00ED4003">
        <w:rPr>
          <w:i/>
          <w:lang w:val="en-US"/>
        </w:rPr>
        <w:t>b</w:t>
      </w:r>
      <w:r w:rsidRPr="00ED4003">
        <w:rPr>
          <w:i/>
          <w:vertAlign w:val="subscript"/>
        </w:rPr>
        <w:t>1</w:t>
      </w:r>
      <w:r w:rsidRPr="00ED4003">
        <w:rPr>
          <w:i/>
          <w:vertAlign w:val="subscript"/>
          <w:lang w:val="en-US"/>
        </w:rPr>
        <w:t>min</w:t>
      </w:r>
      <w:r w:rsidRPr="00ED4003">
        <w:t xml:space="preserve"> – минимальная эффективная ширина проводника</w:t>
      </w:r>
      <w:r>
        <w:t>,</w:t>
      </w:r>
      <w:r w:rsidRPr="00ED4003">
        <w:t xml:space="preserve"> </w:t>
      </w:r>
    </w:p>
    <w:p w:rsidR="00ED4003" w:rsidRPr="00ED4003" w:rsidRDefault="00ED4003" w:rsidP="00ED4003">
      <w:pPr>
        <w:pStyle w:val="af1"/>
        <w:ind w:firstLine="709"/>
      </w:pPr>
      <w:r w:rsidRPr="00ED4003">
        <w:rPr>
          <w:i/>
          <w:lang w:val="en-US"/>
        </w:rPr>
        <w:t>h</w:t>
      </w:r>
      <w:r w:rsidRPr="00ED4003">
        <w:rPr>
          <w:i/>
          <w:vertAlign w:val="subscript"/>
        </w:rPr>
        <w:t>ф</w:t>
      </w:r>
      <w:r w:rsidRPr="00ED4003">
        <w:t xml:space="preserve"> – толщина фольги.</w:t>
      </w:r>
    </w:p>
    <w:p w:rsidR="00ED4003" w:rsidRDefault="00ED4003" w:rsidP="00ED4003">
      <w:pPr>
        <w:spacing w:before="240"/>
      </w:pPr>
      <w:r>
        <w:t>В таблице 4.13 сведены результаты расчётов, в таблице 4.14 – вспомогательные параметры.</w:t>
      </w:r>
    </w:p>
    <w:p w:rsidR="00ED4003" w:rsidRDefault="00ED4003" w:rsidP="00ED4003">
      <w:pPr>
        <w:pStyle w:val="af3"/>
      </w:pPr>
      <w:r w:rsidRPr="00ED4003">
        <w:t xml:space="preserve">Таблица </w:t>
      </w:r>
      <w:r>
        <w:t>4.13</w:t>
      </w:r>
      <w:r w:rsidRPr="00ED4003">
        <w:t xml:space="preserve"> – Результаты расчёта конструктивно-технологических параметров печатной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ED4003" w:rsidRPr="00ED4003" w:rsidTr="00681C91">
        <w:trPr>
          <w:trHeight w:val="300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Значение</w:t>
            </w:r>
          </w:p>
        </w:tc>
      </w:tr>
      <w:tr w:rsidR="00ED4003" w:rsidRPr="00ED4003" w:rsidTr="00681C91">
        <w:trPr>
          <w:trHeight w:val="302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Номинальное значение диаметра монтажного отверстия,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1,41</w:t>
            </w:r>
          </w:p>
        </w:tc>
      </w:tr>
      <w:tr w:rsidR="00ED4003" w:rsidRPr="00ED4003" w:rsidTr="00681C91">
        <w:trPr>
          <w:trHeight w:val="277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Минимальный диаметр металлизированного монтажного отверстия,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1,11</w:t>
            </w:r>
          </w:p>
        </w:tc>
      </w:tr>
      <w:tr w:rsidR="00ED4003" w:rsidRPr="00ED4003" w:rsidTr="00681C91">
        <w:trPr>
          <w:trHeight w:val="268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Минимальный диаметр контактной площадки,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1,47</w:t>
            </w:r>
          </w:p>
        </w:tc>
      </w:tr>
      <w:tr w:rsidR="00ED4003" w:rsidRPr="00ED4003" w:rsidTr="00681C91">
        <w:trPr>
          <w:trHeight w:val="285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Максимальный диаметр контактной площадки,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1,49</w:t>
            </w:r>
          </w:p>
        </w:tc>
      </w:tr>
      <w:tr w:rsidR="00ED4003" w:rsidRPr="00ED4003" w:rsidTr="00681C91">
        <w:trPr>
          <w:trHeight w:val="262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Минимальное расстояние между двумя контактными площадками,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1,01</w:t>
            </w:r>
          </w:p>
        </w:tc>
      </w:tr>
      <w:tr w:rsidR="00ED4003" w:rsidRPr="00ED4003" w:rsidTr="00681C91">
        <w:trPr>
          <w:trHeight w:val="279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Минимальное расстояние между проводником и контактной площадкой,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1,64</w:t>
            </w:r>
          </w:p>
        </w:tc>
      </w:tr>
      <w:tr w:rsidR="00ED4003" w:rsidRPr="00ED4003" w:rsidTr="00681C91">
        <w:trPr>
          <w:trHeight w:val="284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Минимальное расстояние между двумя проводниками, мм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1,01</w:t>
            </w:r>
          </w:p>
        </w:tc>
      </w:tr>
      <w:tr w:rsidR="00ED4003" w:rsidRPr="00ED4003" w:rsidTr="00681C91">
        <w:trPr>
          <w:trHeight w:val="300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Минимальная ширина проводника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0,18</w:t>
            </w:r>
          </w:p>
        </w:tc>
      </w:tr>
      <w:tr w:rsidR="00ED4003" w:rsidRPr="00ED4003" w:rsidTr="00681C91">
        <w:trPr>
          <w:trHeight w:val="236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Минимальная ширина проводников цепей питания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1,08</w:t>
            </w:r>
          </w:p>
        </w:tc>
      </w:tr>
      <w:tr w:rsidR="00ED4003" w:rsidRPr="00ED4003" w:rsidTr="00681C91">
        <w:trPr>
          <w:trHeight w:val="270"/>
        </w:trPr>
        <w:tc>
          <w:tcPr>
            <w:tcW w:w="8500" w:type="dxa"/>
            <w:hideMark/>
          </w:tcPr>
          <w:p w:rsidR="00ED4003" w:rsidRPr="00681C91" w:rsidRDefault="00681C91" w:rsidP="00681C91">
            <w:pPr>
              <w:pStyle w:val="af4"/>
            </w:pPr>
            <w:r w:rsidRPr="00681C91">
              <w:t>Допустимый ток в сигнальн</w:t>
            </w:r>
            <w:r w:rsidR="00ED4003" w:rsidRPr="00681C91">
              <w:t>ых проводниках, А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0,50</w:t>
            </w:r>
          </w:p>
        </w:tc>
      </w:tr>
      <w:tr w:rsidR="00ED4003" w:rsidRPr="00ED4003" w:rsidTr="00681C91">
        <w:trPr>
          <w:trHeight w:val="287"/>
        </w:trPr>
        <w:tc>
          <w:tcPr>
            <w:tcW w:w="8500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Допустимый ток в проводниках цепей питания, А</w:t>
            </w:r>
          </w:p>
        </w:tc>
        <w:tc>
          <w:tcPr>
            <w:tcW w:w="1411" w:type="dxa"/>
            <w:hideMark/>
          </w:tcPr>
          <w:p w:rsidR="00ED4003" w:rsidRPr="00681C91" w:rsidRDefault="00ED4003" w:rsidP="00681C91">
            <w:pPr>
              <w:pStyle w:val="af4"/>
            </w:pPr>
            <w:r w:rsidRPr="00681C91">
              <w:t>2,96</w:t>
            </w:r>
          </w:p>
        </w:tc>
      </w:tr>
    </w:tbl>
    <w:p w:rsidR="00BF3D43" w:rsidRDefault="00BF3D43" w:rsidP="00681C91">
      <w:pPr>
        <w:pStyle w:val="af3"/>
      </w:pPr>
    </w:p>
    <w:p w:rsidR="00BF3D43" w:rsidRDefault="00BF3D43" w:rsidP="00681C91">
      <w:pPr>
        <w:pStyle w:val="af3"/>
      </w:pPr>
    </w:p>
    <w:p w:rsidR="00BF3D43" w:rsidRDefault="00BF3D43" w:rsidP="00681C91">
      <w:pPr>
        <w:pStyle w:val="af3"/>
      </w:pPr>
    </w:p>
    <w:p w:rsidR="00BF3D43" w:rsidRDefault="00BF3D43" w:rsidP="00681C91">
      <w:pPr>
        <w:pStyle w:val="af3"/>
      </w:pPr>
    </w:p>
    <w:p w:rsidR="00ED4003" w:rsidRDefault="00681C91" w:rsidP="00681C91">
      <w:pPr>
        <w:pStyle w:val="af3"/>
      </w:pPr>
      <w:r w:rsidRPr="00681C91">
        <w:lastRenderedPageBreak/>
        <w:t xml:space="preserve">Таблица </w:t>
      </w:r>
      <w:r>
        <w:t>4.14</w:t>
      </w:r>
      <w:r w:rsidRPr="00681C91">
        <w:t xml:space="preserve"> – Вспомогательные параметры для расчёта конструктивно-технологических параметров печатной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F3D43" w:rsidRPr="00681C91" w:rsidTr="00BF3D43">
        <w:trPr>
          <w:trHeight w:val="300"/>
        </w:trPr>
        <w:tc>
          <w:tcPr>
            <w:tcW w:w="8500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Значение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Максимальное значение ширины вывода,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0,91</w:t>
            </w:r>
          </w:p>
        </w:tc>
      </w:tr>
      <w:tr w:rsidR="00BF3D43" w:rsidRPr="00BF3D43" w:rsidTr="00BF3D43">
        <w:trPr>
          <w:trHeight w:val="575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Разность между минимальным значением диаметра отверстия и максимальным значением диаметра вывода элемента,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0,40</w:t>
            </w:r>
          </w:p>
        </w:tc>
      </w:tr>
      <w:tr w:rsidR="00BF3D43" w:rsidRPr="00BF3D43" w:rsidTr="00BF3D43">
        <w:trPr>
          <w:trHeight w:val="286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Нижнее предельное отклонение номинального значения диаметра отверстия,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0,10</w:t>
            </w:r>
          </w:p>
        </w:tc>
      </w:tr>
      <w:tr w:rsidR="00BF3D43" w:rsidRPr="00BF3D43" w:rsidTr="00BF3D43">
        <w:trPr>
          <w:trHeight w:val="262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Верхнее предельное отклонение диаметра отверстия,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0,10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Гарантийный поясок,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0,03</w:t>
            </w:r>
          </w:p>
        </w:tc>
      </w:tr>
      <w:tr w:rsidR="00BF3D43" w:rsidRPr="00BF3D43" w:rsidTr="00BF3D43">
        <w:trPr>
          <w:trHeight w:val="256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Верхнее предельное отклонение диаметра контактной площадки,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273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Нижнее предельное отклонение диаметра контактной площадки,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Значение подтравливаемого диэлектрика,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0,00</w:t>
            </w:r>
          </w:p>
        </w:tc>
      </w:tr>
      <w:tr w:rsidR="00BF3D43" w:rsidRPr="00BF3D43" w:rsidTr="00BF3D43">
        <w:trPr>
          <w:trHeight w:val="24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Позиционный допуск расположения осей отверстий,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258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Позиционный допуск расположения центров контактных площадок,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Допуск на расстояние проводников,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0,02</w:t>
            </w:r>
          </w:p>
        </w:tc>
      </w:tr>
      <w:tr w:rsidR="00BF3D43" w:rsidRPr="00BF3D43" w:rsidTr="00BF3D43">
        <w:trPr>
          <w:trHeight w:val="252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Допуск на расположение контактной площадки,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0,08</w:t>
            </w:r>
          </w:p>
        </w:tc>
      </w:tr>
      <w:tr w:rsidR="00BF3D43" w:rsidRPr="00BF3D43" w:rsidTr="00BF3D43">
        <w:trPr>
          <w:trHeight w:val="269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Минимальная эффективная ширина проводника, мм 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0,10</w:t>
            </w:r>
          </w:p>
        </w:tc>
      </w:tr>
      <w:tr w:rsidR="00BF3D43" w:rsidRPr="00BF3D43" w:rsidTr="00BF3D43">
        <w:trPr>
          <w:trHeight w:val="274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Минимальная эффективная ширина проводников цепей питания, мм 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1,00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Толщина фольги,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0,04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Допустимая плотность тока, А/мм2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78,00</w:t>
            </w:r>
          </w:p>
        </w:tc>
      </w:tr>
    </w:tbl>
    <w:p w:rsidR="00C0606D" w:rsidRDefault="00C0606D" w:rsidP="00C0606D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4.3.3</w:t>
      </w:r>
      <w:r>
        <w:rPr>
          <w:lang w:eastAsia="ru-RU"/>
        </w:rPr>
        <w:tab/>
      </w:r>
      <w:r w:rsidR="00B62E13" w:rsidRPr="00000D00">
        <w:rPr>
          <w:lang w:eastAsia="ru-RU"/>
        </w:rPr>
        <w:t>Расчёт механической прочности и системы виброударной защиты</w:t>
      </w:r>
      <w:r w:rsidR="00B62E13" w:rsidRPr="00C0606D">
        <w:rPr>
          <w:lang w:eastAsia="ru-RU"/>
        </w:rPr>
        <w:t xml:space="preserve"> </w:t>
      </w:r>
    </w:p>
    <w:p w:rsidR="00000D00" w:rsidRDefault="00BF3D43" w:rsidP="00000D00">
      <w:pPr>
        <w:rPr>
          <w:lang w:eastAsia="ru-RU"/>
        </w:rPr>
      </w:pPr>
      <w:r w:rsidRPr="00BF3D43">
        <w:rPr>
          <w:lang w:eastAsia="ru-RU"/>
        </w:rPr>
        <w:t xml:space="preserve">Используя </w:t>
      </w:r>
      <w:r>
        <w:rPr>
          <w:lang w:eastAsia="ru-RU"/>
        </w:rPr>
        <w:t>сервис</w:t>
      </w:r>
      <w:r w:rsidRPr="00BF3D43">
        <w:rPr>
          <w:lang w:eastAsia="ru-RU"/>
        </w:rPr>
        <w:t xml:space="preserve"> </w:t>
      </w:r>
      <w:r>
        <w:rPr>
          <w:lang w:eastAsia="ru-RU"/>
        </w:rPr>
        <w:t>ИСОКТР РЭС</w:t>
      </w:r>
      <w:r w:rsidRPr="00BF3D43">
        <w:rPr>
          <w:lang w:eastAsia="ru-RU"/>
        </w:rPr>
        <w:t xml:space="preserve"> [</w:t>
      </w:r>
      <w:r>
        <w:rPr>
          <w:lang w:eastAsia="ru-RU"/>
        </w:rPr>
        <w:t>3</w:t>
      </w:r>
      <w:r w:rsidRPr="00BF3D43">
        <w:rPr>
          <w:lang w:eastAsia="ru-RU"/>
        </w:rPr>
        <w:t xml:space="preserve">], были получены сведения о </w:t>
      </w:r>
      <w:r>
        <w:rPr>
          <w:lang w:eastAsia="ru-RU"/>
        </w:rPr>
        <w:t>механической прочности печатных узлов бортового мультимедийного компьютера и их частотах собственных колебаний</w:t>
      </w:r>
      <w:r w:rsidRPr="00BF3D43">
        <w:rPr>
          <w:lang w:eastAsia="ru-RU"/>
        </w:rPr>
        <w:t>. Входные параметры сведены в таблиц</w:t>
      </w:r>
      <w:r>
        <w:rPr>
          <w:lang w:eastAsia="ru-RU"/>
        </w:rPr>
        <w:t>ы</w:t>
      </w:r>
      <w:r w:rsidRPr="00BF3D43">
        <w:rPr>
          <w:lang w:eastAsia="ru-RU"/>
        </w:rPr>
        <w:t xml:space="preserve"> </w:t>
      </w:r>
      <w:r>
        <w:rPr>
          <w:lang w:eastAsia="ru-RU"/>
        </w:rPr>
        <w:t>4</w:t>
      </w:r>
      <w:r w:rsidRPr="00BF3D43">
        <w:rPr>
          <w:lang w:eastAsia="ru-RU"/>
        </w:rPr>
        <w:t>.1</w:t>
      </w:r>
      <w:r>
        <w:rPr>
          <w:lang w:eastAsia="ru-RU"/>
        </w:rPr>
        <w:t>5 и 4.16</w:t>
      </w:r>
      <w:r w:rsidRPr="00BF3D43">
        <w:rPr>
          <w:lang w:eastAsia="ru-RU"/>
        </w:rPr>
        <w:t xml:space="preserve">, выходные – в </w:t>
      </w:r>
      <w:r>
        <w:rPr>
          <w:lang w:eastAsia="ru-RU"/>
        </w:rPr>
        <w:t>4.17 и 4.18</w:t>
      </w:r>
      <w:r w:rsidRPr="00BF3D43">
        <w:rPr>
          <w:lang w:eastAsia="ru-RU"/>
        </w:rPr>
        <w:t>.</w:t>
      </w:r>
    </w:p>
    <w:p w:rsidR="00BF3D43" w:rsidRDefault="00BF3D43" w:rsidP="00BF3D43">
      <w:pPr>
        <w:pStyle w:val="af3"/>
        <w:rPr>
          <w:lang w:eastAsia="ru-RU"/>
        </w:rPr>
      </w:pPr>
      <w:r w:rsidRPr="00BF3D43">
        <w:rPr>
          <w:lang w:eastAsia="ru-RU"/>
        </w:rPr>
        <w:t xml:space="preserve">Таблица </w:t>
      </w:r>
      <w:r>
        <w:rPr>
          <w:lang w:eastAsia="ru-RU"/>
        </w:rPr>
        <w:t>4.15</w:t>
      </w:r>
      <w:r w:rsidRPr="00BF3D43">
        <w:rPr>
          <w:lang w:eastAsia="ru-RU"/>
        </w:rPr>
        <w:t xml:space="preserve"> – </w:t>
      </w:r>
      <w:r>
        <w:rPr>
          <w:lang w:eastAsia="ru-RU"/>
        </w:rPr>
        <w:t>Д</w:t>
      </w:r>
      <w:r w:rsidRPr="00BF3D43">
        <w:rPr>
          <w:lang w:eastAsia="ru-RU"/>
        </w:rPr>
        <w:t>анные для расчёта вибрационного режима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F3D43" w:rsidRPr="00681C91" w:rsidTr="00BF3D43">
        <w:trPr>
          <w:trHeight w:val="300"/>
        </w:trPr>
        <w:tc>
          <w:tcPr>
            <w:tcW w:w="8500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Значение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Модуль упругости, Н/м2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3,02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Пуассона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0,30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Толщина материала, мм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1,65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платы, 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0,014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платы, м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0,007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Масса платы с элементами, кг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0,200</w:t>
            </w:r>
          </w:p>
        </w:tc>
      </w:tr>
      <w:tr w:rsidR="00BF3D43" w:rsidRPr="00BF3D43" w:rsidTr="00BF3D43">
        <w:trPr>
          <w:trHeight w:val="300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точек крепления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F3D43" w:rsidRPr="00BF3D43" w:rsidTr="00BF3D43">
        <w:trPr>
          <w:trHeight w:val="224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Максимальные перегрузки, действующие на плату, g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  <w:tr w:rsidR="00BF3D43" w:rsidRPr="00BF3D43" w:rsidTr="00BF3D43">
        <w:trPr>
          <w:trHeight w:val="241"/>
        </w:trPr>
        <w:tc>
          <w:tcPr>
            <w:tcW w:w="8500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Диапазон частот вибрации, максимальная частота, Гц</w:t>
            </w:r>
          </w:p>
        </w:tc>
        <w:tc>
          <w:tcPr>
            <w:tcW w:w="1411" w:type="dxa"/>
            <w:hideMark/>
          </w:tcPr>
          <w:p w:rsidR="00BF3D43" w:rsidRPr="00BF3D43" w:rsidRDefault="00BF3D43" w:rsidP="00BF3D4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F3D43">
              <w:rPr>
                <w:rFonts w:eastAsia="Times New Roman" w:cs="Times New Roman"/>
                <w:color w:val="000000"/>
                <w:sz w:val="22"/>
                <w:lang w:eastAsia="ru-RU"/>
              </w:rPr>
              <w:t>200</w:t>
            </w:r>
          </w:p>
        </w:tc>
      </w:tr>
    </w:tbl>
    <w:p w:rsidR="008D38FA" w:rsidRDefault="008D38FA" w:rsidP="00BF3D43">
      <w:pPr>
        <w:pStyle w:val="af3"/>
        <w:rPr>
          <w:lang w:eastAsia="ru-RU"/>
        </w:rPr>
      </w:pPr>
    </w:p>
    <w:p w:rsidR="008D38FA" w:rsidRDefault="008D38FA" w:rsidP="00BF3D43">
      <w:pPr>
        <w:pStyle w:val="af3"/>
        <w:rPr>
          <w:lang w:eastAsia="ru-RU"/>
        </w:rPr>
      </w:pPr>
    </w:p>
    <w:p w:rsidR="008D38FA" w:rsidRDefault="008D38FA" w:rsidP="00BF3D43">
      <w:pPr>
        <w:pStyle w:val="af3"/>
        <w:rPr>
          <w:lang w:eastAsia="ru-RU"/>
        </w:rPr>
      </w:pPr>
    </w:p>
    <w:p w:rsidR="00BF3D43" w:rsidRDefault="00BF3D43" w:rsidP="00BF3D43">
      <w:pPr>
        <w:pStyle w:val="af3"/>
        <w:rPr>
          <w:lang w:eastAsia="ru-RU"/>
        </w:rPr>
      </w:pPr>
      <w:r w:rsidRPr="00BF3D43">
        <w:rPr>
          <w:lang w:eastAsia="ru-RU"/>
        </w:rPr>
        <w:lastRenderedPageBreak/>
        <w:t xml:space="preserve">Таблица </w:t>
      </w:r>
      <w:r>
        <w:rPr>
          <w:lang w:eastAsia="ru-RU"/>
        </w:rPr>
        <w:t>4.16</w:t>
      </w:r>
      <w:r w:rsidRPr="00BF3D43">
        <w:rPr>
          <w:lang w:eastAsia="ru-RU"/>
        </w:rPr>
        <w:t xml:space="preserve"> – </w:t>
      </w:r>
      <w:r>
        <w:rPr>
          <w:lang w:eastAsia="ru-RU"/>
        </w:rPr>
        <w:t>Д</w:t>
      </w:r>
      <w:r w:rsidRPr="00BF3D43">
        <w:rPr>
          <w:lang w:eastAsia="ru-RU"/>
        </w:rPr>
        <w:t>анные для расчёта вибрационного режима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F3D43" w:rsidRPr="00681C91" w:rsidTr="008D38FA">
        <w:trPr>
          <w:trHeight w:val="300"/>
        </w:trPr>
        <w:tc>
          <w:tcPr>
            <w:tcW w:w="8500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BF3D43" w:rsidRPr="00681C91" w:rsidRDefault="00BF3D43" w:rsidP="008E3277">
            <w:pPr>
              <w:pStyle w:val="af4"/>
            </w:pPr>
            <w:r w:rsidRPr="00681C91">
              <w:t>Значение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Толщина материала, мм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1,33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платы, м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0,021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платы, м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0,014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Масса платы с элементами, кг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0,150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точек крепления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</w:tr>
      <w:tr w:rsidR="008D38FA" w:rsidRPr="008D38FA" w:rsidTr="008D38FA">
        <w:trPr>
          <w:trHeight w:val="289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Максимальные перегрузки, действующие на плату, g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  <w:tr w:rsidR="008D38FA" w:rsidRPr="008D38FA" w:rsidTr="008D38FA">
        <w:trPr>
          <w:trHeight w:val="28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Диапазон частот вибрации, максимальная частота, Гц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200</w:t>
            </w:r>
          </w:p>
        </w:tc>
      </w:tr>
    </w:tbl>
    <w:p w:rsidR="008D38FA" w:rsidRDefault="008D38FA" w:rsidP="008D38FA">
      <w:pPr>
        <w:pStyle w:val="af4"/>
        <w:rPr>
          <w:lang w:eastAsia="ru-RU"/>
        </w:rPr>
      </w:pPr>
    </w:p>
    <w:p w:rsidR="008D38FA" w:rsidRDefault="00812BB4" w:rsidP="008D38FA">
      <w:pPr>
        <w:rPr>
          <w:lang w:eastAsia="ru-RU"/>
        </w:rPr>
      </w:pPr>
      <w:r>
        <w:rPr>
          <w:lang w:eastAsia="ru-RU"/>
        </w:rPr>
        <w:t xml:space="preserve">Необходимо, чтобы минимальная собственная частота печатной платы удовлетворяла условию </w:t>
      </w:r>
      <w:r w:rsidR="008D38FA">
        <w:rPr>
          <w:lang w:eastAsia="ru-RU"/>
        </w:rPr>
        <w:t>(4.13)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812BB4" w:rsidRPr="00A4778B" w:rsidTr="008E3277">
        <w:trPr>
          <w:jc w:val="right"/>
        </w:trPr>
        <w:tc>
          <w:tcPr>
            <w:tcW w:w="8755" w:type="dxa"/>
            <w:shd w:val="clear" w:color="auto" w:fill="auto"/>
          </w:tcPr>
          <w:p w:rsidR="00812BB4" w:rsidRPr="00A4778B" w:rsidRDefault="007401F7" w:rsidP="007401F7">
            <w:pPr>
              <w:pStyle w:val="af0"/>
              <w:spacing w:before="0"/>
              <w:rPr>
                <w:szCs w:val="28"/>
              </w:rPr>
            </w:pPr>
            <w:r w:rsidRPr="00812BB4">
              <w:rPr>
                <w:position w:val="-34"/>
              </w:rPr>
              <w:object w:dxaOrig="2439" w:dyaOrig="880">
                <v:shape id="_x0000_i1059" type="#_x0000_t75" style="width:124.5pt;height:44pt" o:ole="">
                  <v:imagedata r:id="rId194" o:title=""/>
                </v:shape>
                <o:OLEObject Type="Embed" ProgID="Equation.DSMT4" ShapeID="_x0000_i1059" DrawAspect="Content" ObjectID="_1556394632" r:id="rId195"/>
              </w:object>
            </w:r>
          </w:p>
        </w:tc>
        <w:tc>
          <w:tcPr>
            <w:tcW w:w="893" w:type="dxa"/>
            <w:shd w:val="clear" w:color="auto" w:fill="auto"/>
          </w:tcPr>
          <w:p w:rsidR="00812BB4" w:rsidRPr="00A4778B" w:rsidRDefault="00812BB4" w:rsidP="007401F7">
            <w:pPr>
              <w:pStyle w:val="af0"/>
              <w:jc w:val="both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</w:t>
            </w:r>
            <w:r w:rsidR="007401F7">
              <w:rPr>
                <w:szCs w:val="28"/>
              </w:rPr>
              <w:t>3</w:t>
            </w:r>
            <w:r w:rsidRPr="00A4778B">
              <w:rPr>
                <w:szCs w:val="28"/>
              </w:rPr>
              <w:t>)</w:t>
            </w:r>
          </w:p>
        </w:tc>
      </w:tr>
    </w:tbl>
    <w:p w:rsidR="007401F7" w:rsidRDefault="007401F7" w:rsidP="007401F7">
      <w:pPr>
        <w:rPr>
          <w:lang w:eastAsia="ru-RU"/>
        </w:rPr>
      </w:pPr>
      <w:r>
        <w:rPr>
          <w:lang w:eastAsia="ru-RU"/>
        </w:rPr>
        <w:t>Необходимо, чтобы собственная частота колебаний была не менее чем на октаву выше максимальной частоты возмущающих колебаний, т. е. необходимо выполнение условия (4.14)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7401F7" w:rsidRPr="00A4778B" w:rsidTr="008E3277">
        <w:trPr>
          <w:jc w:val="right"/>
        </w:trPr>
        <w:tc>
          <w:tcPr>
            <w:tcW w:w="8755" w:type="dxa"/>
            <w:shd w:val="clear" w:color="auto" w:fill="auto"/>
          </w:tcPr>
          <w:p w:rsidR="007401F7" w:rsidRPr="00A4778B" w:rsidRDefault="007401F7" w:rsidP="008E3277">
            <w:pPr>
              <w:pStyle w:val="af0"/>
              <w:spacing w:before="0"/>
              <w:rPr>
                <w:szCs w:val="28"/>
              </w:rPr>
            </w:pPr>
            <w:r w:rsidRPr="007401F7">
              <w:rPr>
                <w:position w:val="-30"/>
              </w:rPr>
              <w:object w:dxaOrig="740" w:dyaOrig="700">
                <v:shape id="_x0000_i1060" type="#_x0000_t75" style="width:38pt;height:35pt" o:ole="">
                  <v:imagedata r:id="rId196" o:title=""/>
                </v:shape>
                <o:OLEObject Type="Embed" ProgID="Equation.DSMT4" ShapeID="_x0000_i1060" DrawAspect="Content" ObjectID="_1556394633" r:id="rId197"/>
              </w:object>
            </w:r>
          </w:p>
        </w:tc>
        <w:tc>
          <w:tcPr>
            <w:tcW w:w="893" w:type="dxa"/>
            <w:shd w:val="clear" w:color="auto" w:fill="auto"/>
          </w:tcPr>
          <w:p w:rsidR="007401F7" w:rsidRPr="00A4778B" w:rsidRDefault="007401F7" w:rsidP="008E3277">
            <w:pPr>
              <w:pStyle w:val="af0"/>
              <w:jc w:val="both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>
              <w:rPr>
                <w:szCs w:val="28"/>
              </w:rPr>
              <w:t>4.14</w:t>
            </w:r>
            <w:r w:rsidRPr="00A4778B">
              <w:rPr>
                <w:szCs w:val="28"/>
              </w:rPr>
              <w:t>)</w:t>
            </w:r>
          </w:p>
        </w:tc>
      </w:tr>
    </w:tbl>
    <w:p w:rsidR="00BF3D43" w:rsidRDefault="008D38FA" w:rsidP="008D38FA">
      <w:pPr>
        <w:pStyle w:val="af3"/>
        <w:rPr>
          <w:lang w:eastAsia="ru-RU"/>
        </w:rPr>
      </w:pPr>
      <w:r w:rsidRPr="008D38FA">
        <w:rPr>
          <w:lang w:eastAsia="ru-RU"/>
        </w:rPr>
        <w:t xml:space="preserve">Таблица </w:t>
      </w:r>
      <w:r>
        <w:rPr>
          <w:lang w:eastAsia="ru-RU"/>
        </w:rPr>
        <w:t>4.17</w:t>
      </w:r>
      <w:r w:rsidRPr="008D38FA">
        <w:rPr>
          <w:lang w:eastAsia="ru-RU"/>
        </w:rPr>
        <w:t xml:space="preserve"> – Результаты расчёта вибрационного режима материнской платы</w:t>
      </w:r>
    </w:p>
    <w:tbl>
      <w:tblPr>
        <w:tblStyle w:val="aa"/>
        <w:tblW w:w="9911" w:type="dxa"/>
        <w:tblLayout w:type="fixed"/>
        <w:tblLook w:val="04A0" w:firstRow="1" w:lastRow="0" w:firstColumn="1" w:lastColumn="0" w:noHBand="0" w:noVBand="1"/>
      </w:tblPr>
      <w:tblGrid>
        <w:gridCol w:w="8500"/>
        <w:gridCol w:w="1411"/>
      </w:tblGrid>
      <w:tr w:rsidR="008D38FA" w:rsidRPr="00681C91" w:rsidTr="0037097C">
        <w:trPr>
          <w:trHeight w:val="300"/>
        </w:trPr>
        <w:tc>
          <w:tcPr>
            <w:tcW w:w="8500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Значение</w:t>
            </w:r>
          </w:p>
        </w:tc>
      </w:tr>
      <w:tr w:rsidR="0037097C" w:rsidRPr="008D38FA" w:rsidTr="0037097C">
        <w:trPr>
          <w:trHeight w:val="300"/>
        </w:trPr>
        <w:tc>
          <w:tcPr>
            <w:tcW w:w="8500" w:type="dxa"/>
            <w:hideMark/>
          </w:tcPr>
          <w:p w:rsidR="0037097C" w:rsidRPr="008D38FA" w:rsidRDefault="0037097C" w:rsidP="0037097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Частота собственных колебаний платы, Гц</w:t>
            </w:r>
          </w:p>
        </w:tc>
        <w:tc>
          <w:tcPr>
            <w:tcW w:w="1411" w:type="dxa"/>
            <w:vAlign w:val="bottom"/>
          </w:tcPr>
          <w:p w:rsidR="0037097C" w:rsidRDefault="0037097C" w:rsidP="0037097C">
            <w:pPr>
              <w:pStyle w:val="af4"/>
            </w:pPr>
            <w:r>
              <w:t>3647,51</w:t>
            </w:r>
          </w:p>
        </w:tc>
      </w:tr>
      <w:tr w:rsidR="0037097C" w:rsidRPr="008D38FA" w:rsidTr="0037097C">
        <w:trPr>
          <w:trHeight w:val="302"/>
        </w:trPr>
        <w:tc>
          <w:tcPr>
            <w:tcW w:w="8500" w:type="dxa"/>
            <w:hideMark/>
          </w:tcPr>
          <w:p w:rsidR="0037097C" w:rsidRPr="008D38FA" w:rsidRDefault="0037097C" w:rsidP="0037097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Условие проверки усталостной долговечности, Гц</w:t>
            </w:r>
          </w:p>
        </w:tc>
        <w:tc>
          <w:tcPr>
            <w:tcW w:w="1411" w:type="dxa"/>
            <w:vAlign w:val="bottom"/>
          </w:tcPr>
          <w:p w:rsidR="0037097C" w:rsidRDefault="0037097C" w:rsidP="0037097C">
            <w:pPr>
              <w:pStyle w:val="af4"/>
            </w:pPr>
            <w:r>
              <w:t>3311,42</w:t>
            </w:r>
          </w:p>
        </w:tc>
      </w:tr>
      <w:tr w:rsidR="0037097C" w:rsidRPr="008D38FA" w:rsidTr="0037097C">
        <w:trPr>
          <w:trHeight w:val="300"/>
        </w:trPr>
        <w:tc>
          <w:tcPr>
            <w:tcW w:w="8500" w:type="dxa"/>
            <w:hideMark/>
          </w:tcPr>
          <w:p w:rsidR="0037097C" w:rsidRPr="008D38FA" w:rsidRDefault="0037097C" w:rsidP="0037097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Результат проверки правила октавы</w:t>
            </w:r>
          </w:p>
        </w:tc>
        <w:tc>
          <w:tcPr>
            <w:tcW w:w="1411" w:type="dxa"/>
            <w:vAlign w:val="bottom"/>
          </w:tcPr>
          <w:p w:rsidR="0037097C" w:rsidRDefault="0037097C" w:rsidP="0037097C">
            <w:pPr>
              <w:pStyle w:val="af4"/>
            </w:pPr>
            <w:r>
              <w:t>18,24</w:t>
            </w:r>
          </w:p>
        </w:tc>
      </w:tr>
    </w:tbl>
    <w:p w:rsidR="008D38FA" w:rsidRDefault="008D38FA" w:rsidP="008D38FA">
      <w:pPr>
        <w:pStyle w:val="af3"/>
        <w:rPr>
          <w:lang w:eastAsia="ru-RU"/>
        </w:rPr>
      </w:pPr>
      <w:r w:rsidRPr="008D38FA">
        <w:rPr>
          <w:lang w:eastAsia="ru-RU"/>
        </w:rPr>
        <w:t xml:space="preserve">Таблица </w:t>
      </w:r>
      <w:r>
        <w:rPr>
          <w:lang w:eastAsia="ru-RU"/>
        </w:rPr>
        <w:t>4.18</w:t>
      </w:r>
      <w:r w:rsidRPr="008D38FA">
        <w:rPr>
          <w:lang w:eastAsia="ru-RU"/>
        </w:rPr>
        <w:t xml:space="preserve"> – Результаты расчёта вибрационного режима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8D38FA" w:rsidRPr="00681C91" w:rsidTr="008D38FA">
        <w:trPr>
          <w:trHeight w:val="300"/>
        </w:trPr>
        <w:tc>
          <w:tcPr>
            <w:tcW w:w="8500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8D38FA" w:rsidRPr="00681C91" w:rsidRDefault="008D38FA" w:rsidP="008E3277">
            <w:pPr>
              <w:pStyle w:val="af4"/>
            </w:pPr>
            <w:r w:rsidRPr="00681C91">
              <w:t>Значение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Частота собственных колебаний платы, Гц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2064,41</w:t>
            </w:r>
          </w:p>
        </w:tc>
      </w:tr>
      <w:tr w:rsidR="008D38FA" w:rsidRPr="008D38FA" w:rsidTr="008D38FA">
        <w:trPr>
          <w:trHeight w:val="399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Условие проверки усталостной долговечности, Гц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1882,33</w:t>
            </w:r>
          </w:p>
        </w:tc>
      </w:tr>
      <w:tr w:rsidR="008D38FA" w:rsidRPr="008D38FA" w:rsidTr="008D38FA">
        <w:trPr>
          <w:trHeight w:val="300"/>
        </w:trPr>
        <w:tc>
          <w:tcPr>
            <w:tcW w:w="8500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Результат проверки правила октавы</w:t>
            </w:r>
          </w:p>
        </w:tc>
        <w:tc>
          <w:tcPr>
            <w:tcW w:w="1411" w:type="dxa"/>
            <w:hideMark/>
          </w:tcPr>
          <w:p w:rsidR="008D38FA" w:rsidRPr="008D38FA" w:rsidRDefault="008D38FA" w:rsidP="008D38FA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D38FA">
              <w:rPr>
                <w:rFonts w:eastAsia="Times New Roman" w:cs="Times New Roman"/>
                <w:color w:val="000000"/>
                <w:sz w:val="22"/>
                <w:lang w:eastAsia="ru-RU"/>
              </w:rPr>
              <w:t>10,32</w:t>
            </w:r>
          </w:p>
        </w:tc>
      </w:tr>
    </w:tbl>
    <w:p w:rsidR="00000D00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4.3.4</w:t>
      </w:r>
      <w:r>
        <w:rPr>
          <w:lang w:eastAsia="ru-RU"/>
        </w:rPr>
        <w:tab/>
      </w:r>
      <w:r w:rsidR="00B62E13" w:rsidRPr="00C0606D">
        <w:rPr>
          <w:lang w:eastAsia="ru-RU"/>
        </w:rPr>
        <w:t>Выбор и обоснование метода изготовления печатной платы</w:t>
      </w:r>
      <w:r w:rsidR="00B62E13" w:rsidRPr="00000D00">
        <w:rPr>
          <w:lang w:eastAsia="ru-RU"/>
        </w:rPr>
        <w:t xml:space="preserve"> </w:t>
      </w:r>
    </w:p>
    <w:p w:rsidR="00000D00" w:rsidRDefault="003727D2" w:rsidP="00000D00">
      <w:pPr>
        <w:rPr>
          <w:lang w:eastAsia="ru-RU"/>
        </w:rPr>
      </w:pPr>
      <w:r w:rsidRPr="003727D2">
        <w:rPr>
          <w:lang w:eastAsia="ru-RU"/>
        </w:rPr>
        <w:t>Определив основные параметры контактных площадок, отверстий и проводников, необходимо выбрать метод изготовления печатной платы</w:t>
      </w:r>
      <w:r>
        <w:rPr>
          <w:lang w:eastAsia="ru-RU"/>
        </w:rPr>
        <w:t>:</w:t>
      </w:r>
    </w:p>
    <w:p w:rsidR="003727D2" w:rsidRDefault="003727D2" w:rsidP="003727D2">
      <w:pPr>
        <w:pStyle w:val="a0"/>
        <w:rPr>
          <w:lang w:eastAsia="ru-RU"/>
        </w:rPr>
      </w:pPr>
      <w:r>
        <w:rPr>
          <w:lang w:eastAsia="ru-RU"/>
        </w:rPr>
        <w:t>субтрактивные;</w:t>
      </w:r>
    </w:p>
    <w:p w:rsidR="003727D2" w:rsidRDefault="003727D2" w:rsidP="003727D2">
      <w:pPr>
        <w:pStyle w:val="a0"/>
        <w:rPr>
          <w:lang w:eastAsia="ru-RU"/>
        </w:rPr>
      </w:pPr>
      <w:r>
        <w:rPr>
          <w:lang w:eastAsia="ru-RU"/>
        </w:rPr>
        <w:t>аддитивные;</w:t>
      </w:r>
    </w:p>
    <w:p w:rsidR="003727D2" w:rsidRDefault="003727D2" w:rsidP="003727D2">
      <w:pPr>
        <w:pStyle w:val="a0"/>
        <w:rPr>
          <w:lang w:eastAsia="ru-RU"/>
        </w:rPr>
      </w:pPr>
      <w:r>
        <w:rPr>
          <w:lang w:eastAsia="ru-RU"/>
        </w:rPr>
        <w:t>комбинированные.</w:t>
      </w:r>
    </w:p>
    <w:p w:rsidR="003727D2" w:rsidRDefault="003727D2" w:rsidP="003727D2">
      <w:pPr>
        <w:rPr>
          <w:lang w:eastAsia="ru-RU"/>
        </w:rPr>
      </w:pPr>
      <w:r w:rsidRPr="003727D2">
        <w:rPr>
          <w:lang w:eastAsia="ru-RU"/>
        </w:rPr>
        <w:lastRenderedPageBreak/>
        <w:t>В субтрактивных методах в качестве основания для печатного монтажа используют фольгированные диэлектрики, на которых формируется проводящий рисунок пут</w:t>
      </w:r>
      <w:r>
        <w:rPr>
          <w:lang w:eastAsia="ru-RU"/>
        </w:rPr>
        <w:t>ё</w:t>
      </w:r>
      <w:r w:rsidRPr="003727D2">
        <w:rPr>
          <w:lang w:eastAsia="ru-RU"/>
        </w:rPr>
        <w:t>м удаления фольги с непроводящих участков. Аддитивные методы основаны на весьма избирательном осаждении токопроводящего покрытия, на которое предварительно может наноситься слой клеевой композиции.</w:t>
      </w:r>
    </w:p>
    <w:p w:rsidR="00C675EC" w:rsidRDefault="00C675EC" w:rsidP="003727D2">
      <w:pPr>
        <w:rPr>
          <w:lang w:eastAsia="ru-RU"/>
        </w:rPr>
      </w:pPr>
      <w:r w:rsidRPr="00C675EC">
        <w:rPr>
          <w:lang w:eastAsia="ru-RU"/>
        </w:rPr>
        <w:t>Позитивный комбинированный способ является основным при изготовлении двусторонних печатных плат. Преимуществом позитивного комбинированного метода по сравнению с негативным является хорошая адгезия проводника, повышенная над</w:t>
      </w:r>
      <w:r>
        <w:rPr>
          <w:lang w:eastAsia="ru-RU"/>
        </w:rPr>
        <w:t>ё</w:t>
      </w:r>
      <w:r w:rsidRPr="00C675EC">
        <w:rPr>
          <w:lang w:eastAsia="ru-RU"/>
        </w:rPr>
        <w:t xml:space="preserve">жность монтажных и переходных отверстий, высокие электроизоляционные свойства. Последнее объясняется тем, что при длительной обработке в химически агрессивных растворах (растворы химического омеднения, электролиты и др.) диэлектрическое основание защищено фольгой. </w:t>
      </w:r>
      <w:r>
        <w:rPr>
          <w:lang w:eastAsia="ru-RU"/>
        </w:rPr>
        <w:t xml:space="preserve">Для изготовления печатной платы панели управления был выбран именно этот способ. </w:t>
      </w:r>
      <w:r w:rsidRPr="00C675EC">
        <w:rPr>
          <w:lang w:eastAsia="ru-RU"/>
        </w:rPr>
        <w:t xml:space="preserve">Технологический процесс изготовления печатной платы комбинированным позитивным методом </w:t>
      </w:r>
      <w:r>
        <w:rPr>
          <w:lang w:eastAsia="ru-RU"/>
        </w:rPr>
        <w:t>включает в себя операции</w:t>
      </w:r>
      <w:r w:rsidRPr="00C675EC">
        <w:rPr>
          <w:lang w:eastAsia="ru-RU"/>
        </w:rPr>
        <w:t>: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резка заготовок;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пробивка базовых отверстий;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подготовка поверхности заготовок;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нанесение сухого плёночного фоторезиста;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нанесение защитного лака;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сверловка отверстий;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химическое омеднение;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снятие защитного лака;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гальваническая затяжка;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электролитическое омеднение и нанесение защитного покрытия;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снятие фоторезиста;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травление печатной платы;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осветление печатной платы;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оплавление печатной платы;</w:t>
      </w:r>
    </w:p>
    <w:p w:rsidR="00C675EC" w:rsidRDefault="00C675EC" w:rsidP="00C675EC">
      <w:pPr>
        <w:pStyle w:val="a0"/>
        <w:rPr>
          <w:lang w:eastAsia="ru-RU"/>
        </w:rPr>
      </w:pPr>
      <w:r>
        <w:rPr>
          <w:lang w:eastAsia="ru-RU"/>
        </w:rPr>
        <w:t>механическая обработка.</w:t>
      </w:r>
    </w:p>
    <w:p w:rsidR="00C675EC" w:rsidRDefault="00C675EC" w:rsidP="00C675EC">
      <w:pPr>
        <w:rPr>
          <w:lang w:eastAsia="ru-RU"/>
        </w:rPr>
      </w:pPr>
      <w:r>
        <w:rPr>
          <w:lang w:eastAsia="ru-RU"/>
        </w:rPr>
        <w:t xml:space="preserve">Для изготовления многослойной печатной платы базового блока такие методы не подходят, поэтому был выбран метод послойного наращивания. Он заключается в последовательном чередовании слоёв изолятора (препрегов) и слоёв металлизации с проводящим рисунком. Переходные отверстия между </w:t>
      </w:r>
      <w:r>
        <w:rPr>
          <w:lang w:eastAsia="ru-RU"/>
        </w:rPr>
        <w:lastRenderedPageBreak/>
        <w:t>проводящими элементами соседствующих слоёв образуются гальваническим наращиванием меди в отверстиях слоёв-изоляторов.</w:t>
      </w:r>
    </w:p>
    <w:p w:rsidR="00C675EC" w:rsidRDefault="00C675EC" w:rsidP="00C675EC">
      <w:pPr>
        <w:rPr>
          <w:lang w:eastAsia="ru-RU"/>
        </w:rPr>
      </w:pPr>
      <w:r>
        <w:rPr>
          <w:lang w:eastAsia="ru-RU"/>
        </w:rPr>
        <w:t>Приведём описание технологического процесса изготовления методом послойного наращивания:</w:t>
      </w:r>
    </w:p>
    <w:p w:rsidR="00C675EC" w:rsidRDefault="008E3277" w:rsidP="00C675EC">
      <w:pPr>
        <w:pStyle w:val="a0"/>
        <w:rPr>
          <w:lang w:eastAsia="ru-RU"/>
        </w:rPr>
      </w:pPr>
      <w:r>
        <w:rPr>
          <w:lang w:eastAsia="ru-RU"/>
        </w:rPr>
        <w:t>формирование субтрактивным методом ядра, будущей основы платы;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с обеих сторон ядра наносится необходимое число слоёв препрега;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нанесение фольги на препреги;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прессование заготовки;</w:t>
      </w:r>
    </w:p>
    <w:p w:rsidR="008E3277" w:rsidRDefault="008E3277" w:rsidP="00C675EC">
      <w:pPr>
        <w:pStyle w:val="a0"/>
        <w:rPr>
          <w:lang w:eastAsia="ru-RU"/>
        </w:rPr>
      </w:pPr>
      <w:r>
        <w:rPr>
          <w:lang w:eastAsia="ru-RU"/>
        </w:rPr>
        <w:t>формирование отверстий-микропереходов между внешними и ближайшими внутренними слоями заготовки;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 xml:space="preserve">процесс активации, осуществление тонкой </w:t>
      </w:r>
      <w:r w:rsidRPr="008E3277">
        <w:rPr>
          <w:lang w:eastAsia="ru-RU"/>
        </w:rPr>
        <w:t>химическ</w:t>
      </w:r>
      <w:r>
        <w:rPr>
          <w:lang w:eastAsia="ru-RU"/>
        </w:rPr>
        <w:t>ой</w:t>
      </w:r>
      <w:r w:rsidRPr="008E3277">
        <w:rPr>
          <w:lang w:eastAsia="ru-RU"/>
        </w:rPr>
        <w:t xml:space="preserve"> металлизаци</w:t>
      </w:r>
      <w:r>
        <w:rPr>
          <w:lang w:eastAsia="ru-RU"/>
        </w:rPr>
        <w:t>и</w:t>
      </w:r>
      <w:r w:rsidRPr="008E3277">
        <w:rPr>
          <w:lang w:eastAsia="ru-RU"/>
        </w:rPr>
        <w:t xml:space="preserve"> и гальваническ</w:t>
      </w:r>
      <w:r>
        <w:rPr>
          <w:lang w:eastAsia="ru-RU"/>
        </w:rPr>
        <w:t>ой</w:t>
      </w:r>
      <w:r w:rsidRPr="008E3277">
        <w:rPr>
          <w:lang w:eastAsia="ru-RU"/>
        </w:rPr>
        <w:t xml:space="preserve"> затяжк</w:t>
      </w:r>
      <w:r>
        <w:rPr>
          <w:lang w:eastAsia="ru-RU"/>
        </w:rPr>
        <w:t>и;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нанесение и экспонирование фоторезиста через фотошаблоны для изготовления внешних слоёв;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процесс основной гальванической металлизации;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нанесение слоя металлорезиста;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очистка от экспонированного фоторезиста;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травление обнажённых участков медной фольги между элементами проводящего рисунка внешних слоёв;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удаление слоя металлорезиста;</w:t>
      </w:r>
    </w:p>
    <w:p w:rsidR="008E3277" w:rsidRDefault="008E3277" w:rsidP="008E3277">
      <w:pPr>
        <w:pStyle w:val="a0"/>
        <w:rPr>
          <w:lang w:eastAsia="ru-RU"/>
        </w:rPr>
      </w:pPr>
      <w:r>
        <w:rPr>
          <w:lang w:eastAsia="ru-RU"/>
        </w:rPr>
        <w:t>процесс механической и химической очистки, выравнивание и планаризация поверхности осаждённой меди;</w:t>
      </w:r>
    </w:p>
    <w:p w:rsidR="008E3277" w:rsidRDefault="00EF20CF" w:rsidP="008E3277">
      <w:pPr>
        <w:pStyle w:val="a0"/>
        <w:rPr>
          <w:lang w:eastAsia="ru-RU"/>
        </w:rPr>
      </w:pPr>
      <w:r>
        <w:rPr>
          <w:lang w:eastAsia="ru-RU"/>
        </w:rPr>
        <w:t>отмывание заготовки и сушка;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проведение электрического тестирования и электроконтроля заготовки;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повторное нанесение необходимого количества слоёв препрега, проводящих медных слоёв и всех технологических операций;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при формировании внешних слоёв многослойной печатной платы после прессования заготовки осуществляется сверловка сквозных отверстий, подлежащих металлизации;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повторение ряда технологических операций по гальванической металлизации и травление остатков меди между элементами проводящего рисунка;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нанесение паяльной маски;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нанесение финишного покрытия на контактные площадки;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шелкография;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lastRenderedPageBreak/>
        <w:t>обрезка платы по заданному контуру;</w:t>
      </w:r>
    </w:p>
    <w:p w:rsidR="00EF20CF" w:rsidRDefault="00EF20CF" w:rsidP="008E3277">
      <w:pPr>
        <w:pStyle w:val="a0"/>
        <w:rPr>
          <w:lang w:eastAsia="ru-RU"/>
        </w:rPr>
      </w:pPr>
      <w:r>
        <w:rPr>
          <w:lang w:eastAsia="ru-RU"/>
        </w:rPr>
        <w:t>электрическое тестирование и контроль всей платы.</w:t>
      </w:r>
    </w:p>
    <w:p w:rsidR="00EF20CF" w:rsidRDefault="00EF20CF" w:rsidP="00EF20CF">
      <w:pPr>
        <w:rPr>
          <w:lang w:eastAsia="ru-RU"/>
        </w:rPr>
      </w:pPr>
      <w:r w:rsidRPr="00EF20CF">
        <w:rPr>
          <w:lang w:eastAsia="ru-RU"/>
        </w:rPr>
        <w:t>Основным преимущество</w:t>
      </w:r>
      <w:r>
        <w:rPr>
          <w:lang w:eastAsia="ru-RU"/>
        </w:rPr>
        <w:t xml:space="preserve"> данного: достаточно</w:t>
      </w:r>
      <w:r w:rsidRPr="00EF20CF">
        <w:rPr>
          <w:lang w:eastAsia="ru-RU"/>
        </w:rPr>
        <w:t xml:space="preserve"> высокая плотность размещения проводников во всех слоях печатной платы и монтажа</w:t>
      </w:r>
      <w:r w:rsidR="00E93581">
        <w:rPr>
          <w:lang w:eastAsia="ru-RU"/>
        </w:rPr>
        <w:t xml:space="preserve"> электрорадиоэлементов</w:t>
      </w:r>
      <w:r w:rsidRPr="00EF20CF">
        <w:rPr>
          <w:lang w:eastAsia="ru-RU"/>
        </w:rPr>
        <w:t xml:space="preserve">. Это достигается </w:t>
      </w:r>
      <w:r w:rsidR="00E93581">
        <w:rPr>
          <w:lang w:eastAsia="ru-RU"/>
        </w:rPr>
        <w:t>ввиду</w:t>
      </w:r>
      <w:r w:rsidRPr="00EF20CF">
        <w:rPr>
          <w:lang w:eastAsia="ru-RU"/>
        </w:rPr>
        <w:t xml:space="preserve"> возможности выполнения межслойных переходов в любой точке </w:t>
      </w:r>
      <w:r w:rsidR="00E93581">
        <w:rPr>
          <w:lang w:eastAsia="ru-RU"/>
        </w:rPr>
        <w:t xml:space="preserve">печатной </w:t>
      </w:r>
      <w:r w:rsidRPr="00EF20CF">
        <w:rPr>
          <w:lang w:eastAsia="ru-RU"/>
        </w:rPr>
        <w:t>платы</w:t>
      </w:r>
      <w:r w:rsidR="00E93581">
        <w:rPr>
          <w:lang w:eastAsia="ru-RU"/>
        </w:rPr>
        <w:t xml:space="preserve"> вне </w:t>
      </w:r>
      <w:r w:rsidRPr="00EF20CF">
        <w:rPr>
          <w:lang w:eastAsia="ru-RU"/>
        </w:rPr>
        <w:t>зависимо</w:t>
      </w:r>
      <w:r w:rsidR="00E93581">
        <w:rPr>
          <w:lang w:eastAsia="ru-RU"/>
        </w:rPr>
        <w:t>сти</w:t>
      </w:r>
      <w:r w:rsidRPr="00EF20CF">
        <w:rPr>
          <w:lang w:eastAsia="ru-RU"/>
        </w:rPr>
        <w:t xml:space="preserve"> от трассировки и расположения межслойных</w:t>
      </w:r>
      <w:r>
        <w:rPr>
          <w:lang w:eastAsia="ru-RU"/>
        </w:rPr>
        <w:t xml:space="preserve"> соединений любых смежных слоёв </w:t>
      </w:r>
      <w:r w:rsidRPr="00EF20CF">
        <w:rPr>
          <w:lang w:eastAsia="ru-RU"/>
        </w:rPr>
        <w:t>[4].</w:t>
      </w:r>
    </w:p>
    <w:p w:rsidR="00E93581" w:rsidRPr="00441A8F" w:rsidRDefault="00E93581" w:rsidP="00EF20CF">
      <w:pPr>
        <w:rPr>
          <w:lang w:eastAsia="ru-RU"/>
        </w:rPr>
      </w:pPr>
      <w:r>
        <w:rPr>
          <w:lang w:eastAsia="ru-RU"/>
        </w:rPr>
        <w:t>В таблице 4.19 приведена структура печатной платы базового блока</w:t>
      </w:r>
      <w:r w:rsidR="00815CFC">
        <w:rPr>
          <w:lang w:eastAsia="ru-RU"/>
        </w:rPr>
        <w:t xml:space="preserve">, синтезированная пакетом </w:t>
      </w:r>
      <w:r w:rsidR="00815CFC">
        <w:rPr>
          <w:lang w:val="en-US" w:eastAsia="ru-RU"/>
        </w:rPr>
        <w:t>Altium</w:t>
      </w:r>
      <w:r w:rsidR="00815CFC" w:rsidRPr="00815CFC">
        <w:rPr>
          <w:lang w:eastAsia="ru-RU"/>
        </w:rPr>
        <w:t xml:space="preserve"> </w:t>
      </w:r>
      <w:r w:rsidR="00815CFC">
        <w:rPr>
          <w:lang w:val="en-US" w:eastAsia="ru-RU"/>
        </w:rPr>
        <w:t>Designer</w:t>
      </w:r>
      <w:r w:rsidR="00815CFC" w:rsidRPr="00815CFC">
        <w:rPr>
          <w:lang w:eastAsia="ru-RU"/>
        </w:rPr>
        <w:t xml:space="preserve">, </w:t>
      </w:r>
      <w:r w:rsidR="00815CFC">
        <w:rPr>
          <w:lang w:eastAsia="ru-RU"/>
        </w:rPr>
        <w:t>в котором осуществлялось проектирование бортового мультимедийного компьютера</w:t>
      </w:r>
      <w:r>
        <w:rPr>
          <w:lang w:eastAsia="ru-RU"/>
        </w:rPr>
        <w:t>.</w:t>
      </w:r>
      <w:r w:rsidR="00815CFC">
        <w:rPr>
          <w:lang w:eastAsia="ru-RU"/>
        </w:rPr>
        <w:t xml:space="preserve"> Толщина материнской платы – 1,6 мм.</w:t>
      </w:r>
      <w:r w:rsidR="00C455A9">
        <w:rPr>
          <w:lang w:eastAsia="ru-RU"/>
        </w:rPr>
        <w:t xml:space="preserve"> Структура утверждена с учётом методических рекомендаций </w:t>
      </w:r>
      <w:r w:rsidR="00C455A9" w:rsidRPr="00441A8F">
        <w:rPr>
          <w:lang w:eastAsia="ru-RU"/>
        </w:rPr>
        <w:t>[5].</w:t>
      </w:r>
    </w:p>
    <w:p w:rsidR="00E93581" w:rsidRDefault="00E93581" w:rsidP="00E93581">
      <w:pPr>
        <w:pStyle w:val="af3"/>
        <w:rPr>
          <w:lang w:eastAsia="ru-RU"/>
        </w:rPr>
      </w:pPr>
      <w:r>
        <w:rPr>
          <w:lang w:eastAsia="ru-RU"/>
        </w:rPr>
        <w:t>Таблица 4.19 – Структура слоёв печатной платы базового блока</w:t>
      </w:r>
    </w:p>
    <w:tbl>
      <w:tblPr>
        <w:tblStyle w:val="aa"/>
        <w:tblW w:w="9932" w:type="dxa"/>
        <w:tblLook w:val="04A0" w:firstRow="1" w:lastRow="0" w:firstColumn="1" w:lastColumn="0" w:noHBand="0" w:noVBand="1"/>
      </w:tblPr>
      <w:tblGrid>
        <w:gridCol w:w="1980"/>
        <w:gridCol w:w="1573"/>
        <w:gridCol w:w="1701"/>
        <w:gridCol w:w="1276"/>
        <w:gridCol w:w="1573"/>
        <w:gridCol w:w="1829"/>
      </w:tblGrid>
      <w:tr w:rsidR="00E93581" w:rsidTr="00815CFC">
        <w:tc>
          <w:tcPr>
            <w:tcW w:w="1980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Название слоя</w:t>
            </w:r>
          </w:p>
        </w:tc>
        <w:tc>
          <w:tcPr>
            <w:tcW w:w="1573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Тип слоя</w:t>
            </w:r>
          </w:p>
        </w:tc>
        <w:tc>
          <w:tcPr>
            <w:tcW w:w="1701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Материал слоя</w:t>
            </w:r>
          </w:p>
        </w:tc>
        <w:tc>
          <w:tcPr>
            <w:tcW w:w="1276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Толщина слоя, мм</w:t>
            </w:r>
          </w:p>
        </w:tc>
        <w:tc>
          <w:tcPr>
            <w:tcW w:w="1573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Материал диэлектрика</w:t>
            </w:r>
          </w:p>
        </w:tc>
        <w:tc>
          <w:tcPr>
            <w:tcW w:w="1829" w:type="dxa"/>
          </w:tcPr>
          <w:p w:rsidR="00E93581" w:rsidRDefault="00E93581" w:rsidP="00E93581">
            <w:pPr>
              <w:pStyle w:val="af4"/>
              <w:rPr>
                <w:lang w:eastAsia="ru-RU"/>
              </w:rPr>
            </w:pPr>
            <w:r>
              <w:rPr>
                <w:lang w:eastAsia="ru-RU"/>
              </w:rPr>
              <w:t>Диэлектрическая постоянная</w:t>
            </w:r>
          </w:p>
        </w:tc>
      </w:tr>
      <w:tr w:rsidR="00E93581" w:rsidTr="00815CFC">
        <w:tc>
          <w:tcPr>
            <w:tcW w:w="1980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1573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2</w:t>
            </w:r>
          </w:p>
        </w:tc>
        <w:tc>
          <w:tcPr>
            <w:tcW w:w="1701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3</w:t>
            </w:r>
          </w:p>
        </w:tc>
        <w:tc>
          <w:tcPr>
            <w:tcW w:w="1276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4</w:t>
            </w:r>
          </w:p>
        </w:tc>
        <w:tc>
          <w:tcPr>
            <w:tcW w:w="1573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5</w:t>
            </w:r>
          </w:p>
        </w:tc>
        <w:tc>
          <w:tcPr>
            <w:tcW w:w="1829" w:type="dxa"/>
          </w:tcPr>
          <w:p w:rsidR="00E93581" w:rsidRPr="00E93581" w:rsidRDefault="00E93581" w:rsidP="00E93581">
            <w:pPr>
              <w:pStyle w:val="af4"/>
              <w:rPr>
                <w:lang w:val="en-US" w:eastAsia="ru-RU"/>
              </w:rPr>
            </w:pPr>
            <w:r>
              <w:rPr>
                <w:lang w:val="en-US" w:eastAsia="ru-RU"/>
              </w:rPr>
              <w:t>6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Top Overlay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Overlay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Top Solder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Mask/Coverlay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Surface</w:t>
            </w:r>
            <w:r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 xml:space="preserve"> </w:t>
            </w: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Material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Resist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L1 SIG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1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0,0762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L2 GND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2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L3 SIG HS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3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L4 SIG HS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4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L5 VDD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5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0,3028</w:t>
            </w:r>
          </w:p>
        </w:tc>
        <w:tc>
          <w:tcPr>
            <w:tcW w:w="1573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E93581" w:rsidRPr="00E93581" w:rsidTr="00815CFC">
        <w:trPr>
          <w:trHeight w:val="300"/>
        </w:trPr>
        <w:tc>
          <w:tcPr>
            <w:tcW w:w="1980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L6 GND</w:t>
            </w:r>
          </w:p>
        </w:tc>
        <w:tc>
          <w:tcPr>
            <w:tcW w:w="1573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tcBorders>
              <w:bottom w:val="nil"/>
            </w:tcBorders>
            <w:noWrap/>
            <w:hideMark/>
          </w:tcPr>
          <w:p w:rsidR="00E93581" w:rsidRPr="00E93581" w:rsidRDefault="00E93581" w:rsidP="00E93581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L7 SIG HS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L8 SIG HS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8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Core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FR-4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L9 VCC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 9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Dielectric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Prepreg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0,0762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 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4,3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L10 SIG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Signal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Copper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0,03556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Bottom Solder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Mask/Coverlay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Surface</w:t>
            </w:r>
            <w:r>
              <w:rPr>
                <w:rFonts w:eastAsia="Times New Roman" w:cs="Times New Roman"/>
                <w:color w:val="000000"/>
                <w:sz w:val="22"/>
                <w:lang w:val="en-US" w:eastAsia="ru-RU"/>
              </w:rPr>
              <w:t xml:space="preserve"> </w:t>
            </w: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Material</w:t>
            </w: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0,0127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Solder Resist</w:t>
            </w: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</w:tr>
      <w:tr w:rsidR="00815CFC" w:rsidRPr="00E93581" w:rsidTr="00815CFC">
        <w:trPr>
          <w:trHeight w:val="300"/>
        </w:trPr>
        <w:tc>
          <w:tcPr>
            <w:tcW w:w="1980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Bottom Overlay</w:t>
            </w: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93581">
              <w:rPr>
                <w:rFonts w:eastAsia="Times New Roman" w:cs="Times New Roman"/>
                <w:color w:val="000000"/>
                <w:sz w:val="22"/>
                <w:lang w:eastAsia="ru-RU"/>
              </w:rPr>
              <w:t>Overlay</w:t>
            </w:r>
          </w:p>
        </w:tc>
        <w:tc>
          <w:tcPr>
            <w:tcW w:w="1701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276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573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829" w:type="dxa"/>
            <w:noWrap/>
            <w:hideMark/>
          </w:tcPr>
          <w:p w:rsidR="00815CFC" w:rsidRPr="00E93581" w:rsidRDefault="00815CFC" w:rsidP="00516EDF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F248B3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4.3.5</w:t>
      </w:r>
      <w:r>
        <w:rPr>
          <w:lang w:eastAsia="ru-RU"/>
        </w:rPr>
        <w:tab/>
      </w:r>
      <w:r w:rsidR="00F248B3">
        <w:rPr>
          <w:lang w:eastAsia="ru-RU"/>
        </w:rPr>
        <w:t>Расчёт токов и мощностей, потребляемых элементной базой</w:t>
      </w:r>
    </w:p>
    <w:p w:rsidR="00A60A48" w:rsidRPr="00A60A48" w:rsidRDefault="00A60A48" w:rsidP="00A60A48">
      <w:pPr>
        <w:rPr>
          <w:lang w:eastAsia="ru-RU"/>
        </w:rPr>
      </w:pPr>
      <w:r>
        <w:rPr>
          <w:lang w:eastAsia="ru-RU"/>
        </w:rPr>
        <w:t>Для оценки теплового режима устройства необходимо установить потребление токов элементной базой. Так, основными потребителями тока являются микросхемы, интегрированные модули, светодиоды и дисплей. Немаловажное влияние оказывают и преобразователи напряжения, рассеивающие энергию в процессе работы ввиду невозможности обеспечения преобразования напряжения без потерь. В таблицах 4.20 и 4.21 сведены потребляемые элементной базой токи при определённых величинах напряжений, а также рассеиваемая мощность подсистемой питания.</w:t>
      </w:r>
    </w:p>
    <w:p w:rsidR="00F248B3" w:rsidRDefault="00516EDF" w:rsidP="00516EDF">
      <w:pPr>
        <w:pStyle w:val="af3"/>
        <w:rPr>
          <w:lang w:eastAsia="ru-RU"/>
        </w:rPr>
      </w:pPr>
      <w:r w:rsidRPr="00A60A48">
        <w:rPr>
          <w:lang w:eastAsia="ru-RU"/>
        </w:rPr>
        <w:t>Таблица 4.20 – Сводка токов и мощностей, потребляемых элементной базой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26"/>
        <w:gridCol w:w="2417"/>
        <w:gridCol w:w="478"/>
        <w:gridCol w:w="356"/>
        <w:gridCol w:w="792"/>
        <w:gridCol w:w="687"/>
        <w:gridCol w:w="687"/>
        <w:gridCol w:w="792"/>
        <w:gridCol w:w="1079"/>
        <w:gridCol w:w="997"/>
      </w:tblGrid>
      <w:tr w:rsidR="0052043D" w:rsidRPr="00516EDF" w:rsidTr="00BB48FC">
        <w:trPr>
          <w:trHeight w:val="585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Описание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Название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9,6 В</w:t>
            </w: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5 В</w:t>
            </w: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3,3 В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1,8 В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1,35 В</w:t>
            </w: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1,1 В</w:t>
            </w:r>
          </w:p>
        </w:tc>
        <w:tc>
          <w:tcPr>
            <w:tcW w:w="1079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Материн</w:t>
            </w:r>
            <w:r>
              <w:softHyphen/>
            </w:r>
            <w:r w:rsidRPr="00516EDF">
              <w:t>ская плата, Вт</w:t>
            </w:r>
          </w:p>
        </w:tc>
        <w:tc>
          <w:tcPr>
            <w:tcW w:w="997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Панель управле</w:t>
            </w:r>
            <w:r>
              <w:softHyphen/>
            </w:r>
            <w:r w:rsidRPr="00516EDF">
              <w:t>ния, Вт</w:t>
            </w:r>
          </w:p>
        </w:tc>
      </w:tr>
      <w:tr w:rsidR="0052043D" w:rsidRPr="00516EDF" w:rsidTr="00BB48FC">
        <w:trPr>
          <w:trHeight w:val="243"/>
        </w:trPr>
        <w:tc>
          <w:tcPr>
            <w:tcW w:w="1626" w:type="dxa"/>
            <w:noWrap/>
          </w:tcPr>
          <w:p w:rsidR="00516EDF" w:rsidRPr="00516EDF" w:rsidRDefault="00516EDF" w:rsidP="00516EDF">
            <w:pPr>
              <w:pStyle w:val="af4"/>
            </w:pPr>
            <w:r>
              <w:t>1</w:t>
            </w:r>
          </w:p>
        </w:tc>
        <w:tc>
          <w:tcPr>
            <w:tcW w:w="2417" w:type="dxa"/>
            <w:noWrap/>
          </w:tcPr>
          <w:p w:rsidR="00516EDF" w:rsidRPr="00516EDF" w:rsidRDefault="00516EDF" w:rsidP="00516EDF">
            <w:pPr>
              <w:pStyle w:val="af4"/>
            </w:pPr>
            <w:r>
              <w:t>2</w:t>
            </w:r>
          </w:p>
        </w:tc>
        <w:tc>
          <w:tcPr>
            <w:tcW w:w="478" w:type="dxa"/>
            <w:noWrap/>
          </w:tcPr>
          <w:p w:rsidR="00516EDF" w:rsidRPr="00516EDF" w:rsidRDefault="00516EDF" w:rsidP="00516EDF">
            <w:pPr>
              <w:pStyle w:val="af4"/>
            </w:pPr>
            <w:r>
              <w:t>3</w:t>
            </w:r>
          </w:p>
        </w:tc>
        <w:tc>
          <w:tcPr>
            <w:tcW w:w="356" w:type="dxa"/>
            <w:noWrap/>
          </w:tcPr>
          <w:p w:rsidR="00516EDF" w:rsidRPr="00516EDF" w:rsidRDefault="00516EDF" w:rsidP="00516EDF">
            <w:pPr>
              <w:pStyle w:val="af4"/>
            </w:pPr>
            <w:r>
              <w:t>4</w:t>
            </w:r>
          </w:p>
        </w:tc>
        <w:tc>
          <w:tcPr>
            <w:tcW w:w="792" w:type="dxa"/>
            <w:noWrap/>
          </w:tcPr>
          <w:p w:rsidR="00516EDF" w:rsidRPr="00516EDF" w:rsidRDefault="00516EDF" w:rsidP="00516EDF">
            <w:pPr>
              <w:pStyle w:val="af4"/>
            </w:pPr>
            <w:r>
              <w:t>5</w:t>
            </w:r>
          </w:p>
        </w:tc>
        <w:tc>
          <w:tcPr>
            <w:tcW w:w="687" w:type="dxa"/>
            <w:noWrap/>
          </w:tcPr>
          <w:p w:rsidR="00516EDF" w:rsidRPr="00516EDF" w:rsidRDefault="00516EDF" w:rsidP="00516EDF">
            <w:pPr>
              <w:pStyle w:val="af4"/>
            </w:pPr>
            <w:r>
              <w:t>6</w:t>
            </w:r>
          </w:p>
        </w:tc>
        <w:tc>
          <w:tcPr>
            <w:tcW w:w="687" w:type="dxa"/>
            <w:noWrap/>
          </w:tcPr>
          <w:p w:rsidR="00516EDF" w:rsidRPr="00516EDF" w:rsidRDefault="00516EDF" w:rsidP="00516EDF">
            <w:pPr>
              <w:pStyle w:val="af4"/>
            </w:pPr>
            <w:r>
              <w:t>7</w:t>
            </w:r>
          </w:p>
        </w:tc>
        <w:tc>
          <w:tcPr>
            <w:tcW w:w="792" w:type="dxa"/>
            <w:noWrap/>
          </w:tcPr>
          <w:p w:rsidR="00516EDF" w:rsidRPr="00516EDF" w:rsidRDefault="00516EDF" w:rsidP="00516EDF">
            <w:pPr>
              <w:pStyle w:val="af4"/>
            </w:pPr>
            <w:r>
              <w:t>8</w:t>
            </w:r>
          </w:p>
        </w:tc>
        <w:tc>
          <w:tcPr>
            <w:tcW w:w="1079" w:type="dxa"/>
          </w:tcPr>
          <w:p w:rsidR="00516EDF" w:rsidRPr="00516EDF" w:rsidRDefault="00516EDF" w:rsidP="00516EDF">
            <w:pPr>
              <w:pStyle w:val="af4"/>
            </w:pPr>
            <w:r>
              <w:t>9</w:t>
            </w:r>
          </w:p>
        </w:tc>
        <w:tc>
          <w:tcPr>
            <w:tcW w:w="997" w:type="dxa"/>
          </w:tcPr>
          <w:p w:rsidR="00516EDF" w:rsidRPr="00516EDF" w:rsidRDefault="00516EDF" w:rsidP="00516EDF">
            <w:pPr>
              <w:pStyle w:val="af4"/>
            </w:pPr>
            <w:r>
              <w:t>10</w:t>
            </w: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CPU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AM3358BZCZA100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430,0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180,0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250,0</w:t>
            </w: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1402,0</w:t>
            </w:r>
          </w:p>
        </w:tc>
        <w:tc>
          <w:tcPr>
            <w:tcW w:w="1079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2,634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CAN PHY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SN65HVD230QDRG4Q1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29,5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0,030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CAN PHY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SN65HVD230QDRG4Q1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29,5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0,030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3G/4G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LE910-EU V2 mPCIe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1450,0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1,450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GPS/GLONASS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 xml:space="preserve">Max-8Q </w:t>
            </w:r>
          </w:p>
        </w:tc>
        <w:tc>
          <w:tcPr>
            <w:tcW w:w="478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110,0</w:t>
            </w: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0,110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hideMark/>
          </w:tcPr>
          <w:p w:rsidR="00516EDF" w:rsidRPr="00516EDF" w:rsidRDefault="00516EDF" w:rsidP="00516EDF">
            <w:pPr>
              <w:pStyle w:val="af4"/>
              <w:rPr>
                <w:lang w:val="en-US"/>
              </w:rPr>
            </w:pPr>
            <w:r w:rsidRPr="00516EDF">
              <w:rPr>
                <w:lang w:val="en-US"/>
              </w:rPr>
              <w:t>Wi-Fi 802.11b/g/n  + Bluetooth</w:t>
            </w:r>
          </w:p>
        </w:tc>
        <w:tc>
          <w:tcPr>
            <w:tcW w:w="2417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450-0064R</w:t>
            </w:r>
          </w:p>
        </w:tc>
        <w:tc>
          <w:tcPr>
            <w:tcW w:w="478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356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380,0</w:t>
            </w:r>
          </w:p>
        </w:tc>
        <w:tc>
          <w:tcPr>
            <w:tcW w:w="687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687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792" w:type="dxa"/>
            <w:hideMark/>
          </w:tcPr>
          <w:p w:rsidR="00516EDF" w:rsidRPr="00516EDF" w:rsidRDefault="00516EDF" w:rsidP="00516EDF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16EDF" w:rsidRPr="00516EDF" w:rsidRDefault="00516EDF" w:rsidP="00516EDF">
            <w:pPr>
              <w:pStyle w:val="af4"/>
            </w:pPr>
            <w:r w:rsidRPr="00516EDF">
              <w:t>0,380</w:t>
            </w:r>
          </w:p>
        </w:tc>
        <w:tc>
          <w:tcPr>
            <w:tcW w:w="997" w:type="dxa"/>
            <w:noWrap/>
            <w:hideMark/>
          </w:tcPr>
          <w:p w:rsidR="00516EDF" w:rsidRPr="00516EDF" w:rsidRDefault="00516EDF" w:rsidP="00516EDF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</w:tcPr>
          <w:p w:rsidR="0052043D" w:rsidRPr="00516EDF" w:rsidRDefault="0052043D" w:rsidP="00D8154A">
            <w:pPr>
              <w:pStyle w:val="af4"/>
            </w:pPr>
            <w:r w:rsidRPr="00516EDF">
              <w:t xml:space="preserve">Level </w:t>
            </w:r>
            <w:r w:rsidR="00D8154A">
              <w:rPr>
                <w:lang w:val="en-US"/>
              </w:rPr>
              <w:t>Shifter</w:t>
            </w:r>
            <w:r w:rsidRPr="00516EDF">
              <w:t xml:space="preserve"> 1.8 &lt;-&gt; 3.3</w:t>
            </w:r>
          </w:p>
        </w:tc>
        <w:tc>
          <w:tcPr>
            <w:tcW w:w="2417" w:type="dxa"/>
            <w:noWrap/>
          </w:tcPr>
          <w:p w:rsidR="0052043D" w:rsidRPr="00516EDF" w:rsidRDefault="0052043D" w:rsidP="0052043D">
            <w:pPr>
              <w:pStyle w:val="af4"/>
            </w:pPr>
            <w:r w:rsidRPr="00516EDF">
              <w:t>TXB0106IPWRQ1</w:t>
            </w:r>
          </w:p>
        </w:tc>
        <w:tc>
          <w:tcPr>
            <w:tcW w:w="478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356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</w:tcPr>
          <w:p w:rsidR="0052043D" w:rsidRPr="00516EDF" w:rsidRDefault="0052043D" w:rsidP="0052043D">
            <w:pPr>
              <w:pStyle w:val="af4"/>
            </w:pPr>
            <w:r w:rsidRPr="00516EDF">
              <w:t>0,01</w:t>
            </w:r>
          </w:p>
        </w:tc>
        <w:tc>
          <w:tcPr>
            <w:tcW w:w="687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687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1079" w:type="dxa"/>
            <w:noWrap/>
          </w:tcPr>
          <w:p w:rsidR="0052043D" w:rsidRPr="00516EDF" w:rsidRDefault="0052043D" w:rsidP="0052043D">
            <w:pPr>
              <w:pStyle w:val="af4"/>
            </w:pPr>
            <w:r w:rsidRPr="00516EDF">
              <w:t>0,000</w:t>
            </w:r>
          </w:p>
        </w:tc>
        <w:tc>
          <w:tcPr>
            <w:tcW w:w="997" w:type="dxa"/>
            <w:noWrap/>
          </w:tcPr>
          <w:p w:rsidR="0052043D" w:rsidRPr="00516EDF" w:rsidRDefault="0052043D" w:rsidP="0052043D">
            <w:pPr>
              <w:pStyle w:val="af4"/>
            </w:pPr>
          </w:p>
        </w:tc>
      </w:tr>
      <w:tr w:rsidR="0052043D" w:rsidRPr="00516EDF" w:rsidTr="00BB48FC">
        <w:trPr>
          <w:trHeight w:val="300"/>
        </w:trPr>
        <w:tc>
          <w:tcPr>
            <w:tcW w:w="1626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 xml:space="preserve">Level </w:t>
            </w:r>
            <w:r w:rsidR="00D8154A">
              <w:rPr>
                <w:lang w:val="en-US"/>
              </w:rPr>
              <w:t>Shifter</w:t>
            </w:r>
            <w:r w:rsidR="00D8154A" w:rsidRPr="00516EDF">
              <w:t xml:space="preserve"> </w:t>
            </w:r>
            <w:r w:rsidRPr="00516EDF">
              <w:t>1.8 &lt;-&gt; 3.3</w:t>
            </w:r>
          </w:p>
        </w:tc>
        <w:tc>
          <w:tcPr>
            <w:tcW w:w="2417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>TXB0106IPWRQ1</w:t>
            </w:r>
          </w:p>
        </w:tc>
        <w:tc>
          <w:tcPr>
            <w:tcW w:w="478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356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>0,01</w:t>
            </w:r>
          </w:p>
        </w:tc>
        <w:tc>
          <w:tcPr>
            <w:tcW w:w="687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687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792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  <w:tc>
          <w:tcPr>
            <w:tcW w:w="1079" w:type="dxa"/>
            <w:noWrap/>
            <w:hideMark/>
          </w:tcPr>
          <w:p w:rsidR="0052043D" w:rsidRPr="00516EDF" w:rsidRDefault="0052043D" w:rsidP="0052043D">
            <w:pPr>
              <w:pStyle w:val="af4"/>
            </w:pPr>
            <w:r w:rsidRPr="00516EDF">
              <w:t>0,000</w:t>
            </w:r>
          </w:p>
        </w:tc>
        <w:tc>
          <w:tcPr>
            <w:tcW w:w="997" w:type="dxa"/>
            <w:noWrap/>
            <w:hideMark/>
          </w:tcPr>
          <w:p w:rsidR="0052043D" w:rsidRPr="00516EDF" w:rsidRDefault="0052043D" w:rsidP="0052043D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 xml:space="preserve">Level </w:t>
            </w:r>
            <w:r>
              <w:rPr>
                <w:lang w:val="en-US"/>
              </w:rPr>
              <w:t>Shifter</w:t>
            </w:r>
            <w:r w:rsidRPr="00516EDF">
              <w:t xml:space="preserve"> 1.8 &lt;-&gt; 3.3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TXB0106IPWRQ1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0,01</w:t>
            </w: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0,000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eMMC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MTFC16GJVEC-4M IT 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80,0</w:t>
            </w: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0,080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SDRAM DDR3L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AS4C128M8D3L-12BANTR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200,0</w:t>
            </w: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0,270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SDRAM DDR3L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AS4C128M8D3L-12BANTR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200,0</w:t>
            </w: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0,270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BB48FC">
        <w:trPr>
          <w:trHeight w:val="300"/>
        </w:trPr>
        <w:tc>
          <w:tcPr>
            <w:tcW w:w="162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3D-Accelerometer + 3D-Gyro</w:t>
            </w:r>
          </w:p>
        </w:tc>
        <w:tc>
          <w:tcPr>
            <w:tcW w:w="241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LSM330DLCTR</w:t>
            </w:r>
          </w:p>
        </w:tc>
        <w:tc>
          <w:tcPr>
            <w:tcW w:w="478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356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6,1</w:t>
            </w: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8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92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79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0,006</w:t>
            </w:r>
          </w:p>
        </w:tc>
        <w:tc>
          <w:tcPr>
            <w:tcW w:w="997" w:type="dxa"/>
            <w:tcBorders>
              <w:bottom w:val="nil"/>
            </w:tcBorders>
            <w:noWrap/>
          </w:tcPr>
          <w:p w:rsidR="00BB48FC" w:rsidRPr="00516EDF" w:rsidRDefault="00BB48FC" w:rsidP="00BB48FC">
            <w:pPr>
              <w:pStyle w:val="af4"/>
            </w:pPr>
          </w:p>
        </w:tc>
      </w:tr>
    </w:tbl>
    <w:p w:rsidR="00BB48FC" w:rsidRDefault="00BB48FC" w:rsidP="00516EDF">
      <w:pPr>
        <w:pStyle w:val="af3"/>
        <w:rPr>
          <w:lang w:eastAsia="ru-RU"/>
        </w:rPr>
      </w:pPr>
    </w:p>
    <w:p w:rsidR="00BB48FC" w:rsidRDefault="00BB48FC" w:rsidP="00516EDF">
      <w:pPr>
        <w:pStyle w:val="af3"/>
        <w:rPr>
          <w:lang w:eastAsia="ru-RU"/>
        </w:rPr>
      </w:pPr>
    </w:p>
    <w:p w:rsidR="00516EDF" w:rsidRDefault="00516EDF" w:rsidP="00516EDF">
      <w:pPr>
        <w:pStyle w:val="af3"/>
        <w:rPr>
          <w:lang w:eastAsia="ru-RU"/>
        </w:rPr>
      </w:pPr>
      <w:r>
        <w:rPr>
          <w:lang w:eastAsia="ru-RU"/>
        </w:rPr>
        <w:lastRenderedPageBreak/>
        <w:t>Продолжение таблицы 4.20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18"/>
        <w:gridCol w:w="2247"/>
        <w:gridCol w:w="628"/>
        <w:gridCol w:w="711"/>
        <w:gridCol w:w="747"/>
        <w:gridCol w:w="652"/>
        <w:gridCol w:w="711"/>
        <w:gridCol w:w="747"/>
        <w:gridCol w:w="1013"/>
        <w:gridCol w:w="937"/>
      </w:tblGrid>
      <w:tr w:rsidR="00A60A48" w:rsidRPr="00516EDF" w:rsidTr="0052043D">
        <w:trPr>
          <w:trHeight w:val="243"/>
        </w:trPr>
        <w:tc>
          <w:tcPr>
            <w:tcW w:w="1518" w:type="dxa"/>
            <w:noWrap/>
          </w:tcPr>
          <w:p w:rsidR="00A60A48" w:rsidRPr="00516EDF" w:rsidRDefault="00A60A48" w:rsidP="00A60A48">
            <w:pPr>
              <w:pStyle w:val="af4"/>
            </w:pPr>
            <w:r>
              <w:t>1</w:t>
            </w:r>
          </w:p>
        </w:tc>
        <w:tc>
          <w:tcPr>
            <w:tcW w:w="2247" w:type="dxa"/>
            <w:noWrap/>
          </w:tcPr>
          <w:p w:rsidR="00A60A48" w:rsidRPr="00516EDF" w:rsidRDefault="00A60A48" w:rsidP="00A60A48">
            <w:pPr>
              <w:pStyle w:val="af4"/>
            </w:pPr>
            <w:r>
              <w:t>2</w:t>
            </w:r>
          </w:p>
        </w:tc>
        <w:tc>
          <w:tcPr>
            <w:tcW w:w="628" w:type="dxa"/>
            <w:noWrap/>
          </w:tcPr>
          <w:p w:rsidR="00A60A48" w:rsidRPr="00516EDF" w:rsidRDefault="00A60A48" w:rsidP="00A60A48">
            <w:pPr>
              <w:pStyle w:val="af4"/>
            </w:pPr>
            <w:r>
              <w:t>3</w:t>
            </w:r>
          </w:p>
        </w:tc>
        <w:tc>
          <w:tcPr>
            <w:tcW w:w="711" w:type="dxa"/>
            <w:noWrap/>
          </w:tcPr>
          <w:p w:rsidR="00A60A48" w:rsidRPr="00516EDF" w:rsidRDefault="00A60A48" w:rsidP="00A60A48">
            <w:pPr>
              <w:pStyle w:val="af4"/>
            </w:pPr>
            <w:r>
              <w:t>4</w:t>
            </w:r>
          </w:p>
        </w:tc>
        <w:tc>
          <w:tcPr>
            <w:tcW w:w="747" w:type="dxa"/>
            <w:noWrap/>
          </w:tcPr>
          <w:p w:rsidR="00A60A48" w:rsidRPr="00516EDF" w:rsidRDefault="00A60A48" w:rsidP="00A60A48">
            <w:pPr>
              <w:pStyle w:val="af4"/>
            </w:pPr>
            <w:r>
              <w:t>5</w:t>
            </w:r>
          </w:p>
        </w:tc>
        <w:tc>
          <w:tcPr>
            <w:tcW w:w="652" w:type="dxa"/>
            <w:noWrap/>
          </w:tcPr>
          <w:p w:rsidR="00A60A48" w:rsidRPr="00516EDF" w:rsidRDefault="00A60A48" w:rsidP="00A60A48">
            <w:pPr>
              <w:pStyle w:val="af4"/>
            </w:pPr>
            <w:r>
              <w:t>6</w:t>
            </w:r>
          </w:p>
        </w:tc>
        <w:tc>
          <w:tcPr>
            <w:tcW w:w="711" w:type="dxa"/>
            <w:noWrap/>
          </w:tcPr>
          <w:p w:rsidR="00A60A48" w:rsidRPr="00516EDF" w:rsidRDefault="00A60A48" w:rsidP="00A60A48">
            <w:pPr>
              <w:pStyle w:val="af4"/>
            </w:pPr>
            <w:r>
              <w:t>7</w:t>
            </w:r>
          </w:p>
        </w:tc>
        <w:tc>
          <w:tcPr>
            <w:tcW w:w="747" w:type="dxa"/>
            <w:noWrap/>
          </w:tcPr>
          <w:p w:rsidR="00A60A48" w:rsidRPr="00516EDF" w:rsidRDefault="00A60A48" w:rsidP="00A60A48">
            <w:pPr>
              <w:pStyle w:val="af4"/>
            </w:pPr>
            <w:r>
              <w:t>8</w:t>
            </w:r>
          </w:p>
        </w:tc>
        <w:tc>
          <w:tcPr>
            <w:tcW w:w="1013" w:type="dxa"/>
          </w:tcPr>
          <w:p w:rsidR="00A60A48" w:rsidRPr="00516EDF" w:rsidRDefault="00A60A48" w:rsidP="00A60A48">
            <w:pPr>
              <w:pStyle w:val="af4"/>
            </w:pPr>
            <w:r>
              <w:t>9</w:t>
            </w:r>
          </w:p>
        </w:tc>
        <w:tc>
          <w:tcPr>
            <w:tcW w:w="937" w:type="dxa"/>
          </w:tcPr>
          <w:p w:rsidR="00A60A48" w:rsidRPr="00516EDF" w:rsidRDefault="00A60A48" w:rsidP="00A60A48">
            <w:pPr>
              <w:pStyle w:val="af4"/>
            </w:pPr>
            <w:r>
              <w:t>10</w:t>
            </w:r>
          </w:p>
        </w:tc>
      </w:tr>
      <w:tr w:rsidR="00BB48FC" w:rsidRPr="00516EDF" w:rsidTr="00BB48FC">
        <w:trPr>
          <w:trHeight w:val="300"/>
        </w:trPr>
        <w:tc>
          <w:tcPr>
            <w:tcW w:w="1518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LCD</w:t>
            </w:r>
          </w:p>
        </w:tc>
        <w:tc>
          <w:tcPr>
            <w:tcW w:w="2247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NHD-7.0-800480EF-ATXL#</w:t>
            </w:r>
          </w:p>
        </w:tc>
        <w:tc>
          <w:tcPr>
            <w:tcW w:w="628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75,0</w:t>
            </w:r>
          </w:p>
        </w:tc>
        <w:tc>
          <w:tcPr>
            <w:tcW w:w="711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120,0</w:t>
            </w:r>
          </w:p>
        </w:tc>
        <w:tc>
          <w:tcPr>
            <w:tcW w:w="652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</w:tcPr>
          <w:p w:rsidR="00BB48FC" w:rsidRPr="00516EDF" w:rsidRDefault="00BB48FC" w:rsidP="00BB48FC">
            <w:pPr>
              <w:pStyle w:val="af4"/>
            </w:pPr>
            <w:r w:rsidRPr="00516EDF">
              <w:t>0,840</w:t>
            </w: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Shift Register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74HC595BQ-Q100,115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Shift Register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74HC595BQ-Q100,115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Shift Register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74HC595BQ-Q100,115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LED x16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TL3240F100G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144,0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0,144</w:t>
            </w: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USB Current Protection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TPS2052BDGNR</w:t>
            </w:r>
          </w:p>
        </w:tc>
        <w:tc>
          <w:tcPr>
            <w:tcW w:w="628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500,0</w:t>
            </w: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652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2,500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Audio Codec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LM49352RLX/NOPB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75,0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0,075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Microphone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PNM-5054L-2-R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0,5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0,001</w:t>
            </w:r>
          </w:p>
        </w:tc>
      </w:tr>
      <w:tr w:rsidR="00BB48FC" w:rsidRPr="00516EDF" w:rsidTr="0052043D">
        <w:trPr>
          <w:trHeight w:val="300"/>
        </w:trPr>
        <w:tc>
          <w:tcPr>
            <w:tcW w:w="1518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Stereo Speaker</w:t>
            </w:r>
          </w:p>
        </w:tc>
        <w:tc>
          <w:tcPr>
            <w:tcW w:w="22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AS02508CO-2-R</w:t>
            </w:r>
          </w:p>
        </w:tc>
        <w:tc>
          <w:tcPr>
            <w:tcW w:w="628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300,0</w:t>
            </w:r>
          </w:p>
        </w:tc>
        <w:tc>
          <w:tcPr>
            <w:tcW w:w="652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11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747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0,300</w:t>
            </w:r>
          </w:p>
        </w:tc>
      </w:tr>
      <w:tr w:rsidR="00BB48FC" w:rsidRPr="00516EDF" w:rsidTr="00A60A48">
        <w:trPr>
          <w:trHeight w:val="300"/>
        </w:trPr>
        <w:tc>
          <w:tcPr>
            <w:tcW w:w="7961" w:type="dxa"/>
            <w:gridSpan w:val="8"/>
            <w:noWrap/>
            <w:hideMark/>
          </w:tcPr>
          <w:p w:rsidR="00BB48FC" w:rsidRPr="00516EDF" w:rsidRDefault="00BB48FC" w:rsidP="00BB48FC">
            <w:pPr>
              <w:pStyle w:val="af4"/>
            </w:pPr>
            <w:r>
              <w:t>Итого, Вт</w:t>
            </w:r>
          </w:p>
        </w:tc>
        <w:tc>
          <w:tcPr>
            <w:tcW w:w="1013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8,044</w:t>
            </w:r>
          </w:p>
        </w:tc>
        <w:tc>
          <w:tcPr>
            <w:tcW w:w="937" w:type="dxa"/>
            <w:noWrap/>
            <w:hideMark/>
          </w:tcPr>
          <w:p w:rsidR="00BB48FC" w:rsidRPr="00516EDF" w:rsidRDefault="00BB48FC" w:rsidP="00BB48FC">
            <w:pPr>
              <w:pStyle w:val="af4"/>
            </w:pPr>
            <w:r w:rsidRPr="00516EDF">
              <w:t>1,285</w:t>
            </w:r>
          </w:p>
        </w:tc>
      </w:tr>
    </w:tbl>
    <w:p w:rsidR="00516EDF" w:rsidRDefault="00516EDF" w:rsidP="00A60A48">
      <w:pPr>
        <w:pStyle w:val="af3"/>
        <w:rPr>
          <w:lang w:eastAsia="ru-RU"/>
        </w:rPr>
      </w:pPr>
      <w:r w:rsidRPr="00A60A48">
        <w:t>Таблица</w:t>
      </w:r>
      <w:r w:rsidRPr="00516EDF">
        <w:rPr>
          <w:lang w:eastAsia="ru-RU"/>
        </w:rPr>
        <w:t xml:space="preserve"> </w:t>
      </w:r>
      <w:r>
        <w:rPr>
          <w:lang w:eastAsia="ru-RU"/>
        </w:rPr>
        <w:t>4.21</w:t>
      </w:r>
      <w:r w:rsidRPr="00516EDF">
        <w:rPr>
          <w:lang w:eastAsia="ru-RU"/>
        </w:rPr>
        <w:t xml:space="preserve"> – Сводка токов и мощностей, рассеиваемых преобразователями напряжения</w:t>
      </w:r>
    </w:p>
    <w:tbl>
      <w:tblPr>
        <w:tblStyle w:val="aa"/>
        <w:tblW w:w="9918" w:type="dxa"/>
        <w:tblLook w:val="04A0" w:firstRow="1" w:lastRow="0" w:firstColumn="1" w:lastColumn="0" w:noHBand="0" w:noVBand="1"/>
      </w:tblPr>
      <w:tblGrid>
        <w:gridCol w:w="3681"/>
        <w:gridCol w:w="3379"/>
        <w:gridCol w:w="880"/>
        <w:gridCol w:w="986"/>
        <w:gridCol w:w="992"/>
      </w:tblGrid>
      <w:tr w:rsidR="00A60A48" w:rsidRPr="00A60A48" w:rsidTr="0052043D">
        <w:trPr>
          <w:trHeight w:val="315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Описание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Название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Vout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Iout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Pd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12 -&gt; 5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TPS54821RHLT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5,0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4,346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1,630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12 -&gt; 9.6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LM5017MR/NOPB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9,6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0,075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0,260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PMIC for CPU &amp; DDR3L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TPS65217DRSLR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0,981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5 -&gt; 3.3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MP1495DJ-LF-Z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3,3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2,935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1,112</w:t>
            </w:r>
          </w:p>
        </w:tc>
      </w:tr>
      <w:tr w:rsidR="00A60A48" w:rsidRPr="00A60A48" w:rsidTr="0052043D">
        <w:trPr>
          <w:trHeight w:val="300"/>
        </w:trPr>
        <w:tc>
          <w:tcPr>
            <w:tcW w:w="3681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DC/DC 3.3 -&gt; 1.35</w:t>
            </w:r>
          </w:p>
        </w:tc>
        <w:tc>
          <w:tcPr>
            <w:tcW w:w="3379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TPS51200DRCR</w:t>
            </w:r>
          </w:p>
        </w:tc>
        <w:tc>
          <w:tcPr>
            <w:tcW w:w="880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3,3</w:t>
            </w:r>
          </w:p>
        </w:tc>
        <w:tc>
          <w:tcPr>
            <w:tcW w:w="986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0,400</w:t>
            </w:r>
          </w:p>
        </w:tc>
        <w:tc>
          <w:tcPr>
            <w:tcW w:w="992" w:type="dxa"/>
            <w:noWrap/>
            <w:hideMark/>
          </w:tcPr>
          <w:p w:rsidR="00A60A48" w:rsidRPr="0052043D" w:rsidRDefault="00A60A48" w:rsidP="0052043D">
            <w:pPr>
              <w:pStyle w:val="af4"/>
            </w:pPr>
            <w:r w:rsidRPr="0052043D">
              <w:t>0,100</w:t>
            </w:r>
          </w:p>
        </w:tc>
      </w:tr>
      <w:tr w:rsidR="0052043D" w:rsidRPr="00A60A48" w:rsidTr="00510317">
        <w:trPr>
          <w:trHeight w:val="300"/>
        </w:trPr>
        <w:tc>
          <w:tcPr>
            <w:tcW w:w="8926" w:type="dxa"/>
            <w:gridSpan w:val="4"/>
            <w:noWrap/>
            <w:hideMark/>
          </w:tcPr>
          <w:p w:rsidR="0052043D" w:rsidRPr="0052043D" w:rsidRDefault="0052043D" w:rsidP="0052043D">
            <w:pPr>
              <w:pStyle w:val="af4"/>
              <w:tabs>
                <w:tab w:val="left" w:pos="1122"/>
              </w:tabs>
            </w:pPr>
            <w:r>
              <w:t>Итого, Вт</w:t>
            </w:r>
          </w:p>
        </w:tc>
        <w:tc>
          <w:tcPr>
            <w:tcW w:w="992" w:type="dxa"/>
            <w:noWrap/>
            <w:hideMark/>
          </w:tcPr>
          <w:p w:rsidR="0052043D" w:rsidRPr="0052043D" w:rsidRDefault="0052043D" w:rsidP="0052043D">
            <w:pPr>
              <w:pStyle w:val="af4"/>
            </w:pPr>
            <w:r w:rsidRPr="0052043D">
              <w:t>4,083</w:t>
            </w:r>
          </w:p>
        </w:tc>
      </w:tr>
    </w:tbl>
    <w:p w:rsidR="00A60A48" w:rsidRDefault="00A60A48" w:rsidP="00A60A48">
      <w:pPr>
        <w:pStyle w:val="af4"/>
        <w:rPr>
          <w:lang w:eastAsia="ru-RU"/>
        </w:rPr>
      </w:pPr>
    </w:p>
    <w:p w:rsidR="0052043D" w:rsidRDefault="0052043D" w:rsidP="0052043D">
      <w:pPr>
        <w:rPr>
          <w:lang w:eastAsia="ru-RU"/>
        </w:rPr>
      </w:pPr>
      <w:r>
        <w:rPr>
          <w:lang w:eastAsia="ru-RU"/>
        </w:rPr>
        <w:t>В таблицах 4.22, 4.23, 4.24 и 4.25 произведён расчёт потребления тока в определённых доменах питания вследствие многоуровневой структуры подсистемы (4.13)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52043D" w:rsidRPr="00A4778B" w:rsidTr="00510317">
        <w:trPr>
          <w:jc w:val="right"/>
        </w:trPr>
        <w:tc>
          <w:tcPr>
            <w:tcW w:w="8755" w:type="dxa"/>
            <w:shd w:val="clear" w:color="auto" w:fill="auto"/>
          </w:tcPr>
          <w:p w:rsidR="0052043D" w:rsidRPr="00A4778B" w:rsidRDefault="005B28F4" w:rsidP="0052043D">
            <w:pPr>
              <w:pStyle w:val="af0"/>
              <w:spacing w:before="0"/>
              <w:rPr>
                <w:szCs w:val="28"/>
              </w:rPr>
            </w:pPr>
            <w:r w:rsidRPr="005B28F4">
              <w:rPr>
                <w:position w:val="-30"/>
              </w:rPr>
              <w:object w:dxaOrig="2840" w:dyaOrig="1060">
                <v:shape id="_x0000_i1061" type="#_x0000_t75" style="width:145.5pt;height:52.5pt" o:ole="">
                  <v:imagedata r:id="rId198" o:title=""/>
                </v:shape>
                <o:OLEObject Type="Embed" ProgID="Equation.DSMT4" ShapeID="_x0000_i1061" DrawAspect="Content" ObjectID="_1556394634" r:id="rId199"/>
              </w:object>
            </w:r>
          </w:p>
        </w:tc>
        <w:tc>
          <w:tcPr>
            <w:tcW w:w="893" w:type="dxa"/>
            <w:shd w:val="clear" w:color="auto" w:fill="auto"/>
          </w:tcPr>
          <w:p w:rsidR="0052043D" w:rsidRPr="00A4778B" w:rsidRDefault="0052043D" w:rsidP="00510317">
            <w:pPr>
              <w:pStyle w:val="af0"/>
              <w:rPr>
                <w:szCs w:val="28"/>
              </w:rPr>
            </w:pPr>
            <w:r w:rsidRPr="00A4778B">
              <w:rPr>
                <w:szCs w:val="28"/>
              </w:rPr>
              <w:t>(</w:t>
            </w:r>
            <w:r w:rsidR="00FF483B">
              <w:rPr>
                <w:szCs w:val="28"/>
              </w:rPr>
              <w:t>4.13</w:t>
            </w:r>
            <w:r w:rsidRPr="00A4778B">
              <w:rPr>
                <w:szCs w:val="28"/>
              </w:rPr>
              <w:t>)</w:t>
            </w:r>
          </w:p>
        </w:tc>
      </w:tr>
    </w:tbl>
    <w:p w:rsidR="0052043D" w:rsidRDefault="0052043D" w:rsidP="0052043D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2043D">
        <w:rPr>
          <w:i/>
          <w:lang w:val="en-US" w:eastAsia="ru-RU"/>
        </w:rPr>
        <w:t>N</w:t>
      </w:r>
      <w:r w:rsidRPr="005B28F4">
        <w:rPr>
          <w:lang w:eastAsia="ru-RU"/>
        </w:rPr>
        <w:t xml:space="preserve"> – </w:t>
      </w:r>
      <w:r w:rsidR="005B28F4">
        <w:rPr>
          <w:lang w:eastAsia="ru-RU"/>
        </w:rPr>
        <w:t>число суммируемых линий в домене питания,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M</w:t>
      </w:r>
      <w:r w:rsidRPr="005B28F4">
        <w:rPr>
          <w:lang w:eastAsia="ru-RU"/>
        </w:rPr>
        <w:t xml:space="preserve"> – </w:t>
      </w:r>
      <w:r>
        <w:rPr>
          <w:lang w:eastAsia="ru-RU"/>
        </w:rPr>
        <w:t>число суммируемых токов в домене питания,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Keff</w:t>
      </w:r>
      <w:r w:rsidRPr="005B28F4">
        <w:rPr>
          <w:lang w:eastAsia="ru-RU"/>
        </w:rPr>
        <w:t xml:space="preserve"> – </w:t>
      </w:r>
      <w:r>
        <w:rPr>
          <w:lang w:eastAsia="ru-RU"/>
        </w:rPr>
        <w:t>коэффициент преобразования,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Kadd</w:t>
      </w:r>
      <w:r w:rsidRPr="005B28F4">
        <w:rPr>
          <w:lang w:eastAsia="ru-RU"/>
        </w:rPr>
        <w:t xml:space="preserve"> –</w:t>
      </w:r>
      <w:r>
        <w:rPr>
          <w:lang w:eastAsia="ru-RU"/>
        </w:rPr>
        <w:t xml:space="preserve"> коэффициент запаса в домене питания,</w:t>
      </w:r>
    </w:p>
    <w:p w:rsidR="005B28F4" w:rsidRP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Vout</w:t>
      </w:r>
      <w:r w:rsidRPr="005B28F4">
        <w:rPr>
          <w:i/>
          <w:lang w:eastAsia="ru-RU"/>
        </w:rPr>
        <w:t>_</w:t>
      </w:r>
      <w:r>
        <w:rPr>
          <w:i/>
          <w:lang w:val="en-US" w:eastAsia="ru-RU"/>
        </w:rPr>
        <w:t>i</w:t>
      </w:r>
      <w:r w:rsidRPr="005B28F4">
        <w:rPr>
          <w:lang w:eastAsia="ru-RU"/>
        </w:rPr>
        <w:t xml:space="preserve"> – </w:t>
      </w:r>
      <w:r>
        <w:rPr>
          <w:lang w:eastAsia="ru-RU"/>
        </w:rPr>
        <w:t>напряжение питание в домене,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Vin</w:t>
      </w:r>
      <w:r>
        <w:rPr>
          <w:i/>
          <w:lang w:eastAsia="ru-RU"/>
        </w:rPr>
        <w:t xml:space="preserve"> </w:t>
      </w:r>
      <w:r w:rsidRPr="005B28F4">
        <w:rPr>
          <w:lang w:eastAsia="ru-RU"/>
        </w:rPr>
        <w:t>–</w:t>
      </w:r>
      <w:r>
        <w:rPr>
          <w:lang w:eastAsia="ru-RU"/>
        </w:rPr>
        <w:t xml:space="preserve"> входное напряжение питания, из которого производится понижающее преобразование с эффективностью </w:t>
      </w:r>
      <w:r>
        <w:rPr>
          <w:i/>
          <w:lang w:val="en-US" w:eastAsia="ru-RU"/>
        </w:rPr>
        <w:t>Keff</w:t>
      </w:r>
      <w:r>
        <w:rPr>
          <w:lang w:eastAsia="ru-RU"/>
        </w:rPr>
        <w:t xml:space="preserve"> и запасом </w:t>
      </w:r>
      <w:r>
        <w:rPr>
          <w:i/>
          <w:lang w:val="en-US" w:eastAsia="ru-RU"/>
        </w:rPr>
        <w:t>Kadd</w:t>
      </w:r>
      <w:r>
        <w:rPr>
          <w:lang w:eastAsia="ru-RU"/>
        </w:rPr>
        <w:t>,</w:t>
      </w:r>
    </w:p>
    <w:p w:rsidR="005B28F4" w:rsidRDefault="005B28F4" w:rsidP="005B28F4">
      <w:pPr>
        <w:rPr>
          <w:lang w:eastAsia="ru-RU"/>
        </w:rPr>
      </w:pPr>
      <w:r>
        <w:rPr>
          <w:i/>
          <w:lang w:val="en-US" w:eastAsia="ru-RU"/>
        </w:rPr>
        <w:t>Icons</w:t>
      </w:r>
      <w:r w:rsidRPr="005B28F4">
        <w:rPr>
          <w:i/>
          <w:lang w:eastAsia="ru-RU"/>
        </w:rPr>
        <w:t>_</w:t>
      </w:r>
      <w:r>
        <w:rPr>
          <w:i/>
          <w:lang w:val="en-US" w:eastAsia="ru-RU"/>
        </w:rPr>
        <w:t>j</w:t>
      </w:r>
      <w:r w:rsidRPr="005B28F4">
        <w:rPr>
          <w:lang w:eastAsia="ru-RU"/>
        </w:rPr>
        <w:t xml:space="preserve"> –</w:t>
      </w:r>
      <w:r>
        <w:rPr>
          <w:lang w:eastAsia="ru-RU"/>
        </w:rPr>
        <w:t xml:space="preserve"> потребляемый электрорадиоэлементом ток в домене питания. </w:t>
      </w:r>
    </w:p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lastRenderedPageBreak/>
        <w:t>Таблица</w:t>
      </w:r>
      <w:r>
        <w:rPr>
          <w:lang w:eastAsia="ru-RU"/>
        </w:rPr>
        <w:t xml:space="preserve"> 4.22 </w:t>
      </w:r>
      <w:r w:rsidRPr="00516EDF">
        <w:rPr>
          <w:lang w:eastAsia="ru-RU"/>
        </w:rPr>
        <w:t>– Потребление линии 3,3 В</w:t>
      </w:r>
    </w:p>
    <w:tbl>
      <w:tblPr>
        <w:tblW w:w="9444" w:type="dxa"/>
        <w:tblLook w:val="04A0" w:firstRow="1" w:lastRow="0" w:firstColumn="1" w:lastColumn="0" w:noHBand="0" w:noVBand="1"/>
      </w:tblPr>
      <w:tblGrid>
        <w:gridCol w:w="4148"/>
        <w:gridCol w:w="645"/>
        <w:gridCol w:w="1003"/>
        <w:gridCol w:w="3648"/>
      </w:tblGrid>
      <w:tr w:rsidR="005B28F4" w:rsidRPr="005B28F4" w:rsidTr="005B28F4">
        <w:trPr>
          <w:trHeight w:val="300"/>
        </w:trPr>
        <w:tc>
          <w:tcPr>
            <w:tcW w:w="41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Потребление линии 3,3 В, мА @ 5 В</w:t>
            </w:r>
          </w:p>
        </w:tc>
        <w:tc>
          <w:tcPr>
            <w:tcW w:w="164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2690,1</w:t>
            </w:r>
          </w:p>
        </w:tc>
        <w:tc>
          <w:tcPr>
            <w:tcW w:w="36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мА в пересчёте на 5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FF483B" w:rsidRDefault="005B28F4" w:rsidP="00FF483B">
            <w:pPr>
              <w:pStyle w:val="af4"/>
            </w:pPr>
          </w:p>
        </w:tc>
        <w:tc>
          <w:tcPr>
            <w:tcW w:w="164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FF483B" w:rsidRDefault="005B28F4" w:rsidP="00FF483B">
            <w:pPr>
              <w:pStyle w:val="af4"/>
            </w:pPr>
          </w:p>
        </w:tc>
        <w:tc>
          <w:tcPr>
            <w:tcW w:w="36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3,3</w:t>
            </w: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Напряжение перевода, В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5</w:t>
            </w:r>
          </w:p>
        </w:tc>
        <w:tc>
          <w:tcPr>
            <w:tcW w:w="100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Линия</w:t>
            </w:r>
          </w:p>
        </w:tc>
        <w:tc>
          <w:tcPr>
            <w:tcW w:w="36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FF483B" w:rsidRDefault="005B28F4" w:rsidP="00FF483B">
            <w:pPr>
              <w:pStyle w:val="af4"/>
            </w:pPr>
            <w:r w:rsidRPr="00FF483B">
              <w:t>2690,1</w:t>
            </w: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1,25</w:t>
            </w:r>
          </w:p>
        </w:tc>
        <w:tc>
          <w:tcPr>
            <w:tcW w:w="100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  <w:tr w:rsidR="005B28F4" w:rsidRPr="005B28F4" w:rsidTr="005B28F4">
        <w:trPr>
          <w:trHeight w:val="300"/>
        </w:trPr>
        <w:tc>
          <w:tcPr>
            <w:tcW w:w="41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00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</w:tbl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t xml:space="preserve">Таблица </w:t>
      </w:r>
      <w:r>
        <w:rPr>
          <w:lang w:eastAsia="ru-RU"/>
        </w:rPr>
        <w:t xml:space="preserve">4.23 </w:t>
      </w:r>
      <w:r w:rsidRPr="00516EDF">
        <w:rPr>
          <w:lang w:eastAsia="ru-RU"/>
        </w:rPr>
        <w:t>– Потребление PMIC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4140"/>
        <w:gridCol w:w="601"/>
        <w:gridCol w:w="1107"/>
        <w:gridCol w:w="963"/>
        <w:gridCol w:w="753"/>
        <w:gridCol w:w="962"/>
        <w:gridCol w:w="962"/>
      </w:tblGrid>
      <w:tr w:rsidR="005B28F4" w:rsidRPr="005B28F4" w:rsidTr="005B28F4">
        <w:trPr>
          <w:trHeight w:val="300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Потребление PMIC, мА @ 5 В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FF483B">
            <w:pPr>
              <w:pStyle w:val="af4"/>
              <w:rPr>
                <w:lang w:eastAsia="ru-RU"/>
              </w:rPr>
            </w:pPr>
            <w:r w:rsidRPr="005B28F4">
              <w:rPr>
                <w:lang w:eastAsia="ru-RU"/>
              </w:rPr>
              <w:t>1156,3</w:t>
            </w:r>
          </w:p>
        </w:tc>
        <w:tc>
          <w:tcPr>
            <w:tcW w:w="364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мА в пересчёте на 5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sz w:val="22"/>
                <w:lang w:eastAsia="ru-RU"/>
              </w:rPr>
            </w:pP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3,3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1,35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1,1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перевода, В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CPU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394,2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90,0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93,8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428,4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1,25</w:t>
            </w:r>
          </w:p>
        </w:tc>
        <w:tc>
          <w:tcPr>
            <w:tcW w:w="11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DDR</w:t>
            </w:r>
          </w:p>
        </w:tc>
        <w:tc>
          <w:tcPr>
            <w:tcW w:w="171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 </w:t>
            </w:r>
          </w:p>
        </w:tc>
        <w:tc>
          <w:tcPr>
            <w:tcW w:w="9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150,0</w:t>
            </w:r>
          </w:p>
        </w:tc>
        <w:tc>
          <w:tcPr>
            <w:tcW w:w="9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 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1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171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9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9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</w:tbl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t xml:space="preserve">Таблица </w:t>
      </w:r>
      <w:r>
        <w:rPr>
          <w:lang w:eastAsia="ru-RU"/>
        </w:rPr>
        <w:t xml:space="preserve">4.24 </w:t>
      </w:r>
      <w:r w:rsidRPr="00516EDF">
        <w:rPr>
          <w:lang w:eastAsia="ru-RU"/>
        </w:rPr>
        <w:t>– Потребление линии 5 В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4140"/>
        <w:gridCol w:w="601"/>
        <w:gridCol w:w="1120"/>
        <w:gridCol w:w="3640"/>
      </w:tblGrid>
      <w:tr w:rsidR="005B28F4" w:rsidRPr="005B28F4" w:rsidTr="005B28F4">
        <w:trPr>
          <w:trHeight w:val="300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Потребление линии 5 В, мА @ 12 В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FF483B">
            <w:pPr>
              <w:pStyle w:val="af4"/>
              <w:rPr>
                <w:lang w:eastAsia="ru-RU"/>
              </w:rPr>
            </w:pPr>
            <w:r w:rsidRPr="005B28F4">
              <w:rPr>
                <w:lang w:eastAsia="ru-RU"/>
              </w:rPr>
              <w:t>2615,9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мА в пересчёте на 12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sz w:val="22"/>
                <w:lang w:eastAsia="ru-RU"/>
              </w:rPr>
            </w:pP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5,0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перевода, В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Линия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1619,0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</w:t>
            </w:r>
            <w:r>
              <w:rPr>
                <w:rFonts w:eastAsia="Times New Roman" w:cs="Times New Roman"/>
                <w:sz w:val="22"/>
                <w:lang w:eastAsia="ru-RU"/>
              </w:rPr>
              <w:t>25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PMIC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695,9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USB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300,9</w:t>
            </w:r>
          </w:p>
        </w:tc>
      </w:tr>
    </w:tbl>
    <w:p w:rsidR="00516EDF" w:rsidRDefault="00516EDF" w:rsidP="00516EDF">
      <w:pPr>
        <w:pStyle w:val="af3"/>
        <w:rPr>
          <w:lang w:eastAsia="ru-RU"/>
        </w:rPr>
      </w:pPr>
      <w:r w:rsidRPr="00516EDF">
        <w:rPr>
          <w:lang w:eastAsia="ru-RU"/>
        </w:rPr>
        <w:t>Таблица 4.25 – Потребление подсветки LCD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4140"/>
        <w:gridCol w:w="601"/>
        <w:gridCol w:w="1107"/>
        <w:gridCol w:w="3640"/>
      </w:tblGrid>
      <w:tr w:rsidR="005B28F4" w:rsidRPr="005B28F4" w:rsidTr="005B28F4">
        <w:trPr>
          <w:trHeight w:val="300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Потребление подсветки LCD, мА @ 12 В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B28F4" w:rsidRPr="005B28F4" w:rsidRDefault="005B28F4" w:rsidP="00FF483B">
            <w:pPr>
              <w:pStyle w:val="af4"/>
              <w:rPr>
                <w:lang w:eastAsia="ru-RU"/>
              </w:rPr>
            </w:pPr>
            <w:r w:rsidRPr="005B28F4">
              <w:rPr>
                <w:lang w:eastAsia="ru-RU"/>
              </w:rPr>
              <w:t>83,3</w:t>
            </w: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мА в пересчёте на 12 В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sz w:val="22"/>
                <w:lang w:eastAsia="ru-RU"/>
              </w:rPr>
            </w:pPr>
          </w:p>
        </w:tc>
        <w:tc>
          <w:tcPr>
            <w:tcW w:w="3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9,6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перевода, В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12</w:t>
            </w:r>
          </w:p>
        </w:tc>
        <w:tc>
          <w:tcPr>
            <w:tcW w:w="11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LCD</w:t>
            </w:r>
          </w:p>
        </w:tc>
        <w:tc>
          <w:tcPr>
            <w:tcW w:w="3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83,3</w:t>
            </w: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запаса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1,25</w:t>
            </w:r>
          </w:p>
        </w:tc>
        <w:tc>
          <w:tcPr>
            <w:tcW w:w="11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  <w:tr w:rsidR="005B28F4" w:rsidRPr="005B28F4" w:rsidTr="005B28F4">
        <w:trPr>
          <w:trHeight w:val="300"/>
        </w:trPr>
        <w:tc>
          <w:tcPr>
            <w:tcW w:w="4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преобразования</w:t>
            </w:r>
          </w:p>
        </w:tc>
        <w:tc>
          <w:tcPr>
            <w:tcW w:w="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  <w:r w:rsidRPr="005B28F4">
              <w:rPr>
                <w:rFonts w:eastAsia="Times New Roman" w:cs="Times New Roman"/>
                <w:sz w:val="22"/>
                <w:lang w:eastAsia="ru-RU"/>
              </w:rPr>
              <w:t>0,9</w:t>
            </w:r>
          </w:p>
        </w:tc>
        <w:tc>
          <w:tcPr>
            <w:tcW w:w="11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2"/>
                <w:lang w:eastAsia="ru-RU"/>
              </w:rPr>
            </w:pPr>
          </w:p>
        </w:tc>
        <w:tc>
          <w:tcPr>
            <w:tcW w:w="3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28F4" w:rsidRPr="005B28F4" w:rsidRDefault="005B28F4" w:rsidP="005B28F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</w:p>
        </w:tc>
      </w:tr>
    </w:tbl>
    <w:p w:rsidR="00000D00" w:rsidRDefault="00F248B3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4.3.6</w:t>
      </w:r>
      <w:r>
        <w:rPr>
          <w:lang w:eastAsia="ru-RU"/>
        </w:rPr>
        <w:tab/>
      </w:r>
      <w:r w:rsidR="00B62E13" w:rsidRPr="00B62E13">
        <w:rPr>
          <w:lang w:eastAsia="ru-RU"/>
        </w:rPr>
        <w:t>Оценка теплового режима и выбор способа охлаждения</w:t>
      </w:r>
    </w:p>
    <w:p w:rsidR="00815CFC" w:rsidRDefault="00815CFC" w:rsidP="00815CFC">
      <w:pPr>
        <w:rPr>
          <w:lang w:eastAsia="ru-RU"/>
        </w:rPr>
      </w:pPr>
      <w:r w:rsidRPr="00815CFC">
        <w:rPr>
          <w:lang w:eastAsia="ru-RU"/>
        </w:rPr>
        <w:t xml:space="preserve">Используя сервис ИСОКТР РЭС [3], были получены сведения о </w:t>
      </w:r>
      <w:r>
        <w:rPr>
          <w:lang w:eastAsia="ru-RU"/>
        </w:rPr>
        <w:t>тепловых режимах</w:t>
      </w:r>
      <w:r w:rsidRPr="00815CFC">
        <w:rPr>
          <w:lang w:eastAsia="ru-RU"/>
        </w:rPr>
        <w:t xml:space="preserve"> печатных </w:t>
      </w:r>
      <w:r>
        <w:rPr>
          <w:lang w:eastAsia="ru-RU"/>
        </w:rPr>
        <w:t>узлов бортового мультимедийного компьютера</w:t>
      </w:r>
      <w:r w:rsidRPr="00815CFC">
        <w:rPr>
          <w:lang w:eastAsia="ru-RU"/>
        </w:rPr>
        <w:t>.</w:t>
      </w:r>
      <w:r>
        <w:rPr>
          <w:lang w:eastAsia="ru-RU"/>
        </w:rPr>
        <w:t xml:space="preserve"> Для расчётов используется герметичный корпус блока без перемещения воздушных масс внутри.</w:t>
      </w:r>
      <w:r w:rsidRPr="00815CFC">
        <w:rPr>
          <w:lang w:eastAsia="ru-RU"/>
        </w:rPr>
        <w:t xml:space="preserve"> Входные параметры сведены в таблицы 4.</w:t>
      </w:r>
      <w:r>
        <w:rPr>
          <w:lang w:eastAsia="ru-RU"/>
        </w:rPr>
        <w:t>2</w:t>
      </w:r>
      <w:r w:rsidR="00516EDF">
        <w:rPr>
          <w:lang w:eastAsia="ru-RU"/>
        </w:rPr>
        <w:t>6</w:t>
      </w:r>
      <w:r w:rsidRPr="00815CFC">
        <w:rPr>
          <w:lang w:eastAsia="ru-RU"/>
        </w:rPr>
        <w:t xml:space="preserve"> и 4.</w:t>
      </w:r>
      <w:r>
        <w:rPr>
          <w:lang w:eastAsia="ru-RU"/>
        </w:rPr>
        <w:t>2</w:t>
      </w:r>
      <w:r w:rsidR="00516EDF">
        <w:rPr>
          <w:lang w:eastAsia="ru-RU"/>
        </w:rPr>
        <w:t>7</w:t>
      </w:r>
      <w:r w:rsidRPr="00815CFC">
        <w:rPr>
          <w:lang w:eastAsia="ru-RU"/>
        </w:rPr>
        <w:t>, выходные – в 4.</w:t>
      </w:r>
      <w:r>
        <w:rPr>
          <w:lang w:eastAsia="ru-RU"/>
        </w:rPr>
        <w:t>2</w:t>
      </w:r>
      <w:r w:rsidR="00516EDF">
        <w:rPr>
          <w:lang w:eastAsia="ru-RU"/>
        </w:rPr>
        <w:t>8</w:t>
      </w:r>
      <w:r w:rsidRPr="00815CFC">
        <w:rPr>
          <w:lang w:eastAsia="ru-RU"/>
        </w:rPr>
        <w:t xml:space="preserve"> и 4.</w:t>
      </w:r>
      <w:r>
        <w:rPr>
          <w:lang w:eastAsia="ru-RU"/>
        </w:rPr>
        <w:t>2</w:t>
      </w:r>
      <w:r w:rsidR="00516EDF">
        <w:rPr>
          <w:lang w:eastAsia="ru-RU"/>
        </w:rPr>
        <w:t>9</w:t>
      </w:r>
      <w:r w:rsidRPr="00815CFC">
        <w:rPr>
          <w:lang w:eastAsia="ru-RU"/>
        </w:rPr>
        <w:t>.</w:t>
      </w:r>
    </w:p>
    <w:p w:rsidR="00815CFC" w:rsidRDefault="00815CFC" w:rsidP="00815CFC">
      <w:pPr>
        <w:pStyle w:val="af3"/>
        <w:rPr>
          <w:lang w:eastAsia="ru-RU"/>
        </w:rPr>
      </w:pPr>
      <w:r w:rsidRPr="00815CFC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6</w:t>
      </w:r>
      <w:r w:rsidRPr="00815CFC">
        <w:rPr>
          <w:lang w:eastAsia="ru-RU"/>
        </w:rPr>
        <w:t xml:space="preserve"> – Входные данные для расчёта теплового режима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815CFC" w:rsidRPr="00681C91" w:rsidTr="00815CFC">
        <w:trPr>
          <w:trHeight w:val="300"/>
        </w:trPr>
        <w:tc>
          <w:tcPr>
            <w:tcW w:w="8500" w:type="dxa"/>
            <w:hideMark/>
          </w:tcPr>
          <w:p w:rsidR="00815CFC" w:rsidRPr="00681C91" w:rsidRDefault="00815CFC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815CFC" w:rsidRPr="00681C91" w:rsidRDefault="00815CFC" w:rsidP="00516EDF">
            <w:pPr>
              <w:pStyle w:val="af4"/>
            </w:pPr>
            <w:r w:rsidRPr="00681C91">
              <w:t>Значение</w:t>
            </w:r>
          </w:p>
        </w:tc>
      </w:tr>
      <w:tr w:rsidR="00BB48FC" w:rsidRPr="00681C91" w:rsidTr="00815CFC">
        <w:trPr>
          <w:trHeight w:val="300"/>
        </w:trPr>
        <w:tc>
          <w:tcPr>
            <w:tcW w:w="8500" w:type="dxa"/>
          </w:tcPr>
          <w:p w:rsidR="00BB48FC" w:rsidRPr="00681C91" w:rsidRDefault="00BB48FC" w:rsidP="00516EDF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BB48FC" w:rsidRPr="00681C91" w:rsidRDefault="00BB48FC" w:rsidP="00516EDF">
            <w:pPr>
              <w:pStyle w:val="af4"/>
            </w:pPr>
            <w:r>
              <w:t>2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блока, м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0,12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блока, м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0,06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Высота блока, м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0,03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заполнения объёма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0,40</w:t>
            </w:r>
          </w:p>
        </w:tc>
      </w:tr>
      <w:tr w:rsidR="00815CFC" w:rsidRPr="00815CFC" w:rsidTr="00815CFC">
        <w:trPr>
          <w:trHeight w:val="300"/>
        </w:trPr>
        <w:tc>
          <w:tcPr>
            <w:tcW w:w="8500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среды, ºC</w:t>
            </w:r>
          </w:p>
        </w:tc>
        <w:tc>
          <w:tcPr>
            <w:tcW w:w="1411" w:type="dxa"/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30,00</w:t>
            </w:r>
          </w:p>
        </w:tc>
      </w:tr>
      <w:tr w:rsidR="00815CFC" w:rsidRPr="00815CFC" w:rsidTr="00BB48FC">
        <w:trPr>
          <w:trHeight w:val="307"/>
        </w:trPr>
        <w:tc>
          <w:tcPr>
            <w:tcW w:w="8500" w:type="dxa"/>
            <w:tcBorders>
              <w:bottom w:val="nil"/>
            </w:tcBorders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элемента, ºC</w:t>
            </w:r>
          </w:p>
        </w:tc>
        <w:tc>
          <w:tcPr>
            <w:tcW w:w="1411" w:type="dxa"/>
            <w:tcBorders>
              <w:bottom w:val="nil"/>
            </w:tcBorders>
            <w:hideMark/>
          </w:tcPr>
          <w:p w:rsidR="00815CFC" w:rsidRPr="00815CFC" w:rsidRDefault="00815CFC" w:rsidP="00815C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</w:tbl>
    <w:p w:rsidR="00BB48FC" w:rsidRDefault="00BB48FC" w:rsidP="00BB48FC">
      <w:pPr>
        <w:pStyle w:val="af3"/>
      </w:pPr>
      <w:r>
        <w:lastRenderedPageBreak/>
        <w:t>Продолжение таблицы 4.26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681C91" w:rsidRDefault="00BB48FC" w:rsidP="00AB7602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BB48FC" w:rsidRPr="00681C91" w:rsidRDefault="00BB48FC" w:rsidP="00AB7602">
            <w:pPr>
              <w:pStyle w:val="af4"/>
            </w:pPr>
            <w:r>
              <w:t>2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Предельно допустимый перегрев воздуха в аппаратуре, ºC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Допустимый нагрев нагретой зоны, ºC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корпуса, ºC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блоком, Вт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12,13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элементом, Вт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2,63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поверхности элементов, омываемая воздухом, м2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0,0060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вне корпуса блока, Па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  <w:tr w:rsidR="00BB48FC" w:rsidRPr="00681C91" w:rsidTr="00AB7602">
        <w:trPr>
          <w:trHeight w:val="300"/>
        </w:trPr>
        <w:tc>
          <w:tcPr>
            <w:tcW w:w="8500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внутри блока, Па</w:t>
            </w:r>
          </w:p>
        </w:tc>
        <w:tc>
          <w:tcPr>
            <w:tcW w:w="1411" w:type="dxa"/>
          </w:tcPr>
          <w:p w:rsidR="00BB48FC" w:rsidRPr="00815CFC" w:rsidRDefault="00BB48FC" w:rsidP="00BB48FC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815CFC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</w:tbl>
    <w:p w:rsidR="00815CFC" w:rsidRDefault="00F248B3" w:rsidP="00F248B3">
      <w:pPr>
        <w:pStyle w:val="af3"/>
        <w:rPr>
          <w:lang w:eastAsia="ru-RU"/>
        </w:rPr>
      </w:pPr>
      <w:r w:rsidRPr="00F248B3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7</w:t>
      </w:r>
      <w:r w:rsidRPr="00F248B3">
        <w:rPr>
          <w:lang w:eastAsia="ru-RU"/>
        </w:rPr>
        <w:t xml:space="preserve"> – Входные данные для расчёта теплового режима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248B3" w:rsidRPr="00681C91" w:rsidTr="00F248B3">
        <w:trPr>
          <w:trHeight w:val="300"/>
        </w:trPr>
        <w:tc>
          <w:tcPr>
            <w:tcW w:w="8500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Значение</w:t>
            </w:r>
          </w:p>
        </w:tc>
      </w:tr>
      <w:tr w:rsidR="00463AC2" w:rsidRPr="00681C91" w:rsidTr="00F248B3">
        <w:trPr>
          <w:trHeight w:val="300"/>
        </w:trPr>
        <w:tc>
          <w:tcPr>
            <w:tcW w:w="8500" w:type="dxa"/>
          </w:tcPr>
          <w:p w:rsidR="00463AC2" w:rsidRPr="00681C91" w:rsidRDefault="00463AC2" w:rsidP="00516EDF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463AC2" w:rsidRPr="00681C91" w:rsidRDefault="00463AC2" w:rsidP="00516EDF">
            <w:pPr>
              <w:pStyle w:val="af4"/>
            </w:pPr>
            <w:r>
              <w:t>2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Длина блока, м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0,21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Ширина блока, м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0,14</w:t>
            </w:r>
          </w:p>
        </w:tc>
      </w:tr>
      <w:tr w:rsidR="00F248B3" w:rsidRPr="00F248B3" w:rsidTr="00463AC2">
        <w:trPr>
          <w:trHeight w:val="300"/>
        </w:trPr>
        <w:tc>
          <w:tcPr>
            <w:tcW w:w="8500" w:type="dxa"/>
            <w:tcBorders>
              <w:bottom w:val="nil"/>
            </w:tcBorders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Высота блока, м</w:t>
            </w:r>
          </w:p>
        </w:tc>
        <w:tc>
          <w:tcPr>
            <w:tcW w:w="1411" w:type="dxa"/>
            <w:tcBorders>
              <w:bottom w:val="nil"/>
            </w:tcBorders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0,03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заполнения объёма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0,25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среды,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30,00</w:t>
            </w:r>
          </w:p>
        </w:tc>
      </w:tr>
      <w:tr w:rsidR="00463AC2" w:rsidRPr="00F248B3" w:rsidTr="00C455A9">
        <w:trPr>
          <w:trHeight w:val="289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элемента,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279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Предельно допустимый перегрев воздуха в аппаратуре,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Допустимый нагрев нагретой зоны,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246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Максимально допустимая температура корпуса, ºC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80</w:t>
            </w: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,00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блоком, Вт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1,28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Мощность, рассеиваемая элементом, Вт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0,84</w:t>
            </w:r>
          </w:p>
        </w:tc>
      </w:tr>
      <w:tr w:rsidR="00463AC2" w:rsidRPr="00F248B3" w:rsidTr="00C455A9">
        <w:trPr>
          <w:trHeight w:val="216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поверхности элементов, омываемая воздухом, м2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0,0205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вне корпуса блока, Па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  <w:tr w:rsidR="00463AC2" w:rsidRPr="00F248B3" w:rsidTr="00C455A9">
        <w:trPr>
          <w:trHeight w:val="300"/>
        </w:trPr>
        <w:tc>
          <w:tcPr>
            <w:tcW w:w="8500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Давление среды внутри блока, Па</w:t>
            </w:r>
          </w:p>
        </w:tc>
        <w:tc>
          <w:tcPr>
            <w:tcW w:w="1411" w:type="dxa"/>
            <w:hideMark/>
          </w:tcPr>
          <w:p w:rsidR="00463AC2" w:rsidRPr="00F248B3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101325</w:t>
            </w:r>
          </w:p>
        </w:tc>
      </w:tr>
    </w:tbl>
    <w:p w:rsidR="00F248B3" w:rsidRDefault="00F248B3" w:rsidP="00F248B3">
      <w:pPr>
        <w:pStyle w:val="af3"/>
        <w:rPr>
          <w:lang w:eastAsia="ru-RU"/>
        </w:rPr>
      </w:pPr>
      <w:r w:rsidRPr="00F248B3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8</w:t>
      </w:r>
      <w:r w:rsidRPr="00F248B3">
        <w:rPr>
          <w:lang w:eastAsia="ru-RU"/>
        </w:rPr>
        <w:t xml:space="preserve"> – Результаты расчёта теплового режима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248B3" w:rsidRPr="00681C91" w:rsidTr="00F248B3">
        <w:trPr>
          <w:trHeight w:val="300"/>
        </w:trPr>
        <w:tc>
          <w:tcPr>
            <w:tcW w:w="8500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Значение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корпуса блока,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67,06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воздуха в блоке,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67,87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нагретой зоны,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68,68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элемент среды,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64,81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поверхности элемента,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65,55</w:t>
            </w:r>
          </w:p>
        </w:tc>
      </w:tr>
    </w:tbl>
    <w:p w:rsidR="00F248B3" w:rsidRDefault="00F248B3" w:rsidP="00F248B3">
      <w:pPr>
        <w:pStyle w:val="af3"/>
        <w:rPr>
          <w:lang w:eastAsia="ru-RU"/>
        </w:rPr>
      </w:pPr>
      <w:r w:rsidRPr="00F248B3">
        <w:rPr>
          <w:lang w:eastAsia="ru-RU"/>
        </w:rPr>
        <w:t xml:space="preserve">Таблица </w:t>
      </w:r>
      <w:r>
        <w:rPr>
          <w:lang w:eastAsia="ru-RU"/>
        </w:rPr>
        <w:t>4.2</w:t>
      </w:r>
      <w:r w:rsidR="00516EDF">
        <w:rPr>
          <w:lang w:eastAsia="ru-RU"/>
        </w:rPr>
        <w:t>9</w:t>
      </w:r>
      <w:r w:rsidRPr="00F248B3">
        <w:rPr>
          <w:lang w:eastAsia="ru-RU"/>
        </w:rPr>
        <w:t xml:space="preserve"> – Резул</w:t>
      </w:r>
      <w:r>
        <w:rPr>
          <w:lang w:eastAsia="ru-RU"/>
        </w:rPr>
        <w:t xml:space="preserve">ьтаты расчёта теплового режима </w:t>
      </w:r>
      <w:r w:rsidRPr="00F248B3">
        <w:rPr>
          <w:lang w:eastAsia="ru-RU"/>
        </w:rPr>
        <w:t>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248B3" w:rsidRPr="00681C91" w:rsidTr="00F248B3">
        <w:trPr>
          <w:trHeight w:val="300"/>
        </w:trPr>
        <w:tc>
          <w:tcPr>
            <w:tcW w:w="8500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248B3" w:rsidRPr="00681C91" w:rsidRDefault="00F248B3" w:rsidP="00516EDF">
            <w:pPr>
              <w:pStyle w:val="af4"/>
            </w:pPr>
            <w:r w:rsidRPr="00681C91">
              <w:t>Значение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корпуса блока,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32,28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воздуха в блоке,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32,50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нагретой зоны,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32,73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окружающей элемент среды,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33,16</w:t>
            </w:r>
          </w:p>
        </w:tc>
      </w:tr>
      <w:tr w:rsidR="00F248B3" w:rsidRPr="00F248B3" w:rsidTr="00F248B3">
        <w:trPr>
          <w:trHeight w:val="300"/>
        </w:trPr>
        <w:tc>
          <w:tcPr>
            <w:tcW w:w="8500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Температура поверхности элемента, ºC</w:t>
            </w:r>
          </w:p>
        </w:tc>
        <w:tc>
          <w:tcPr>
            <w:tcW w:w="1411" w:type="dxa"/>
            <w:hideMark/>
          </w:tcPr>
          <w:p w:rsidR="00F248B3" w:rsidRPr="00F248B3" w:rsidRDefault="00F248B3" w:rsidP="00F248B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248B3">
              <w:rPr>
                <w:rFonts w:eastAsia="Times New Roman" w:cs="Times New Roman"/>
                <w:color w:val="000000"/>
                <w:sz w:val="22"/>
                <w:lang w:eastAsia="ru-RU"/>
              </w:rPr>
              <w:t>33,44</w:t>
            </w:r>
          </w:p>
        </w:tc>
      </w:tr>
    </w:tbl>
    <w:p w:rsidR="00F248B3" w:rsidRDefault="00F248B3" w:rsidP="00F248B3">
      <w:pPr>
        <w:pStyle w:val="af4"/>
        <w:rPr>
          <w:lang w:eastAsia="ru-RU"/>
        </w:rPr>
      </w:pPr>
    </w:p>
    <w:p w:rsidR="00000D00" w:rsidRDefault="00000D00" w:rsidP="00815CFC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lastRenderedPageBreak/>
        <w:t>4.3.6</w:t>
      </w:r>
      <w:r>
        <w:rPr>
          <w:lang w:eastAsia="ru-RU"/>
        </w:rPr>
        <w:tab/>
      </w:r>
      <w:r w:rsidRPr="00000D00">
        <w:rPr>
          <w:lang w:eastAsia="ru-RU"/>
        </w:rPr>
        <w:t>Расчёт надёжности</w:t>
      </w:r>
    </w:p>
    <w:p w:rsidR="00000D00" w:rsidRDefault="00FF483B" w:rsidP="00FF483B">
      <w:pPr>
        <w:rPr>
          <w:lang w:eastAsia="ru-RU"/>
        </w:rPr>
      </w:pPr>
      <w:r w:rsidRPr="00FF483B">
        <w:rPr>
          <w:lang w:eastAsia="ru-RU"/>
        </w:rPr>
        <w:t>Средняя наработка на отказ – отношение суммарной наработки объекта к математическому ожиданию числа отказов в течение этой наработки</w:t>
      </w:r>
      <w:r>
        <w:rPr>
          <w:lang w:eastAsia="ru-RU"/>
        </w:rPr>
        <w:t xml:space="preserve"> (4.14)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FF483B" w:rsidRPr="00A4778B" w:rsidTr="00510317">
        <w:trPr>
          <w:jc w:val="right"/>
        </w:trPr>
        <w:tc>
          <w:tcPr>
            <w:tcW w:w="8755" w:type="dxa"/>
            <w:shd w:val="clear" w:color="auto" w:fill="auto"/>
          </w:tcPr>
          <w:p w:rsidR="00FF483B" w:rsidRPr="00A4778B" w:rsidRDefault="00FF483B" w:rsidP="00510317">
            <w:pPr>
              <w:pStyle w:val="af0"/>
              <w:rPr>
                <w:szCs w:val="28"/>
              </w:rPr>
            </w:pPr>
            <w:r w:rsidRPr="00DC4E05">
              <w:rPr>
                <w:position w:val="-80"/>
              </w:rPr>
              <w:object w:dxaOrig="1840" w:dyaOrig="1200">
                <v:shape id="_x0000_i1062" type="#_x0000_t75" style="width:94pt;height:58.5pt" o:ole="">
                  <v:imagedata r:id="rId200" o:title=""/>
                </v:shape>
                <o:OLEObject Type="Embed" ProgID="Equation.DSMT4" ShapeID="_x0000_i1062" DrawAspect="Content" ObjectID="_1556394635" r:id="rId201"/>
              </w:object>
            </w:r>
            <w:r>
              <w:t>,</w:t>
            </w:r>
          </w:p>
        </w:tc>
        <w:tc>
          <w:tcPr>
            <w:tcW w:w="816" w:type="dxa"/>
            <w:shd w:val="clear" w:color="auto" w:fill="auto"/>
          </w:tcPr>
          <w:p w:rsidR="00FF483B" w:rsidRPr="00DC4E05" w:rsidRDefault="00FF483B" w:rsidP="00510317">
            <w:pPr>
              <w:pStyle w:val="af0"/>
              <w:rPr>
                <w:sz w:val="8"/>
                <w:szCs w:val="8"/>
              </w:rPr>
            </w:pPr>
          </w:p>
          <w:p w:rsidR="00FF483B" w:rsidRPr="00A4778B" w:rsidRDefault="00FF483B" w:rsidP="00FF483B">
            <w:pPr>
              <w:pStyle w:val="af0"/>
              <w:rPr>
                <w:szCs w:val="28"/>
              </w:rPr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14</w:t>
            </w:r>
            <w:r w:rsidRPr="00DC4E05">
              <w:t>)</w:t>
            </w:r>
          </w:p>
        </w:tc>
      </w:tr>
    </w:tbl>
    <w:p w:rsidR="00FF483B" w:rsidRDefault="00FF483B" w:rsidP="00FF483B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FF483B">
        <w:rPr>
          <w:i/>
          <w:lang w:eastAsia="ru-RU"/>
        </w:rPr>
        <w:t>λio</w:t>
      </w:r>
      <w:r>
        <w:rPr>
          <w:lang w:eastAsia="ru-RU"/>
        </w:rPr>
        <w:t xml:space="preserve"> – и</w:t>
      </w:r>
      <w:r w:rsidRPr="00FF483B">
        <w:rPr>
          <w:lang w:eastAsia="ru-RU"/>
        </w:rPr>
        <w:t>нтенсивность отказов в лабораторных условиях работы и при коэффициенте нагрузки 1</w:t>
      </w:r>
      <w:r>
        <w:rPr>
          <w:lang w:eastAsia="ru-RU"/>
        </w:rPr>
        <w:t>,</w:t>
      </w:r>
    </w:p>
    <w:p w:rsidR="00FF483B" w:rsidRDefault="00FF483B" w:rsidP="00FF483B">
      <w:pPr>
        <w:rPr>
          <w:lang w:eastAsia="ru-RU"/>
        </w:rPr>
      </w:pPr>
      <w:r w:rsidRPr="00FF483B">
        <w:rPr>
          <w:i/>
          <w:lang w:eastAsia="ru-RU"/>
        </w:rPr>
        <w:t>kэ</w:t>
      </w:r>
      <w:r>
        <w:rPr>
          <w:lang w:eastAsia="ru-RU"/>
        </w:rPr>
        <w:t xml:space="preserve"> – п</w:t>
      </w:r>
      <w:r w:rsidRPr="00FF483B">
        <w:rPr>
          <w:lang w:eastAsia="ru-RU"/>
        </w:rPr>
        <w:t>оправочный коэффициент эксплуатации</w:t>
      </w:r>
      <w:r>
        <w:rPr>
          <w:lang w:eastAsia="ru-RU"/>
        </w:rPr>
        <w:t>,</w:t>
      </w:r>
    </w:p>
    <w:p w:rsidR="00FF483B" w:rsidRDefault="00FF483B" w:rsidP="00FF483B">
      <w:pPr>
        <w:rPr>
          <w:lang w:eastAsia="ru-RU"/>
        </w:rPr>
      </w:pPr>
      <w:r w:rsidRPr="00FF483B">
        <w:rPr>
          <w:i/>
          <w:lang w:val="en-US" w:eastAsia="ru-RU"/>
        </w:rPr>
        <w:t>N</w:t>
      </w:r>
      <w:r w:rsidRPr="00FF483B">
        <w:rPr>
          <w:lang w:eastAsia="ru-RU"/>
        </w:rPr>
        <w:t xml:space="preserve"> </w:t>
      </w:r>
      <w:r>
        <w:rPr>
          <w:lang w:eastAsia="ru-RU"/>
        </w:rPr>
        <w:t>–</w:t>
      </w:r>
      <w:r w:rsidRPr="00FF483B">
        <w:rPr>
          <w:lang w:eastAsia="ru-RU"/>
        </w:rPr>
        <w:t xml:space="preserve"> </w:t>
      </w:r>
      <w:r>
        <w:rPr>
          <w:lang w:eastAsia="ru-RU"/>
        </w:rPr>
        <w:t>число элементов, подлежащих расчёту.</w:t>
      </w:r>
    </w:p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Вероятность безотказной работы – вероятность того, что в пределах заданной наработки отказ объекта не наступает (</w:t>
      </w:r>
      <w:r>
        <w:rPr>
          <w:lang w:eastAsia="ru-RU"/>
        </w:rPr>
        <w:t>4</w:t>
      </w:r>
      <w:r w:rsidRPr="00FF483B">
        <w:rPr>
          <w:lang w:eastAsia="ru-RU"/>
        </w:rPr>
        <w:t>.</w:t>
      </w:r>
      <w:r>
        <w:rPr>
          <w:lang w:eastAsia="ru-RU"/>
        </w:rPr>
        <w:t>15</w:t>
      </w:r>
      <w:r w:rsidRPr="00FF483B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FF483B" w:rsidRPr="00A4778B" w:rsidTr="00510317">
        <w:trPr>
          <w:jc w:val="right"/>
        </w:trPr>
        <w:tc>
          <w:tcPr>
            <w:tcW w:w="8755" w:type="dxa"/>
            <w:shd w:val="clear" w:color="auto" w:fill="auto"/>
          </w:tcPr>
          <w:p w:rsidR="00FF483B" w:rsidRPr="00DC4E05" w:rsidRDefault="00FF483B" w:rsidP="009D086F">
            <w:pPr>
              <w:pStyle w:val="af0"/>
              <w:spacing w:before="0"/>
            </w:pPr>
            <w:r w:rsidRPr="00DC4E05">
              <w:rPr>
                <w:position w:val="-12"/>
              </w:rPr>
              <w:object w:dxaOrig="1380" w:dyaOrig="980">
                <v:shape id="_x0000_i1063" type="#_x0000_t75" style="width:70.5pt;height:48.5pt" o:ole="">
                  <v:imagedata r:id="rId202" o:title=""/>
                </v:shape>
                <o:OLEObject Type="Embed" ProgID="Equation.DSMT4" ShapeID="_x0000_i1063" DrawAspect="Content" ObjectID="_1556394636" r:id="rId203"/>
              </w:object>
            </w:r>
            <w:r>
              <w:t>,</w:t>
            </w:r>
          </w:p>
        </w:tc>
        <w:tc>
          <w:tcPr>
            <w:tcW w:w="816" w:type="dxa"/>
            <w:shd w:val="clear" w:color="auto" w:fill="auto"/>
          </w:tcPr>
          <w:p w:rsidR="00FF483B" w:rsidRPr="00DC4E05" w:rsidRDefault="00FF483B" w:rsidP="00510317">
            <w:pPr>
              <w:pStyle w:val="af0"/>
              <w:rPr>
                <w:sz w:val="8"/>
                <w:szCs w:val="8"/>
              </w:rPr>
            </w:pPr>
          </w:p>
          <w:p w:rsidR="00FF483B" w:rsidRPr="00DC4E05" w:rsidRDefault="00FF483B" w:rsidP="00FF483B">
            <w:pPr>
              <w:pStyle w:val="af0"/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15)</w:t>
            </w:r>
          </w:p>
        </w:tc>
      </w:tr>
    </w:tbl>
    <w:p w:rsidR="00FF483B" w:rsidRDefault="00FF483B" w:rsidP="00FF483B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eastAsia="ru-RU"/>
        </w:rPr>
        <w:t>t</w:t>
      </w:r>
      <w:r>
        <w:rPr>
          <w:lang w:eastAsia="ru-RU"/>
        </w:rPr>
        <w:t xml:space="preserve"> – заданное время безотказной работы, ч.</w:t>
      </w:r>
    </w:p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Среднее время восстановления – математическое ожидание времени восстановления работоспособности (</w:t>
      </w:r>
      <w:r>
        <w:rPr>
          <w:lang w:eastAsia="ru-RU"/>
        </w:rPr>
        <w:t>4</w:t>
      </w:r>
      <w:r w:rsidRPr="00FF483B">
        <w:rPr>
          <w:lang w:eastAsia="ru-RU"/>
        </w:rPr>
        <w:t>.</w:t>
      </w:r>
      <w:r>
        <w:rPr>
          <w:lang w:eastAsia="ru-RU"/>
        </w:rPr>
        <w:t>16</w:t>
      </w:r>
      <w:r w:rsidRPr="00FF483B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755"/>
        <w:gridCol w:w="893"/>
      </w:tblGrid>
      <w:tr w:rsidR="00FF483B" w:rsidRPr="009D086F" w:rsidTr="00FF483B">
        <w:trPr>
          <w:jc w:val="right"/>
        </w:trPr>
        <w:tc>
          <w:tcPr>
            <w:tcW w:w="8755" w:type="dxa"/>
            <w:shd w:val="clear" w:color="auto" w:fill="auto"/>
          </w:tcPr>
          <w:p w:rsidR="00FF483B" w:rsidRPr="009D086F" w:rsidRDefault="00FF483B" w:rsidP="009D086F">
            <w:pPr>
              <w:pStyle w:val="af0"/>
            </w:pPr>
            <w:r w:rsidRPr="009D086F">
              <w:object w:dxaOrig="1320" w:dyaOrig="680">
                <v:shape id="_x0000_i1064" type="#_x0000_t75" style="width:67.5pt;height:33pt" o:ole="">
                  <v:imagedata r:id="rId204" o:title=""/>
                </v:shape>
                <o:OLEObject Type="Embed" ProgID="Equation.3" ShapeID="_x0000_i1064" DrawAspect="Content" ObjectID="_1556394637" r:id="rId205"/>
              </w:object>
            </w:r>
            <w:r w:rsidRPr="009D086F">
              <w:t>,</w:t>
            </w:r>
          </w:p>
        </w:tc>
        <w:tc>
          <w:tcPr>
            <w:tcW w:w="893" w:type="dxa"/>
            <w:shd w:val="clear" w:color="auto" w:fill="auto"/>
          </w:tcPr>
          <w:p w:rsidR="00FF483B" w:rsidRPr="009D086F" w:rsidRDefault="00FF483B" w:rsidP="009D086F">
            <w:pPr>
              <w:pStyle w:val="af0"/>
            </w:pPr>
            <w:r w:rsidRPr="009D086F">
              <w:t>(4.16)</w:t>
            </w:r>
          </w:p>
        </w:tc>
      </w:tr>
    </w:tbl>
    <w:p w:rsidR="00FF483B" w:rsidRPr="00FF483B" w:rsidRDefault="00FF483B" w:rsidP="00FF483B">
      <w:pPr>
        <w:pStyle w:val="af1"/>
      </w:pPr>
      <w:r w:rsidRPr="00FF483B">
        <w:rPr>
          <w:lang w:eastAsia="ru-RU"/>
        </w:rPr>
        <w:t xml:space="preserve">где </w:t>
      </w:r>
      <w:r w:rsidRPr="00FF483B">
        <w:t xml:space="preserve"> </w:t>
      </w:r>
      <w:r w:rsidRPr="00FF483B">
        <w:rPr>
          <w:i/>
          <w:lang w:val="en-US"/>
        </w:rPr>
        <w:t>n</w:t>
      </w:r>
      <w:r w:rsidRPr="00FF483B">
        <w:t xml:space="preserve"> –</w:t>
      </w:r>
      <w:r>
        <w:t xml:space="preserve"> ч</w:t>
      </w:r>
      <w:r w:rsidRPr="00FF483B">
        <w:t>исло различных времён отыскания и уст</w:t>
      </w:r>
      <w:r>
        <w:t>р</w:t>
      </w:r>
      <w:r w:rsidRPr="00FF483B">
        <w:t>анения одного отказа,</w:t>
      </w:r>
    </w:p>
    <w:p w:rsidR="00FF483B" w:rsidRDefault="00FF483B" w:rsidP="00FF483B">
      <w:pPr>
        <w:rPr>
          <w:lang w:eastAsia="ru-RU"/>
        </w:rPr>
      </w:pPr>
      <w:r w:rsidRPr="00FF483B">
        <w:rPr>
          <w:i/>
          <w:lang w:eastAsia="ru-RU"/>
        </w:rPr>
        <w:t>τ_</w:t>
      </w:r>
      <w:r>
        <w:rPr>
          <w:i/>
          <w:lang w:val="en-US" w:eastAsia="ru-RU"/>
        </w:rPr>
        <w:t>i</w:t>
      </w:r>
      <w:r w:rsidRPr="00FF483B">
        <w:rPr>
          <w:lang w:eastAsia="ru-RU"/>
        </w:rPr>
        <w:t xml:space="preserve"> –</w:t>
      </w:r>
      <w:r>
        <w:rPr>
          <w:lang w:eastAsia="ru-RU"/>
        </w:rPr>
        <w:t xml:space="preserve"> случайное время</w:t>
      </w:r>
      <w:r w:rsidRPr="00FF483B">
        <w:rPr>
          <w:lang w:eastAsia="ru-RU"/>
        </w:rPr>
        <w:t xml:space="preserve"> отыскания и устранения одного отказа, ч.</w:t>
      </w:r>
    </w:p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Коэффициент готовности – вероятность того, что объект окажется в работоспособном состоянии в произвольный момент времени, кроме планируемых периодов, в течение которых применение объекта по назначению не предусматривается (4.17)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FF483B" w:rsidRPr="009D086F" w:rsidTr="00510317">
        <w:trPr>
          <w:jc w:val="right"/>
        </w:trPr>
        <w:tc>
          <w:tcPr>
            <w:tcW w:w="8462" w:type="dxa"/>
            <w:shd w:val="clear" w:color="auto" w:fill="auto"/>
          </w:tcPr>
          <w:p w:rsidR="00FF483B" w:rsidRPr="009D086F" w:rsidRDefault="00FF483B" w:rsidP="009D086F">
            <w:pPr>
              <w:pStyle w:val="af0"/>
              <w:spacing w:before="0"/>
            </w:pPr>
            <w:r w:rsidRPr="009D086F">
              <w:object w:dxaOrig="1600" w:dyaOrig="900">
                <v:shape id="_x0000_i1065" type="#_x0000_t75" style="width:81.5pt;height:43.5pt" o:ole="">
                  <v:imagedata r:id="rId206" o:title=""/>
                </v:shape>
                <o:OLEObject Type="Embed" ProgID="Equation.3" ShapeID="_x0000_i1065" DrawAspect="Content" ObjectID="_1556394638" r:id="rId207"/>
              </w:object>
            </w:r>
          </w:p>
        </w:tc>
        <w:tc>
          <w:tcPr>
            <w:tcW w:w="893" w:type="dxa"/>
            <w:shd w:val="clear" w:color="auto" w:fill="auto"/>
          </w:tcPr>
          <w:p w:rsidR="00FF483B" w:rsidRPr="009D086F" w:rsidRDefault="00FF483B" w:rsidP="009D086F">
            <w:pPr>
              <w:pStyle w:val="af0"/>
            </w:pPr>
            <w:r w:rsidRPr="009D086F">
              <w:t>(4.17)</w:t>
            </w:r>
          </w:p>
        </w:tc>
      </w:tr>
    </w:tbl>
    <w:p w:rsidR="00FF483B" w:rsidRDefault="00FF483B" w:rsidP="00FF483B">
      <w:pPr>
        <w:rPr>
          <w:lang w:eastAsia="ru-RU"/>
        </w:rPr>
      </w:pPr>
      <w:r w:rsidRPr="00FF483B">
        <w:rPr>
          <w:lang w:eastAsia="ru-RU"/>
        </w:rPr>
        <w:t>Коэффициент ремонтопригодности – вероятность восстановления в заданное время (</w:t>
      </w:r>
      <w:r>
        <w:rPr>
          <w:lang w:eastAsia="ru-RU"/>
        </w:rPr>
        <w:t>4</w:t>
      </w:r>
      <w:r w:rsidRPr="00FF483B">
        <w:rPr>
          <w:lang w:eastAsia="ru-RU"/>
        </w:rPr>
        <w:t>.</w:t>
      </w:r>
      <w:r w:rsidR="009D086F">
        <w:rPr>
          <w:lang w:eastAsia="ru-RU"/>
        </w:rPr>
        <w:t>18</w:t>
      </w:r>
      <w:r w:rsidRPr="00FF483B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9D086F" w:rsidRPr="00A4778B" w:rsidTr="00510317">
        <w:trPr>
          <w:jc w:val="right"/>
        </w:trPr>
        <w:tc>
          <w:tcPr>
            <w:tcW w:w="8462" w:type="dxa"/>
            <w:shd w:val="clear" w:color="auto" w:fill="auto"/>
          </w:tcPr>
          <w:p w:rsidR="009D086F" w:rsidRPr="00A4778B" w:rsidRDefault="009D086F" w:rsidP="00510317">
            <w:pPr>
              <w:pStyle w:val="af0"/>
              <w:rPr>
                <w:szCs w:val="28"/>
              </w:rPr>
            </w:pPr>
            <w:r w:rsidRPr="004A05C9">
              <w:rPr>
                <w:position w:val="-20"/>
              </w:rPr>
              <w:object w:dxaOrig="1480" w:dyaOrig="440">
                <v:shape id="_x0000_i1066" type="#_x0000_t75" style="width:76pt;height:21pt" o:ole="">
                  <v:imagedata r:id="rId208" o:title=""/>
                </v:shape>
                <o:OLEObject Type="Embed" ProgID="Equation.3" ShapeID="_x0000_i1066" DrawAspect="Content" ObjectID="_1556394639" r:id="rId209"/>
              </w:object>
            </w:r>
          </w:p>
        </w:tc>
        <w:tc>
          <w:tcPr>
            <w:tcW w:w="893" w:type="dxa"/>
            <w:shd w:val="clear" w:color="auto" w:fill="auto"/>
          </w:tcPr>
          <w:p w:rsidR="009D086F" w:rsidRPr="00A4778B" w:rsidRDefault="009D086F" w:rsidP="009D086F">
            <w:pPr>
              <w:pStyle w:val="af0"/>
              <w:rPr>
                <w:szCs w:val="28"/>
              </w:rPr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18</w:t>
            </w:r>
            <w:r w:rsidRPr="00DC4E05">
              <w:t>)</w:t>
            </w:r>
          </w:p>
        </w:tc>
      </w:tr>
    </w:tbl>
    <w:p w:rsidR="009D086F" w:rsidRDefault="009D086F" w:rsidP="00FF483B">
      <w:pPr>
        <w:rPr>
          <w:lang w:eastAsia="ru-RU"/>
        </w:rPr>
      </w:pPr>
      <w:r w:rsidRPr="009D086F">
        <w:rPr>
          <w:lang w:eastAsia="ru-RU"/>
        </w:rPr>
        <w:t>Вероятность нормального функционирования – вероятность того, что в каждой из подсистем устройства число работоспособных элементов не меньше требуемого расч</w:t>
      </w:r>
      <w:r>
        <w:rPr>
          <w:lang w:eastAsia="ru-RU"/>
        </w:rPr>
        <w:t>ё</w:t>
      </w:r>
      <w:r w:rsidRPr="009D086F">
        <w:rPr>
          <w:lang w:eastAsia="ru-RU"/>
        </w:rPr>
        <w:t>тного значения (</w:t>
      </w:r>
      <w:r>
        <w:rPr>
          <w:lang w:eastAsia="ru-RU"/>
        </w:rPr>
        <w:t>4</w:t>
      </w:r>
      <w:r w:rsidRPr="009D086F">
        <w:rPr>
          <w:lang w:eastAsia="ru-RU"/>
        </w:rPr>
        <w:t>.</w:t>
      </w:r>
      <w:r>
        <w:rPr>
          <w:lang w:eastAsia="ru-RU"/>
        </w:rPr>
        <w:t>19</w:t>
      </w:r>
      <w:r w:rsidRPr="009D086F">
        <w:rPr>
          <w:lang w:eastAsia="ru-RU"/>
        </w:rPr>
        <w:t>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9D086F" w:rsidRPr="00A4778B" w:rsidTr="00510317">
        <w:trPr>
          <w:jc w:val="right"/>
        </w:trPr>
        <w:tc>
          <w:tcPr>
            <w:tcW w:w="8462" w:type="dxa"/>
            <w:shd w:val="clear" w:color="auto" w:fill="auto"/>
          </w:tcPr>
          <w:p w:rsidR="009D086F" w:rsidRPr="00A4778B" w:rsidRDefault="009D086F" w:rsidP="00510317">
            <w:pPr>
              <w:pStyle w:val="af0"/>
              <w:rPr>
                <w:szCs w:val="28"/>
              </w:rPr>
            </w:pPr>
            <w:r w:rsidRPr="004A05C9">
              <w:rPr>
                <w:position w:val="-14"/>
              </w:rPr>
              <w:object w:dxaOrig="1900" w:dyaOrig="999">
                <v:shape id="_x0000_i1067" type="#_x0000_t75" style="width:97.5pt;height:48pt" o:ole="">
                  <v:imagedata r:id="rId210" o:title=""/>
                </v:shape>
                <o:OLEObject Type="Embed" ProgID="Equation.3" ShapeID="_x0000_i1067" DrawAspect="Content" ObjectID="_1556394640" r:id="rId211"/>
              </w:object>
            </w:r>
          </w:p>
        </w:tc>
        <w:tc>
          <w:tcPr>
            <w:tcW w:w="893" w:type="dxa"/>
            <w:shd w:val="clear" w:color="auto" w:fill="auto"/>
          </w:tcPr>
          <w:p w:rsidR="009D086F" w:rsidRPr="00DC4E05" w:rsidRDefault="009D086F" w:rsidP="00510317">
            <w:pPr>
              <w:pStyle w:val="af0"/>
              <w:rPr>
                <w:sz w:val="8"/>
                <w:szCs w:val="8"/>
              </w:rPr>
            </w:pPr>
          </w:p>
          <w:p w:rsidR="009D086F" w:rsidRPr="00A4778B" w:rsidRDefault="009D086F" w:rsidP="009D086F">
            <w:pPr>
              <w:pStyle w:val="af0"/>
              <w:rPr>
                <w:szCs w:val="28"/>
              </w:rPr>
            </w:pPr>
            <w:r w:rsidRPr="00DC4E05">
              <w:t>(</w:t>
            </w:r>
            <w:r>
              <w:t>4</w:t>
            </w:r>
            <w:r w:rsidRPr="000366A5">
              <w:t>.</w:t>
            </w:r>
            <w:r>
              <w:t>19</w:t>
            </w:r>
            <w:r w:rsidRPr="00DC4E05">
              <w:t>)</w:t>
            </w:r>
          </w:p>
        </w:tc>
      </w:tr>
    </w:tbl>
    <w:p w:rsidR="009D086F" w:rsidRDefault="009D086F" w:rsidP="00FF483B">
      <w:pPr>
        <w:rPr>
          <w:lang w:eastAsia="ru-RU"/>
        </w:rPr>
      </w:pPr>
      <w:r>
        <w:rPr>
          <w:lang w:eastAsia="ru-RU"/>
        </w:rPr>
        <w:t>Результаты расчётов надёжности материнской платы и панели управления сведены в таблицы 4.30 и 4.31, вспомогательные данные – в таблицы 4.32 и 4.33.</w:t>
      </w:r>
    </w:p>
    <w:p w:rsidR="009D086F" w:rsidRDefault="009D086F" w:rsidP="009D086F">
      <w:pPr>
        <w:pStyle w:val="af3"/>
        <w:rPr>
          <w:lang w:eastAsia="ru-RU"/>
        </w:rPr>
      </w:pPr>
      <w:r>
        <w:rPr>
          <w:lang w:eastAsia="ru-RU"/>
        </w:rPr>
        <w:t xml:space="preserve">Таблица 4.30 </w:t>
      </w:r>
      <w:r w:rsidRPr="009D086F">
        <w:rPr>
          <w:lang w:eastAsia="ru-RU"/>
        </w:rPr>
        <w:t>– Результаты расчёта надёжности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Средняя наработка на отказ, 1/ч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111515,71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безотказной работы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0,675184185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Среднее время восстановления,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0,555769231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готовности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0,999995016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ремонтопригодности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4,98375E-06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нормального функционировани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я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0,67518082</w:t>
            </w:r>
          </w:p>
        </w:tc>
      </w:tr>
    </w:tbl>
    <w:p w:rsidR="009D086F" w:rsidRPr="009D086F" w:rsidRDefault="009D086F" w:rsidP="009D086F">
      <w:pPr>
        <w:pStyle w:val="af3"/>
        <w:rPr>
          <w:lang w:eastAsia="ru-RU"/>
        </w:rPr>
      </w:pPr>
      <w:r w:rsidRPr="009D086F">
        <w:rPr>
          <w:lang w:eastAsia="ru-RU"/>
        </w:rPr>
        <w:t xml:space="preserve">Таблица </w:t>
      </w:r>
      <w:r>
        <w:rPr>
          <w:lang w:eastAsia="ru-RU"/>
        </w:rPr>
        <w:t>4.31</w:t>
      </w:r>
      <w:r w:rsidRPr="009D086F">
        <w:rPr>
          <w:lang w:eastAsia="ru-RU"/>
        </w:rPr>
        <w:t xml:space="preserve"> – Результаты расчёта надёжности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Средняя наработка на отказ, 1/ч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565572,06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безотказной работы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0,925479115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Среднее время восстановления,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0,575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готовности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0,999998983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ремонтопригодности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1,01667E-06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Вероятность нормального функционировани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я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0,925478175</w:t>
            </w:r>
          </w:p>
        </w:tc>
      </w:tr>
    </w:tbl>
    <w:p w:rsidR="009D086F" w:rsidRDefault="009D086F" w:rsidP="009D086F">
      <w:pPr>
        <w:pStyle w:val="af3"/>
        <w:rPr>
          <w:lang w:eastAsia="ru-RU"/>
        </w:rPr>
      </w:pPr>
      <w:r w:rsidRPr="009D086F">
        <w:rPr>
          <w:lang w:eastAsia="ru-RU"/>
        </w:rPr>
        <w:t xml:space="preserve">Таблица </w:t>
      </w:r>
      <w:r>
        <w:rPr>
          <w:lang w:eastAsia="ru-RU"/>
        </w:rPr>
        <w:t>4.32</w:t>
      </w:r>
      <w:r w:rsidRPr="009D086F">
        <w:rPr>
          <w:lang w:eastAsia="ru-RU"/>
        </w:rPr>
        <w:t xml:space="preserve"> – Вспомогательные данные для расчёта надёжности материнской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614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Интенсивность отказов в лабораторных условиях работы и при коэффициенте нагрузки 1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8,152132809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Поправочный коэффициент эксплуатации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Заданное время безотказной работы,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43800</w:t>
            </w:r>
          </w:p>
        </w:tc>
      </w:tr>
      <w:tr w:rsidR="009D086F" w:rsidRPr="009D086F" w:rsidTr="009D086F">
        <w:trPr>
          <w:trHeight w:val="348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Сумма случайных времён отыскания и устранения одного отказа,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28,9</w:t>
            </w:r>
          </w:p>
        </w:tc>
      </w:tr>
      <w:tr w:rsidR="009D086F" w:rsidRPr="009D086F" w:rsidTr="009D086F">
        <w:trPr>
          <w:trHeight w:val="281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различных времён отыскания и уст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р</w:t>
            </w: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анения одного отказа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52</w:t>
            </w:r>
          </w:p>
        </w:tc>
      </w:tr>
    </w:tbl>
    <w:p w:rsidR="009D086F" w:rsidRPr="009D086F" w:rsidRDefault="009D086F" w:rsidP="009D086F">
      <w:pPr>
        <w:pStyle w:val="af3"/>
        <w:rPr>
          <w:lang w:eastAsia="ru-RU"/>
        </w:rPr>
      </w:pPr>
      <w:r w:rsidRPr="009D086F">
        <w:rPr>
          <w:lang w:eastAsia="ru-RU"/>
        </w:rPr>
        <w:lastRenderedPageBreak/>
        <w:t xml:space="preserve">Таблица </w:t>
      </w:r>
      <w:r>
        <w:rPr>
          <w:lang w:eastAsia="ru-RU"/>
        </w:rPr>
        <w:t>4.33</w:t>
      </w:r>
      <w:r w:rsidRPr="009D086F">
        <w:rPr>
          <w:lang w:eastAsia="ru-RU"/>
        </w:rPr>
        <w:t xml:space="preserve"> – Вспомогательные данные для расчёта надёжности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9D086F" w:rsidRPr="00681C91" w:rsidTr="009D086F">
        <w:trPr>
          <w:trHeight w:val="300"/>
        </w:trPr>
        <w:tc>
          <w:tcPr>
            <w:tcW w:w="8500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9D086F" w:rsidRPr="00681C91" w:rsidRDefault="009D086F" w:rsidP="00510317">
            <w:pPr>
              <w:pStyle w:val="af4"/>
            </w:pPr>
            <w:r w:rsidRPr="00681C91">
              <w:t>Значение</w:t>
            </w:r>
          </w:p>
        </w:tc>
      </w:tr>
      <w:tr w:rsidR="009D086F" w:rsidRPr="009D086F" w:rsidTr="009D086F">
        <w:trPr>
          <w:trHeight w:val="645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Интенсивность отказов в лабораторных условиях работы и при коэффициенте нагрузки 1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1,607383</w:t>
            </w:r>
          </w:p>
        </w:tc>
      </w:tr>
      <w:tr w:rsidR="009D086F" w:rsidRPr="009D086F" w:rsidTr="009D086F">
        <w:trPr>
          <w:trHeight w:val="271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Сумма поправочных коэффициентов эксплуатации 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1,1</w:t>
            </w:r>
          </w:p>
        </w:tc>
      </w:tr>
      <w:tr w:rsidR="009D086F" w:rsidRPr="009D086F" w:rsidTr="009D086F">
        <w:trPr>
          <w:trHeight w:val="30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Заданное время безотказной работы,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43800</w:t>
            </w:r>
          </w:p>
        </w:tc>
      </w:tr>
      <w:tr w:rsidR="009D086F" w:rsidRPr="009D086F" w:rsidTr="009D086F">
        <w:trPr>
          <w:trHeight w:val="251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Сумма случайных времён отыскания и устранения одного отказа, ч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9,2</w:t>
            </w:r>
          </w:p>
        </w:tc>
      </w:tr>
      <w:tr w:rsidR="009D086F" w:rsidRPr="009D086F" w:rsidTr="009D086F">
        <w:trPr>
          <w:trHeight w:val="270"/>
        </w:trPr>
        <w:tc>
          <w:tcPr>
            <w:tcW w:w="8500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Число различных времён отыскания и уст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р</w:t>
            </w: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анения одного отказа</w:t>
            </w:r>
          </w:p>
        </w:tc>
        <w:tc>
          <w:tcPr>
            <w:tcW w:w="1411" w:type="dxa"/>
            <w:hideMark/>
          </w:tcPr>
          <w:p w:rsidR="009D086F" w:rsidRPr="009D086F" w:rsidRDefault="009D086F" w:rsidP="009D08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9D086F">
              <w:rPr>
                <w:rFonts w:eastAsia="Times New Roman" w:cs="Times New Roman"/>
                <w:color w:val="000000"/>
                <w:sz w:val="22"/>
                <w:lang w:eastAsia="ru-RU"/>
              </w:rPr>
              <w:t>16</w:t>
            </w:r>
          </w:p>
        </w:tc>
      </w:tr>
    </w:tbl>
    <w:p w:rsidR="00000D00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4.3.7</w:t>
      </w:r>
      <w:r>
        <w:rPr>
          <w:lang w:eastAsia="ru-RU"/>
        </w:rPr>
        <w:tab/>
      </w:r>
      <w:r w:rsidRPr="00000D00">
        <w:rPr>
          <w:lang w:eastAsia="ru-RU"/>
        </w:rPr>
        <w:t>Обеспечение требований эргономики и инженерной психологии</w:t>
      </w:r>
    </w:p>
    <w:p w:rsidR="00000D00" w:rsidRDefault="00586456" w:rsidP="00000D00">
      <w:pPr>
        <w:rPr>
          <w:lang w:eastAsia="ru-RU"/>
        </w:rPr>
      </w:pPr>
      <w:r>
        <w:rPr>
          <w:lang w:eastAsia="ru-RU"/>
        </w:rPr>
        <w:t xml:space="preserve">Эргономика – дисциплина, комплексно изучающая человека и его антропометрические параметры в конкретных условиях деятельности, связанной с использованием человеко-машинных интерфейсов. </w:t>
      </w:r>
      <w:r w:rsidR="00564770">
        <w:rPr>
          <w:lang w:eastAsia="ru-RU"/>
        </w:rPr>
        <w:t>Несмотря на то, что в эргономике как в науке человек, рабочая среда и орудие труда рассматриваются единым функциональным целым, ведущая роль принадлежит именно человеку.</w:t>
      </w:r>
    </w:p>
    <w:p w:rsidR="00564770" w:rsidRDefault="00564770" w:rsidP="00000D00">
      <w:pPr>
        <w:rPr>
          <w:lang w:eastAsia="ru-RU"/>
        </w:rPr>
      </w:pPr>
      <w:r>
        <w:rPr>
          <w:lang w:eastAsia="ru-RU"/>
        </w:rPr>
        <w:t>Требования эргономики и инженерной психологии направлены на придание конструкции разрабатываемых устройств эстетики и удобства в использовании, т.е. обеспечение приспособленности оборудования к антропометрическим, психофизическим, психологическим и физиологическим характеристикам пользователя.</w:t>
      </w:r>
    </w:p>
    <w:p w:rsidR="00564770" w:rsidRDefault="00564770" w:rsidP="00000D00">
      <w:pPr>
        <w:rPr>
          <w:lang w:eastAsia="ru-RU"/>
        </w:rPr>
      </w:pPr>
      <w:r>
        <w:rPr>
          <w:lang w:eastAsia="ru-RU"/>
        </w:rPr>
        <w:t>Максимальная длина панели управления (4.20)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83035">
            <w:pPr>
              <w:pStyle w:val="af0"/>
            </w:pPr>
            <w:r w:rsidRPr="00F02F9F">
              <w:rPr>
                <w:position w:val="-24"/>
              </w:rPr>
              <w:object w:dxaOrig="1939" w:dyaOrig="660">
                <v:shape id="_x0000_i1068" type="#_x0000_t75" style="width:99.5pt;height:32pt" o:ole="">
                  <v:imagedata r:id="rId212" o:title=""/>
                </v:shape>
                <o:OLEObject Type="Embed" ProgID="Equation.DSMT4" ShapeID="_x0000_i1068" DrawAspect="Content" ObjectID="_1556394641" r:id="rId213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20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83035">
        <w:rPr>
          <w:i/>
          <w:lang w:eastAsia="ru-RU"/>
        </w:rPr>
        <w:t>Агор</w:t>
      </w:r>
      <w:r>
        <w:rPr>
          <w:lang w:eastAsia="ru-RU"/>
        </w:rPr>
        <w:t xml:space="preserve"> – горизонтальный угол периферического зрения, градусы;</w:t>
      </w:r>
    </w:p>
    <w:p w:rsidR="00583035" w:rsidRDefault="00583035" w:rsidP="00583035">
      <w:pPr>
        <w:rPr>
          <w:lang w:eastAsia="ru-RU"/>
        </w:rPr>
      </w:pPr>
      <w:r w:rsidRPr="00583035">
        <w:rPr>
          <w:i/>
          <w:lang w:val="en-US" w:eastAsia="ru-RU"/>
        </w:rPr>
        <w:t>L</w:t>
      </w:r>
      <w:r w:rsidRPr="00583035">
        <w:rPr>
          <w:lang w:eastAsia="ru-RU"/>
        </w:rPr>
        <w:t xml:space="preserve"> – </w:t>
      </w:r>
      <w:r>
        <w:rPr>
          <w:lang w:eastAsia="ru-RU"/>
        </w:rPr>
        <w:t>расстояние до панели управления, м.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Максимальная высота панели управления (4.21)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24"/>
              </w:rPr>
              <w:object w:dxaOrig="2100" w:dyaOrig="660">
                <v:shape id="_x0000_i1069" type="#_x0000_t75" style="width:108pt;height:32pt" o:ole="">
                  <v:imagedata r:id="rId214" o:title=""/>
                </v:shape>
                <o:OLEObject Type="Embed" ProgID="Equation.DSMT4" ShapeID="_x0000_i1069" DrawAspect="Content" ObjectID="_1556394642" r:id="rId215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21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83035">
        <w:rPr>
          <w:i/>
          <w:lang w:eastAsia="ru-RU"/>
        </w:rPr>
        <w:t>А</w:t>
      </w:r>
      <w:r>
        <w:rPr>
          <w:i/>
          <w:lang w:eastAsia="ru-RU"/>
        </w:rPr>
        <w:t>верт</w:t>
      </w:r>
      <w:r>
        <w:rPr>
          <w:lang w:eastAsia="ru-RU"/>
        </w:rPr>
        <w:t xml:space="preserve"> – вертикальный угол периферического зрения, градусы.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Максимальная площадь панели управления (4.22)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12"/>
              </w:rPr>
              <w:object w:dxaOrig="1760" w:dyaOrig="360">
                <v:shape id="_x0000_i1070" type="#_x0000_t75" style="width:90pt;height:17pt" o:ole="">
                  <v:imagedata r:id="rId216" o:title=""/>
                </v:shape>
                <o:OLEObject Type="Embed" ProgID="Equation.DSMT4" ShapeID="_x0000_i1070" DrawAspect="Content" ObjectID="_1556394643" r:id="rId217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22</w:t>
            </w:r>
            <w:r w:rsidRPr="00583035">
              <w:t>)</w:t>
            </w:r>
          </w:p>
        </w:tc>
      </w:tr>
    </w:tbl>
    <w:p w:rsidR="00583035" w:rsidRDefault="00583035" w:rsidP="00583035">
      <w:pPr>
        <w:rPr>
          <w:lang w:eastAsia="ru-RU"/>
        </w:rPr>
      </w:pPr>
      <w:r>
        <w:rPr>
          <w:lang w:eastAsia="ru-RU"/>
        </w:rPr>
        <w:t>Площадь оперативного поля зрения (4.23)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24"/>
              </w:rPr>
              <w:object w:dxaOrig="2000" w:dyaOrig="639">
                <v:shape id="_x0000_i1071" type="#_x0000_t75" style="width:102.5pt;height:31pt" o:ole="">
                  <v:imagedata r:id="rId218" o:title=""/>
                </v:shape>
                <o:OLEObject Type="Embed" ProgID="Equation.DSMT4" ShapeID="_x0000_i1071" DrawAspect="Content" ObjectID="_1556394644" r:id="rId219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23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583035">
        <w:rPr>
          <w:i/>
          <w:lang w:eastAsia="ru-RU"/>
        </w:rPr>
        <w:t>А</w:t>
      </w:r>
      <w:r>
        <w:rPr>
          <w:i/>
          <w:lang w:eastAsia="ru-RU"/>
        </w:rPr>
        <w:t>опер</w:t>
      </w:r>
      <w:r>
        <w:rPr>
          <w:lang w:eastAsia="ru-RU"/>
        </w:rPr>
        <w:t xml:space="preserve"> – угол оперативного поля зрения, градусы.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Минимальная площадь панели управления, удовлетворяющая требованиям эргономики (4.24)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F02F9F" w:rsidP="00510317">
            <w:pPr>
              <w:pStyle w:val="af0"/>
            </w:pPr>
            <w:r w:rsidRPr="00F02F9F">
              <w:rPr>
                <w:position w:val="-24"/>
              </w:rPr>
              <w:object w:dxaOrig="1579" w:dyaOrig="620">
                <v:shape id="_x0000_i1072" type="#_x0000_t75" style="width:81pt;height:29.5pt" o:ole="">
                  <v:imagedata r:id="rId220" o:title=""/>
                </v:shape>
                <o:OLEObject Type="Embed" ProgID="Equation.DSMT4" ShapeID="_x0000_i1072" DrawAspect="Content" ObjectID="_1556394645" r:id="rId221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83035">
            <w:pPr>
              <w:pStyle w:val="af0"/>
            </w:pPr>
            <w:r w:rsidRPr="00583035">
              <w:t>(4.</w:t>
            </w:r>
            <w:r>
              <w:t>24</w:t>
            </w:r>
            <w:r w:rsidRPr="00583035">
              <w:t>)</w:t>
            </w:r>
          </w:p>
        </w:tc>
      </w:tr>
    </w:tbl>
    <w:p w:rsidR="00583035" w:rsidRDefault="00583035" w:rsidP="00583035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N</w:t>
      </w:r>
      <w:r>
        <w:rPr>
          <w:lang w:eastAsia="ru-RU"/>
        </w:rPr>
        <w:t xml:space="preserve"> –</w:t>
      </w:r>
      <w:r>
        <w:t xml:space="preserve"> к</w:t>
      </w:r>
      <w:r w:rsidRPr="00583035">
        <w:rPr>
          <w:lang w:eastAsia="ru-RU"/>
        </w:rPr>
        <w:t>оличество устанавливаемых на панели управления компонентов</w:t>
      </w:r>
      <w:r>
        <w:rPr>
          <w:lang w:eastAsia="ru-RU"/>
        </w:rPr>
        <w:t>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Площадь панели управления с учётом суммарной площади компонентов и коэффициента её заполнения (4.25)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83035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83035" w:rsidRPr="00583035" w:rsidRDefault="00764FE9" w:rsidP="00510317">
            <w:pPr>
              <w:pStyle w:val="af0"/>
            </w:pPr>
            <w:r w:rsidRPr="00F02F9F">
              <w:rPr>
                <w:position w:val="-34"/>
              </w:rPr>
              <w:object w:dxaOrig="1200" w:dyaOrig="740">
                <v:shape id="_x0000_i1073" type="#_x0000_t75" style="width:61.5pt;height:35.5pt" o:ole="">
                  <v:imagedata r:id="rId222" o:title=""/>
                </v:shape>
                <o:OLEObject Type="Embed" ProgID="Equation.DSMT4" ShapeID="_x0000_i1073" DrawAspect="Content" ObjectID="_1556394646" r:id="rId223"/>
              </w:object>
            </w:r>
          </w:p>
        </w:tc>
        <w:tc>
          <w:tcPr>
            <w:tcW w:w="893" w:type="dxa"/>
            <w:shd w:val="clear" w:color="auto" w:fill="auto"/>
          </w:tcPr>
          <w:p w:rsidR="00583035" w:rsidRPr="00583035" w:rsidRDefault="00583035" w:rsidP="00510317">
            <w:pPr>
              <w:pStyle w:val="af0"/>
            </w:pPr>
            <w:r w:rsidRPr="00583035">
              <w:t>(4.</w:t>
            </w:r>
            <w:r>
              <w:t>2</w:t>
            </w:r>
            <w:r w:rsidR="00510317">
              <w:t>5</w:t>
            </w:r>
            <w:r w:rsidRPr="00583035">
              <w:t>)</w:t>
            </w:r>
          </w:p>
        </w:tc>
      </w:tr>
    </w:tbl>
    <w:p w:rsidR="00F02F9F" w:rsidRDefault="00583035" w:rsidP="00583035">
      <w:pPr>
        <w:pStyle w:val="af1"/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K</w:t>
      </w:r>
      <w:r>
        <w:rPr>
          <w:i/>
          <w:lang w:eastAsia="ru-RU"/>
        </w:rPr>
        <w:t>пу</w:t>
      </w:r>
      <w:r>
        <w:rPr>
          <w:lang w:eastAsia="ru-RU"/>
        </w:rPr>
        <w:t xml:space="preserve"> –</w:t>
      </w:r>
      <w:r>
        <w:t xml:space="preserve"> к</w:t>
      </w:r>
      <w:r w:rsidRPr="00583035">
        <w:t>оэффициент заполнения панели управления</w:t>
      </w:r>
      <w:r w:rsidR="00F02F9F">
        <w:t>,</w:t>
      </w:r>
    </w:p>
    <w:p w:rsidR="00583035" w:rsidRDefault="00F02F9F" w:rsidP="00F02F9F">
      <w:pPr>
        <w:pStyle w:val="af1"/>
        <w:ind w:firstLine="709"/>
        <w:rPr>
          <w:lang w:eastAsia="ru-RU"/>
        </w:rPr>
      </w:pPr>
      <w:r>
        <w:rPr>
          <w:i/>
          <w:lang w:val="en-US" w:eastAsia="ru-RU"/>
        </w:rPr>
        <w:t>S</w:t>
      </w:r>
      <w:r>
        <w:rPr>
          <w:i/>
          <w:lang w:eastAsia="ru-RU"/>
        </w:rPr>
        <w:t>с.к</w:t>
      </w:r>
      <w:r>
        <w:rPr>
          <w:lang w:eastAsia="ru-RU"/>
        </w:rPr>
        <w:t xml:space="preserve"> – с</w:t>
      </w:r>
      <w:r w:rsidRPr="00F02F9F">
        <w:rPr>
          <w:lang w:eastAsia="ru-RU"/>
        </w:rPr>
        <w:t>уммарная установочная площадь всех компонентов, м2</w:t>
      </w:r>
      <w:r w:rsidR="00583035">
        <w:rPr>
          <w:lang w:eastAsia="ru-RU"/>
        </w:rPr>
        <w:t>.</w:t>
      </w:r>
    </w:p>
    <w:p w:rsidR="00583035" w:rsidRDefault="00583035" w:rsidP="00583035">
      <w:pPr>
        <w:rPr>
          <w:lang w:eastAsia="ru-RU"/>
        </w:rPr>
      </w:pPr>
      <w:r>
        <w:rPr>
          <w:lang w:eastAsia="ru-RU"/>
        </w:rPr>
        <w:t>Произведём расчёт размеров компонентов панели управления. Высота надписей, символов или знаков</w:t>
      </w:r>
      <w:r w:rsidR="00510317">
        <w:rPr>
          <w:lang w:eastAsia="ru-RU"/>
        </w:rPr>
        <w:t xml:space="preserve"> на панели управления должны выбираться исходя из требования: с заданного до панели расстояния пользователю должно обеспечиваться надёжное их распознавание и безошибочное считывание информации с индикаторов или надписей. Таким образом, требуемая высота знака зависит от расстояния, его углового размера и освещённости.</w:t>
      </w:r>
    </w:p>
    <w:p w:rsidR="00510317" w:rsidRDefault="00510317" w:rsidP="00583035">
      <w:pPr>
        <w:rPr>
          <w:lang w:eastAsia="ru-RU"/>
        </w:rPr>
      </w:pPr>
      <w:r>
        <w:rPr>
          <w:lang w:eastAsia="ru-RU"/>
        </w:rPr>
        <w:t>Минимально допустимая высота знака (4.26)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10317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10317" w:rsidRPr="00583035" w:rsidRDefault="00764FE9" w:rsidP="00510317">
            <w:pPr>
              <w:pStyle w:val="af0"/>
            </w:pPr>
            <w:r w:rsidRPr="00F02F9F">
              <w:rPr>
                <w:position w:val="-24"/>
              </w:rPr>
              <w:object w:dxaOrig="1920" w:dyaOrig="639">
                <v:shape id="_x0000_i1074" type="#_x0000_t75" style="width:98.5pt;height:31pt" o:ole="">
                  <v:imagedata r:id="rId224" o:title=""/>
                </v:shape>
                <o:OLEObject Type="Embed" ProgID="Equation.DSMT4" ShapeID="_x0000_i1074" DrawAspect="Content" ObjectID="_1556394647" r:id="rId225"/>
              </w:object>
            </w:r>
          </w:p>
        </w:tc>
        <w:tc>
          <w:tcPr>
            <w:tcW w:w="893" w:type="dxa"/>
            <w:shd w:val="clear" w:color="auto" w:fill="auto"/>
          </w:tcPr>
          <w:p w:rsidR="00510317" w:rsidRPr="00583035" w:rsidRDefault="00510317" w:rsidP="00510317">
            <w:pPr>
              <w:pStyle w:val="af0"/>
            </w:pPr>
            <w:r w:rsidRPr="00583035">
              <w:t>(4.</w:t>
            </w:r>
            <w:r>
              <w:t>26</w:t>
            </w:r>
            <w:r w:rsidRPr="00583035">
              <w:t>)</w:t>
            </w:r>
          </w:p>
        </w:tc>
      </w:tr>
    </w:tbl>
    <w:p w:rsidR="00510317" w:rsidRDefault="00510317" w:rsidP="00510317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eastAsia="ru-RU"/>
        </w:rPr>
        <w:t>Азн</w:t>
      </w:r>
      <w:r>
        <w:rPr>
          <w:lang w:eastAsia="ru-RU"/>
        </w:rPr>
        <w:t xml:space="preserve"> –</w:t>
      </w:r>
      <w:r>
        <w:t xml:space="preserve"> минимальный угловой размер знака, минуты</w:t>
      </w:r>
      <w:r>
        <w:rPr>
          <w:lang w:eastAsia="ru-RU"/>
        </w:rPr>
        <w:t>.</w:t>
      </w:r>
    </w:p>
    <w:p w:rsidR="00510317" w:rsidRDefault="00510317" w:rsidP="00583035">
      <w:pPr>
        <w:rPr>
          <w:lang w:eastAsia="ru-RU"/>
        </w:rPr>
      </w:pPr>
      <w:r>
        <w:rPr>
          <w:lang w:eastAsia="ru-RU"/>
        </w:rPr>
        <w:t>Минимально допустимая ширина знака (4.27)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510317" w:rsidRPr="00583035" w:rsidTr="00510317">
        <w:trPr>
          <w:jc w:val="right"/>
        </w:trPr>
        <w:tc>
          <w:tcPr>
            <w:tcW w:w="8462" w:type="dxa"/>
            <w:shd w:val="clear" w:color="auto" w:fill="auto"/>
          </w:tcPr>
          <w:p w:rsidR="00510317" w:rsidRPr="00583035" w:rsidRDefault="00913453" w:rsidP="00510317">
            <w:pPr>
              <w:pStyle w:val="af0"/>
            </w:pPr>
            <w:r w:rsidRPr="00764FE9">
              <w:rPr>
                <w:position w:val="-12"/>
              </w:rPr>
              <w:object w:dxaOrig="1540" w:dyaOrig="380">
                <v:shape id="_x0000_i1075" type="#_x0000_t75" style="width:79pt;height:18pt" o:ole="">
                  <v:imagedata r:id="rId226" o:title=""/>
                </v:shape>
                <o:OLEObject Type="Embed" ProgID="Equation.DSMT4" ShapeID="_x0000_i1075" DrawAspect="Content" ObjectID="_1556394648" r:id="rId227"/>
              </w:object>
            </w:r>
          </w:p>
        </w:tc>
        <w:tc>
          <w:tcPr>
            <w:tcW w:w="893" w:type="dxa"/>
            <w:shd w:val="clear" w:color="auto" w:fill="auto"/>
          </w:tcPr>
          <w:p w:rsidR="00510317" w:rsidRPr="00583035" w:rsidRDefault="00510317" w:rsidP="00D244E7">
            <w:pPr>
              <w:pStyle w:val="af0"/>
            </w:pPr>
            <w:r w:rsidRPr="00583035">
              <w:t>(4.</w:t>
            </w:r>
            <w:r>
              <w:t>2</w:t>
            </w:r>
            <w:r w:rsidR="00D244E7">
              <w:t>7</w:t>
            </w:r>
            <w:r w:rsidRPr="00583035">
              <w:t>)</w:t>
            </w:r>
          </w:p>
        </w:tc>
      </w:tr>
    </w:tbl>
    <w:p w:rsidR="00510317" w:rsidRDefault="00510317" w:rsidP="00510317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F</w:t>
      </w:r>
      <w:r>
        <w:rPr>
          <w:lang w:eastAsia="ru-RU"/>
        </w:rPr>
        <w:t xml:space="preserve"> –</w:t>
      </w:r>
      <w:r>
        <w:t xml:space="preserve"> формат знака, соотношение его сторон, принимаем </w:t>
      </w:r>
      <w:r w:rsidRPr="00510317">
        <w:t>2/3</w:t>
      </w:r>
      <w:r>
        <w:rPr>
          <w:lang w:eastAsia="ru-RU"/>
        </w:rPr>
        <w:t>.</w:t>
      </w:r>
    </w:p>
    <w:p w:rsidR="00510317" w:rsidRDefault="00510317" w:rsidP="00510317">
      <w:pPr>
        <w:rPr>
          <w:lang w:eastAsia="ru-RU"/>
        </w:rPr>
      </w:pPr>
      <w:r>
        <w:rPr>
          <w:lang w:eastAsia="ru-RU"/>
        </w:rPr>
        <w:t xml:space="preserve">Расстояние между знаками по горизонтали принимаем равным половине ширины (4.27), а расстояние между знаками по вертикали – половине высоты (4.26). </w:t>
      </w:r>
      <w:r w:rsidRPr="00510317">
        <w:rPr>
          <w:lang w:eastAsia="ru-RU"/>
        </w:rPr>
        <w:t>Минимальное расстояние от кра</w:t>
      </w:r>
      <w:r>
        <w:rPr>
          <w:lang w:eastAsia="ru-RU"/>
        </w:rPr>
        <w:t>ё</w:t>
      </w:r>
      <w:r w:rsidRPr="00510317">
        <w:rPr>
          <w:lang w:eastAsia="ru-RU"/>
        </w:rPr>
        <w:t xml:space="preserve">в элемента индикации до ближайшего </w:t>
      </w:r>
      <w:r w:rsidRPr="00510317">
        <w:rPr>
          <w:lang w:eastAsia="ru-RU"/>
        </w:rPr>
        <w:lastRenderedPageBreak/>
        <w:t>отображаемого на н</w:t>
      </w:r>
      <w:r>
        <w:rPr>
          <w:lang w:eastAsia="ru-RU"/>
        </w:rPr>
        <w:t>ё</w:t>
      </w:r>
      <w:r w:rsidRPr="00510317">
        <w:rPr>
          <w:lang w:eastAsia="ru-RU"/>
        </w:rPr>
        <w:t>м знака</w:t>
      </w:r>
      <w:r>
        <w:rPr>
          <w:lang w:eastAsia="ru-RU"/>
        </w:rPr>
        <w:t xml:space="preserve"> по высоте и ширине соответственно равно высоте и ширине этого знака.</w:t>
      </w:r>
    </w:p>
    <w:p w:rsidR="00510317" w:rsidRDefault="00510317" w:rsidP="00583035">
      <w:pPr>
        <w:rPr>
          <w:lang w:eastAsia="ru-RU"/>
        </w:rPr>
      </w:pPr>
      <w:r>
        <w:rPr>
          <w:lang w:eastAsia="ru-RU"/>
        </w:rPr>
        <w:t>Результаты расчётов эргономических параметров сведены в таблицу 4.34, вспомогательные параметры – в таблицу 4.35.</w:t>
      </w:r>
    </w:p>
    <w:p w:rsidR="00510317" w:rsidRDefault="00510317" w:rsidP="00510317">
      <w:pPr>
        <w:pStyle w:val="af3"/>
        <w:rPr>
          <w:lang w:eastAsia="ru-RU"/>
        </w:rPr>
      </w:pPr>
      <w:r w:rsidRPr="00510317">
        <w:rPr>
          <w:lang w:eastAsia="ru-RU"/>
        </w:rPr>
        <w:t xml:space="preserve">Таблица </w:t>
      </w:r>
      <w:r>
        <w:rPr>
          <w:lang w:eastAsia="ru-RU"/>
        </w:rPr>
        <w:t>4.34</w:t>
      </w:r>
      <w:r w:rsidRPr="00510317">
        <w:rPr>
          <w:lang w:eastAsia="ru-RU"/>
        </w:rPr>
        <w:t xml:space="preserve"> – Результаты расчёта эргономических параметров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510317" w:rsidRPr="00681C91" w:rsidTr="00510317">
        <w:trPr>
          <w:trHeight w:val="300"/>
        </w:trPr>
        <w:tc>
          <w:tcPr>
            <w:tcW w:w="8500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Значение</w:t>
            </w:r>
          </w:p>
        </w:tc>
      </w:tr>
      <w:tr w:rsidR="00463AC2" w:rsidRPr="00681C91" w:rsidTr="00510317">
        <w:trPr>
          <w:trHeight w:val="300"/>
        </w:trPr>
        <w:tc>
          <w:tcPr>
            <w:tcW w:w="8500" w:type="dxa"/>
          </w:tcPr>
          <w:p w:rsidR="00463AC2" w:rsidRPr="00681C91" w:rsidRDefault="00463AC2" w:rsidP="00510317">
            <w:pPr>
              <w:pStyle w:val="af4"/>
            </w:pPr>
            <w:r>
              <w:t>1</w:t>
            </w:r>
          </w:p>
        </w:tc>
        <w:tc>
          <w:tcPr>
            <w:tcW w:w="1411" w:type="dxa"/>
          </w:tcPr>
          <w:p w:rsidR="00463AC2" w:rsidRPr="00681C91" w:rsidRDefault="00463AC2" w:rsidP="00510317">
            <w:pPr>
              <w:pStyle w:val="af4"/>
            </w:pPr>
            <w:r>
              <w:t>2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Максимальная длина панели управления, м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0,80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Максимальная высота панели управления, м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0,33</w:t>
            </w:r>
          </w:p>
        </w:tc>
      </w:tr>
      <w:tr w:rsidR="00510317" w:rsidRPr="00510317" w:rsidTr="00510317">
        <w:trPr>
          <w:trHeight w:val="31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Максимальная площадь панели управления, м2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0,2651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оперативного поля зрения, м2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0,0049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Минимальная площадь лицевой панели, м2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0,0257</w:t>
            </w:r>
          </w:p>
        </w:tc>
      </w:tr>
      <w:tr w:rsidR="00463AC2" w:rsidRPr="00510317" w:rsidTr="00C455A9">
        <w:trPr>
          <w:trHeight w:val="635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панели управления с учётом суммарной площади и коэффициента её заполнения, м2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0,0895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 допустимая высота знака,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1,75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 допустимая ширина знака,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1,16</w:t>
            </w:r>
          </w:p>
        </w:tc>
      </w:tr>
      <w:tr w:rsidR="00463AC2" w:rsidRPr="00510317" w:rsidTr="00C455A9">
        <w:trPr>
          <w:trHeight w:val="37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Расстояние между знаками по горизонтали,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0,58</w:t>
            </w:r>
          </w:p>
        </w:tc>
      </w:tr>
      <w:tr w:rsidR="00463AC2" w:rsidRPr="00510317" w:rsidTr="00C455A9">
        <w:trPr>
          <w:trHeight w:val="300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Расстояние между знаками по вертикали,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0,87</w:t>
            </w:r>
          </w:p>
        </w:tc>
      </w:tr>
      <w:tr w:rsidR="00463AC2" w:rsidRPr="00510317" w:rsidTr="00C455A9">
        <w:trPr>
          <w:trHeight w:val="535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Минимальное расстояние от кра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ё</w:t>
            </w: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в элемента индикации до ближайшего отображаемого на нем знака по высоте,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1,75</w:t>
            </w:r>
          </w:p>
        </w:tc>
      </w:tr>
      <w:tr w:rsidR="00463AC2" w:rsidRPr="00510317" w:rsidTr="00C455A9">
        <w:trPr>
          <w:trHeight w:val="543"/>
        </w:trPr>
        <w:tc>
          <w:tcPr>
            <w:tcW w:w="8500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Минимальное расстояние от кра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ё</w:t>
            </w: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в элемента индикации до ближайшего отображаемого на нем знака по ширине, мм</w:t>
            </w:r>
          </w:p>
        </w:tc>
        <w:tc>
          <w:tcPr>
            <w:tcW w:w="1411" w:type="dxa"/>
            <w:hideMark/>
          </w:tcPr>
          <w:p w:rsidR="00463AC2" w:rsidRPr="00510317" w:rsidRDefault="00463AC2" w:rsidP="00C455A9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1,16</w:t>
            </w:r>
          </w:p>
        </w:tc>
      </w:tr>
    </w:tbl>
    <w:p w:rsidR="00510317" w:rsidRDefault="00510317" w:rsidP="00510317">
      <w:pPr>
        <w:pStyle w:val="af3"/>
        <w:rPr>
          <w:lang w:eastAsia="ru-RU"/>
        </w:rPr>
      </w:pPr>
      <w:r w:rsidRPr="00510317">
        <w:rPr>
          <w:lang w:eastAsia="ru-RU"/>
        </w:rPr>
        <w:t xml:space="preserve">Таблица </w:t>
      </w:r>
      <w:r>
        <w:rPr>
          <w:lang w:eastAsia="ru-RU"/>
        </w:rPr>
        <w:t>4.35</w:t>
      </w:r>
      <w:r w:rsidRPr="00510317">
        <w:rPr>
          <w:lang w:eastAsia="ru-RU"/>
        </w:rPr>
        <w:t xml:space="preserve"> – Вспомогательные данные для расчёта эргономических параметров панели управления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510317" w:rsidRPr="00681C91" w:rsidTr="00510317">
        <w:trPr>
          <w:trHeight w:val="300"/>
        </w:trPr>
        <w:tc>
          <w:tcPr>
            <w:tcW w:w="8500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510317" w:rsidRPr="00681C91" w:rsidRDefault="00510317" w:rsidP="00510317">
            <w:pPr>
              <w:pStyle w:val="af4"/>
            </w:pPr>
            <w:r w:rsidRPr="00681C91">
              <w:t>Значение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Расстояние до панели управления, м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0,4</w:t>
            </w:r>
          </w:p>
        </w:tc>
      </w:tr>
      <w:tr w:rsidR="00510317" w:rsidRPr="00510317" w:rsidTr="00510317">
        <w:trPr>
          <w:trHeight w:val="348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Горизонтальный угол периферического зрения, º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90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Вертикальный угол периферического зрения, º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45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Угол оперативного поля зрения, º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bookmarkStart w:id="13" w:name="RANGE!B282"/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Минимальный угловой размер знака, '</w:t>
            </w:r>
            <w:bookmarkEnd w:id="13"/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15</w:t>
            </w:r>
          </w:p>
        </w:tc>
      </w:tr>
      <w:tr w:rsidR="00510317" w:rsidRPr="00510317" w:rsidTr="00510317">
        <w:trPr>
          <w:trHeight w:val="324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Количество устанавливаемых на панели управления компонентов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21</w:t>
            </w:r>
          </w:p>
        </w:tc>
      </w:tr>
      <w:tr w:rsidR="00510317" w:rsidRPr="00510317" w:rsidTr="00510317">
        <w:trPr>
          <w:trHeight w:val="271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Суммарная установочная площадь всех компонентов, м2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0,0179</w:t>
            </w:r>
          </w:p>
        </w:tc>
      </w:tr>
      <w:tr w:rsidR="00510317" w:rsidRPr="00510317" w:rsidTr="00510317">
        <w:trPr>
          <w:trHeight w:val="300"/>
        </w:trPr>
        <w:tc>
          <w:tcPr>
            <w:tcW w:w="8500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Коэффициент заполнения панели управления</w:t>
            </w:r>
          </w:p>
        </w:tc>
        <w:tc>
          <w:tcPr>
            <w:tcW w:w="1411" w:type="dxa"/>
            <w:hideMark/>
          </w:tcPr>
          <w:p w:rsidR="00510317" w:rsidRPr="00510317" w:rsidRDefault="00510317" w:rsidP="00510317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510317">
              <w:rPr>
                <w:rFonts w:eastAsia="Times New Roman" w:cs="Times New Roman"/>
                <w:color w:val="000000"/>
                <w:sz w:val="22"/>
                <w:lang w:eastAsia="ru-RU"/>
              </w:rPr>
              <w:t>0,2</w:t>
            </w:r>
          </w:p>
        </w:tc>
      </w:tr>
    </w:tbl>
    <w:p w:rsidR="00000D00" w:rsidRDefault="00000D00" w:rsidP="00000D00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4.3.8</w:t>
      </w:r>
      <w:r>
        <w:rPr>
          <w:lang w:eastAsia="ru-RU"/>
        </w:rPr>
        <w:tab/>
      </w:r>
      <w:r w:rsidRPr="00000D00">
        <w:rPr>
          <w:lang w:eastAsia="ru-RU"/>
        </w:rPr>
        <w:t>Расчёт номиналов и мощности резисторов</w:t>
      </w:r>
    </w:p>
    <w:p w:rsidR="00000D00" w:rsidRDefault="00D244E7" w:rsidP="00000D00">
      <w:pPr>
        <w:rPr>
          <w:lang w:eastAsia="ru-RU"/>
        </w:rPr>
      </w:pPr>
      <w:r w:rsidRPr="00D244E7">
        <w:rPr>
          <w:lang w:eastAsia="ru-RU"/>
        </w:rPr>
        <w:t>В ряде модулей разрабатываемого устройства задействованы т. н. подтягивающие резисторы (Pull-Up</w:t>
      </w:r>
      <w:r>
        <w:rPr>
          <w:lang w:eastAsia="ru-RU"/>
        </w:rPr>
        <w:t>/</w:t>
      </w:r>
      <w:r w:rsidRPr="00D244E7">
        <w:rPr>
          <w:lang w:eastAsia="ru-RU"/>
        </w:rPr>
        <w:t>Pull-</w:t>
      </w:r>
      <w:r>
        <w:rPr>
          <w:lang w:eastAsia="ru-RU"/>
        </w:rPr>
        <w:t>Down</w:t>
      </w:r>
      <w:r w:rsidRPr="00D244E7">
        <w:rPr>
          <w:lang w:eastAsia="ru-RU"/>
        </w:rPr>
        <w:t xml:space="preserve"> Resistor – англ.). Они применяются в том случае, если вывод цифрового устройства имеет открытую коллекторную шину, либо же большое входное сопротивление, что значительно увеличивает вероятность появления паразитных наводок извне. Номиналы этих резисторов </w:t>
      </w:r>
      <w:r w:rsidRPr="00D244E7">
        <w:rPr>
          <w:lang w:eastAsia="ru-RU"/>
        </w:rPr>
        <w:lastRenderedPageBreak/>
        <w:t>зачастую указаны производителем в спецификаци</w:t>
      </w:r>
      <w:r>
        <w:rPr>
          <w:lang w:eastAsia="ru-RU"/>
        </w:rPr>
        <w:t>и на интегральную микросхему или в стандарте на цифровой интерфейс</w:t>
      </w:r>
      <w:r w:rsidRPr="00D244E7">
        <w:rPr>
          <w:lang w:eastAsia="ru-RU"/>
        </w:rPr>
        <w:t>, следовательно, в расчётах они не нуждаются</w:t>
      </w:r>
      <w:r>
        <w:rPr>
          <w:lang w:eastAsia="ru-RU"/>
        </w:rPr>
        <w:t>.</w:t>
      </w:r>
    </w:p>
    <w:p w:rsidR="00D244E7" w:rsidRDefault="00D244E7" w:rsidP="00000D00">
      <w:pPr>
        <w:rPr>
          <w:lang w:eastAsia="ru-RU"/>
        </w:rPr>
      </w:pPr>
      <w:r>
        <w:rPr>
          <w:lang w:eastAsia="ru-RU"/>
        </w:rPr>
        <w:t>Тем не менее, расчёту подлежат резисторы, необходимые для обеспечения корректной работы светодиодов панели управления</w:t>
      </w:r>
      <w:r w:rsidRPr="00D244E7">
        <w:rPr>
          <w:lang w:eastAsia="ru-RU"/>
        </w:rPr>
        <w:t xml:space="preserve">. </w:t>
      </w:r>
      <w:r>
        <w:rPr>
          <w:lang w:eastAsia="ru-RU"/>
        </w:rPr>
        <w:t>Номинал резистора (4.28)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D244E7" w:rsidRPr="00583035" w:rsidTr="00C455A9">
        <w:trPr>
          <w:jc w:val="right"/>
        </w:trPr>
        <w:tc>
          <w:tcPr>
            <w:tcW w:w="8462" w:type="dxa"/>
            <w:shd w:val="clear" w:color="auto" w:fill="auto"/>
          </w:tcPr>
          <w:p w:rsidR="00D244E7" w:rsidRPr="00583035" w:rsidRDefault="00F02F9F" w:rsidP="00C455A9">
            <w:pPr>
              <w:pStyle w:val="af0"/>
            </w:pPr>
            <w:r w:rsidRPr="00F02F9F">
              <w:rPr>
                <w:position w:val="-24"/>
              </w:rPr>
              <w:object w:dxaOrig="1700" w:dyaOrig="639">
                <v:shape id="_x0000_i1076" type="#_x0000_t75" style="width:87pt;height:31pt" o:ole="">
                  <v:imagedata r:id="rId228" o:title=""/>
                </v:shape>
                <o:OLEObject Type="Embed" ProgID="Equation.DSMT4" ShapeID="_x0000_i1076" DrawAspect="Content" ObjectID="_1556394649" r:id="rId229"/>
              </w:object>
            </w:r>
          </w:p>
        </w:tc>
        <w:tc>
          <w:tcPr>
            <w:tcW w:w="893" w:type="dxa"/>
            <w:shd w:val="clear" w:color="auto" w:fill="auto"/>
          </w:tcPr>
          <w:p w:rsidR="00D244E7" w:rsidRPr="00583035" w:rsidRDefault="00D244E7" w:rsidP="00D244E7">
            <w:pPr>
              <w:pStyle w:val="af0"/>
            </w:pPr>
            <w:r w:rsidRPr="00583035">
              <w:t>(4.</w:t>
            </w:r>
            <w:r>
              <w:t>28</w:t>
            </w:r>
            <w:r w:rsidRPr="00583035">
              <w:t>)</w:t>
            </w:r>
          </w:p>
        </w:tc>
      </w:tr>
    </w:tbl>
    <w:p w:rsidR="00D244E7" w:rsidRDefault="00D244E7" w:rsidP="00D244E7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D244E7">
        <w:rPr>
          <w:i/>
          <w:lang w:eastAsia="ru-RU"/>
        </w:rPr>
        <w:t>Vs</w:t>
      </w:r>
      <w:r>
        <w:rPr>
          <w:lang w:eastAsia="ru-RU"/>
        </w:rPr>
        <w:t xml:space="preserve"> – напряжение питания источника, В;</w:t>
      </w:r>
    </w:p>
    <w:p w:rsidR="00D244E7" w:rsidRDefault="00D244E7" w:rsidP="00D244E7">
      <w:pPr>
        <w:rPr>
          <w:lang w:eastAsia="ru-RU"/>
        </w:rPr>
      </w:pPr>
      <w:r w:rsidRPr="00D244E7">
        <w:rPr>
          <w:i/>
          <w:lang w:eastAsia="ru-RU"/>
        </w:rPr>
        <w:t>Vl</w:t>
      </w:r>
      <w:r>
        <w:rPr>
          <w:lang w:eastAsia="ru-RU"/>
        </w:rPr>
        <w:t xml:space="preserve"> – прямое напряжение светодиода, В;</w:t>
      </w:r>
    </w:p>
    <w:p w:rsidR="00D244E7" w:rsidRDefault="00D244E7" w:rsidP="00D244E7">
      <w:pPr>
        <w:rPr>
          <w:lang w:eastAsia="ru-RU"/>
        </w:rPr>
      </w:pPr>
      <w:r w:rsidRPr="00D244E7">
        <w:rPr>
          <w:i/>
          <w:lang w:eastAsia="ru-RU"/>
        </w:rPr>
        <w:t>I</w:t>
      </w:r>
      <w:r>
        <w:rPr>
          <w:lang w:eastAsia="ru-RU"/>
        </w:rPr>
        <w:t xml:space="preserve"> – прямой ток светодиода, мА.</w:t>
      </w:r>
    </w:p>
    <w:p w:rsidR="00D244E7" w:rsidRDefault="00D244E7" w:rsidP="00D244E7">
      <w:pPr>
        <w:rPr>
          <w:lang w:eastAsia="ru-RU"/>
        </w:rPr>
      </w:pPr>
      <w:r>
        <w:rPr>
          <w:lang w:eastAsia="ru-RU"/>
        </w:rPr>
        <w:t>Минимальная мощность резистора</w:t>
      </w:r>
      <w:r w:rsidRPr="00F02F9F">
        <w:rPr>
          <w:lang w:eastAsia="ru-RU"/>
        </w:rPr>
        <w:t xml:space="preserve"> </w:t>
      </w:r>
      <w:r w:rsidR="00F02F9F">
        <w:rPr>
          <w:lang w:eastAsia="ru-RU"/>
        </w:rPr>
        <w:t xml:space="preserve">с запасом 25% </w:t>
      </w:r>
      <w:r>
        <w:rPr>
          <w:lang w:eastAsia="ru-RU"/>
        </w:rPr>
        <w:t>(4.29)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2"/>
        <w:gridCol w:w="893"/>
      </w:tblGrid>
      <w:tr w:rsidR="00D244E7" w:rsidRPr="00583035" w:rsidTr="00C455A9">
        <w:trPr>
          <w:jc w:val="right"/>
        </w:trPr>
        <w:tc>
          <w:tcPr>
            <w:tcW w:w="8462" w:type="dxa"/>
            <w:shd w:val="clear" w:color="auto" w:fill="auto"/>
          </w:tcPr>
          <w:p w:rsidR="00D244E7" w:rsidRPr="00583035" w:rsidRDefault="00F02F9F" w:rsidP="00C455A9">
            <w:pPr>
              <w:pStyle w:val="af0"/>
            </w:pPr>
            <w:r w:rsidRPr="00D244E7">
              <w:rPr>
                <w:position w:val="-12"/>
              </w:rPr>
              <w:object w:dxaOrig="2799" w:dyaOrig="380">
                <v:shape id="_x0000_i1077" type="#_x0000_t75" style="width:143.5pt;height:18pt" o:ole="">
                  <v:imagedata r:id="rId230" o:title=""/>
                </v:shape>
                <o:OLEObject Type="Embed" ProgID="Equation.DSMT4" ShapeID="_x0000_i1077" DrawAspect="Content" ObjectID="_1556394650" r:id="rId231"/>
              </w:object>
            </w:r>
          </w:p>
        </w:tc>
        <w:tc>
          <w:tcPr>
            <w:tcW w:w="893" w:type="dxa"/>
            <w:shd w:val="clear" w:color="auto" w:fill="auto"/>
          </w:tcPr>
          <w:p w:rsidR="00D244E7" w:rsidRPr="00583035" w:rsidRDefault="00D244E7" w:rsidP="00D244E7">
            <w:pPr>
              <w:pStyle w:val="af0"/>
            </w:pPr>
            <w:r w:rsidRPr="00583035">
              <w:t>(4.</w:t>
            </w:r>
            <w:r>
              <w:t>29</w:t>
            </w:r>
            <w:r w:rsidRPr="00583035">
              <w:t>)</w:t>
            </w:r>
          </w:p>
        </w:tc>
      </w:tr>
    </w:tbl>
    <w:p w:rsidR="00D244E7" w:rsidRDefault="00F02F9F" w:rsidP="00D244E7">
      <w:pPr>
        <w:rPr>
          <w:lang w:eastAsia="ru-RU"/>
        </w:rPr>
      </w:pPr>
      <w:r>
        <w:rPr>
          <w:lang w:eastAsia="ru-RU"/>
        </w:rPr>
        <w:t>Результаты расчётов сведены в таблицу 4.36, вспомогательные данные – в таблицу 4.37.</w:t>
      </w:r>
    </w:p>
    <w:p w:rsidR="00F02F9F" w:rsidRDefault="00F02F9F" w:rsidP="00F02F9F">
      <w:pPr>
        <w:pStyle w:val="af3"/>
        <w:rPr>
          <w:lang w:eastAsia="ru-RU"/>
        </w:rPr>
      </w:pPr>
      <w:r w:rsidRPr="00F02F9F">
        <w:rPr>
          <w:lang w:eastAsia="ru-RU"/>
        </w:rPr>
        <w:t xml:space="preserve">Таблица </w:t>
      </w:r>
      <w:r>
        <w:rPr>
          <w:lang w:eastAsia="ru-RU"/>
        </w:rPr>
        <w:t>4.36</w:t>
      </w:r>
      <w:r w:rsidRPr="00F02F9F">
        <w:rPr>
          <w:lang w:eastAsia="ru-RU"/>
        </w:rPr>
        <w:t xml:space="preserve"> – Результаты расчёта номиналов и мощности резисторов для светодиодов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02F9F" w:rsidRPr="00681C91" w:rsidTr="00F02F9F">
        <w:trPr>
          <w:trHeight w:val="300"/>
        </w:trPr>
        <w:tc>
          <w:tcPr>
            <w:tcW w:w="8500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Значение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Типоразмер, имперский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0603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Минимальная мощность, Вт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0,015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Номинал, Ом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120</w:t>
            </w:r>
          </w:p>
        </w:tc>
      </w:tr>
    </w:tbl>
    <w:p w:rsidR="00F02F9F" w:rsidRDefault="00F02F9F" w:rsidP="00F02F9F">
      <w:pPr>
        <w:pStyle w:val="af3"/>
        <w:rPr>
          <w:lang w:eastAsia="ru-RU"/>
        </w:rPr>
      </w:pPr>
      <w:r w:rsidRPr="00F02F9F">
        <w:rPr>
          <w:lang w:eastAsia="ru-RU"/>
        </w:rPr>
        <w:t xml:space="preserve">Таблица </w:t>
      </w:r>
      <w:r>
        <w:rPr>
          <w:lang w:eastAsia="ru-RU"/>
        </w:rPr>
        <w:t>4.37</w:t>
      </w:r>
      <w:r w:rsidRPr="00F02F9F">
        <w:rPr>
          <w:lang w:eastAsia="ru-RU"/>
        </w:rPr>
        <w:t xml:space="preserve"> – Вспомогательные данные для расчёта номиналов и мощности резисторов для светодиодов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00"/>
        <w:gridCol w:w="1411"/>
      </w:tblGrid>
      <w:tr w:rsidR="00F02F9F" w:rsidRPr="00681C91" w:rsidTr="00F02F9F">
        <w:trPr>
          <w:trHeight w:val="300"/>
        </w:trPr>
        <w:tc>
          <w:tcPr>
            <w:tcW w:w="8500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Параметр</w:t>
            </w:r>
          </w:p>
        </w:tc>
        <w:tc>
          <w:tcPr>
            <w:tcW w:w="1411" w:type="dxa"/>
            <w:hideMark/>
          </w:tcPr>
          <w:p w:rsidR="00F02F9F" w:rsidRPr="00681C91" w:rsidRDefault="00F02F9F" w:rsidP="00C455A9">
            <w:pPr>
              <w:pStyle w:val="af4"/>
            </w:pPr>
            <w:r w:rsidRPr="00681C91">
              <w:t>Значение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Напряжение питания источника, В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3,3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Прямое напряжение светодиода, В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2,1</w:t>
            </w:r>
          </w:p>
        </w:tc>
      </w:tr>
      <w:tr w:rsidR="00F02F9F" w:rsidRPr="00F02F9F" w:rsidTr="00F02F9F">
        <w:trPr>
          <w:trHeight w:val="300"/>
        </w:trPr>
        <w:tc>
          <w:tcPr>
            <w:tcW w:w="8500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Прямой ток светодиода, мА</w:t>
            </w:r>
          </w:p>
        </w:tc>
        <w:tc>
          <w:tcPr>
            <w:tcW w:w="1411" w:type="dxa"/>
            <w:hideMark/>
          </w:tcPr>
          <w:p w:rsidR="00F02F9F" w:rsidRPr="00F02F9F" w:rsidRDefault="00F02F9F" w:rsidP="00F02F9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F02F9F">
              <w:rPr>
                <w:rFonts w:eastAsia="Times New Roman" w:cs="Times New Roman"/>
                <w:color w:val="000000"/>
                <w:sz w:val="22"/>
                <w:lang w:eastAsia="ru-RU"/>
              </w:rPr>
              <w:t>10</w:t>
            </w:r>
          </w:p>
        </w:tc>
      </w:tr>
    </w:tbl>
    <w:p w:rsidR="00C60D50" w:rsidRPr="00C60D50" w:rsidRDefault="00C60D50" w:rsidP="00C60D50">
      <w:pPr>
        <w:pStyle w:val="2"/>
        <w:rPr>
          <w:lang w:eastAsia="ru-RU"/>
        </w:rPr>
      </w:pPr>
      <w:bookmarkStart w:id="14" w:name="_Toc482652626"/>
      <w:r>
        <w:rPr>
          <w:lang w:eastAsia="ru-RU"/>
        </w:rPr>
        <w:t>Аппаратная реализация</w:t>
      </w:r>
      <w:bookmarkEnd w:id="14"/>
    </w:p>
    <w:p w:rsidR="00986F32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4.4.1</w:t>
      </w:r>
      <w:r>
        <w:rPr>
          <w:lang w:eastAsia="ru-RU"/>
        </w:rPr>
        <w:tab/>
        <w:t>Топологический синтез печатных плат</w:t>
      </w:r>
    </w:p>
    <w:p w:rsidR="000B4E75" w:rsidRDefault="00C455A9" w:rsidP="00B27CCA">
      <w:pPr>
        <w:rPr>
          <w:lang w:eastAsia="ru-RU"/>
        </w:rPr>
      </w:pPr>
      <w:r w:rsidRPr="00C455A9">
        <w:rPr>
          <w:lang w:eastAsia="ru-RU"/>
        </w:rPr>
        <w:t xml:space="preserve">Решение задачи топологического синтеза с помощью пакета САПР Altium Designer сводится к созданию электронных документов топологии печатной платы на основании ранее созданных схемой электрической принципиальной и библиотеки компонентов, а также совокупностью технологических ограничений, </w:t>
      </w:r>
      <w:r w:rsidRPr="00C455A9">
        <w:rPr>
          <w:lang w:eastAsia="ru-RU"/>
        </w:rPr>
        <w:lastRenderedPageBreak/>
        <w:t xml:space="preserve">задаваемых пользователем в правилах редактора плат (PCB Rules and Constraints Editor – англ.). </w:t>
      </w:r>
      <w:r w:rsidR="000B4E75">
        <w:rPr>
          <w:lang w:eastAsia="ru-RU"/>
        </w:rPr>
        <w:t xml:space="preserve">Материнской плате и панели управления соответствуют собственные проекты в </w:t>
      </w:r>
      <w:r w:rsidR="000B4E75">
        <w:rPr>
          <w:lang w:val="en-US" w:eastAsia="ru-RU"/>
        </w:rPr>
        <w:t>Altium</w:t>
      </w:r>
      <w:r w:rsidR="000B4E75" w:rsidRPr="000B4E75">
        <w:rPr>
          <w:lang w:eastAsia="ru-RU"/>
        </w:rPr>
        <w:t xml:space="preserve"> </w:t>
      </w:r>
      <w:r w:rsidR="000B4E75">
        <w:rPr>
          <w:lang w:val="en-US" w:eastAsia="ru-RU"/>
        </w:rPr>
        <w:t>Designer</w:t>
      </w:r>
      <w:r w:rsidR="000B4E75" w:rsidRPr="000B4E75">
        <w:rPr>
          <w:lang w:eastAsia="ru-RU"/>
        </w:rPr>
        <w:t xml:space="preserve">. </w:t>
      </w:r>
      <w:r w:rsidR="000B4E75">
        <w:rPr>
          <w:lang w:eastAsia="ru-RU"/>
        </w:rPr>
        <w:t>Для упрощения процесса проектирования и унификации методов трассировки уставлен единый для обоих проектов</w:t>
      </w:r>
      <w:r w:rsidR="000B4E75" w:rsidRPr="000B4E75">
        <w:rPr>
          <w:lang w:eastAsia="ru-RU"/>
        </w:rPr>
        <w:t xml:space="preserve"> </w:t>
      </w:r>
      <w:r w:rsidR="000B4E75">
        <w:rPr>
          <w:lang w:eastAsia="ru-RU"/>
        </w:rPr>
        <w:t>набор правил.</w:t>
      </w:r>
    </w:p>
    <w:p w:rsidR="00B27CCA" w:rsidRDefault="000B4E75" w:rsidP="000B4E75">
      <w:pPr>
        <w:rPr>
          <w:lang w:eastAsia="ru-RU"/>
        </w:rPr>
      </w:pPr>
      <w:r>
        <w:rPr>
          <w:lang w:eastAsia="ru-RU"/>
        </w:rPr>
        <w:t>Н</w:t>
      </w:r>
      <w:r w:rsidR="00C455A9" w:rsidRPr="00C455A9">
        <w:rPr>
          <w:lang w:eastAsia="ru-RU"/>
        </w:rPr>
        <w:t>а основании расчётов</w:t>
      </w:r>
      <w:r w:rsidR="00C455A9">
        <w:rPr>
          <w:lang w:eastAsia="ru-RU"/>
        </w:rPr>
        <w:t xml:space="preserve"> (подраздел 4.3)</w:t>
      </w:r>
      <w:r w:rsidR="00921860" w:rsidRPr="00921860">
        <w:rPr>
          <w:lang w:eastAsia="ru-RU"/>
        </w:rPr>
        <w:t xml:space="preserve"> </w:t>
      </w:r>
      <w:r w:rsidR="00921860">
        <w:rPr>
          <w:lang w:eastAsia="ru-RU"/>
        </w:rPr>
        <w:t>и методических</w:t>
      </w:r>
      <w:r w:rsidR="00C455A9">
        <w:rPr>
          <w:lang w:eastAsia="ru-RU"/>
        </w:rPr>
        <w:t xml:space="preserve"> рекомендаций</w:t>
      </w:r>
      <w:r w:rsidR="00921860" w:rsidRPr="00921860">
        <w:rPr>
          <w:lang w:eastAsia="ru-RU"/>
        </w:rPr>
        <w:t xml:space="preserve"> [6]</w:t>
      </w:r>
      <w:r w:rsidR="00C455A9" w:rsidRPr="00C455A9">
        <w:rPr>
          <w:lang w:eastAsia="ru-RU"/>
        </w:rPr>
        <w:t xml:space="preserve"> были установлены ограничения</w:t>
      </w:r>
      <w:r w:rsidR="003555FC">
        <w:rPr>
          <w:lang w:eastAsia="ru-RU"/>
        </w:rPr>
        <w:t xml:space="preserve"> сверх стандартных</w:t>
      </w:r>
      <w:r w:rsidR="00921860">
        <w:rPr>
          <w:lang w:eastAsia="ru-RU"/>
        </w:rPr>
        <w:t>:</w:t>
      </w:r>
    </w:p>
    <w:p w:rsidR="00921860" w:rsidRDefault="003555FC" w:rsidP="00921860">
      <w:pPr>
        <w:pStyle w:val="a0"/>
        <w:rPr>
          <w:lang w:eastAsia="ru-RU"/>
        </w:rPr>
      </w:pPr>
      <w:r>
        <w:rPr>
          <w:lang w:eastAsia="ru-RU"/>
        </w:rPr>
        <w:t>созданы комнаты (</w:t>
      </w:r>
      <w:r>
        <w:rPr>
          <w:lang w:val="en-US" w:eastAsia="ru-RU"/>
        </w:rPr>
        <w:t>Room</w:t>
      </w:r>
      <w:r w:rsidRPr="003555FC">
        <w:rPr>
          <w:lang w:eastAsia="ru-RU"/>
        </w:rPr>
        <w:t xml:space="preserve"> – англ.</w:t>
      </w:r>
      <w:r>
        <w:rPr>
          <w:lang w:eastAsia="ru-RU"/>
        </w:rPr>
        <w:t>) для введения дополнительных правил трассировки под микросхемами с малым шагом выводов, таких как процессор, статическая и динамическая память, аудиокодек;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примитивами в комнатах: 0,1 мм;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примитивами: 0,2 мм;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процессором и электрорадиоэлементами: 3 мм;</w:t>
      </w:r>
    </w:p>
    <w:p w:rsidR="003555FC" w:rsidRDefault="003555FC" w:rsidP="00921860">
      <w:pPr>
        <w:pStyle w:val="a0"/>
        <w:rPr>
          <w:lang w:eastAsia="ru-RU"/>
        </w:rPr>
      </w:pPr>
      <w:r>
        <w:rPr>
          <w:lang w:eastAsia="ru-RU"/>
        </w:rPr>
        <w:t xml:space="preserve">трассировка дифференциальных пар: 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минимальная толщина проводника и расстояние между ними: 0,1 мм;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максимальная толщина проводника и расстояние между ними: 0,2 мм;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максимальная длина расхождения проводников: 1 мм;</w:t>
      </w:r>
    </w:p>
    <w:p w:rsidR="003555FC" w:rsidRDefault="003555FC" w:rsidP="003555FC">
      <w:pPr>
        <w:pStyle w:val="a0"/>
        <w:rPr>
          <w:lang w:eastAsia="ru-RU"/>
        </w:rPr>
      </w:pPr>
      <w:r>
        <w:rPr>
          <w:lang w:eastAsia="ru-RU"/>
        </w:rPr>
        <w:t>минимальное расстояние между отверстиями: 0,1 мм;</w:t>
      </w:r>
    </w:p>
    <w:p w:rsidR="003555FC" w:rsidRDefault="003555FC" w:rsidP="003555FC">
      <w:pPr>
        <w:pStyle w:val="a0"/>
        <w:rPr>
          <w:lang w:eastAsia="ru-RU"/>
        </w:rPr>
      </w:pPr>
      <w:r>
        <w:rPr>
          <w:lang w:eastAsia="ru-RU"/>
        </w:rPr>
        <w:t>волновое сопротивление:</w:t>
      </w:r>
    </w:p>
    <w:p w:rsidR="003555FC" w:rsidRDefault="003555FC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>
        <w:rPr>
          <w:lang w:val="en-US" w:eastAsia="ru-RU"/>
        </w:rPr>
        <w:t>eMMC</w:t>
      </w:r>
      <w:r>
        <w:rPr>
          <w:lang w:eastAsia="ru-RU"/>
        </w:rPr>
        <w:t xml:space="preserve"> минимум 45 Ом, максимум 55 Ом;</w:t>
      </w:r>
    </w:p>
    <w:p w:rsidR="003555FC" w:rsidRDefault="00121D39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интерфейсов </w:t>
      </w:r>
      <w:r>
        <w:rPr>
          <w:lang w:val="en-US" w:eastAsia="ru-RU"/>
        </w:rPr>
        <w:t>I</w:t>
      </w:r>
      <w:r w:rsidRPr="00121D39">
        <w:rPr>
          <w:lang w:eastAsia="ru-RU"/>
        </w:rPr>
        <w:t>2</w:t>
      </w:r>
      <w:r>
        <w:rPr>
          <w:lang w:val="en-US" w:eastAsia="ru-RU"/>
        </w:rPr>
        <w:t>C</w:t>
      </w:r>
      <w:r w:rsidRPr="00121D39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SDIO</w:t>
      </w:r>
      <w:r w:rsidRPr="00121D39">
        <w:rPr>
          <w:lang w:eastAsia="ru-RU"/>
        </w:rPr>
        <w:t xml:space="preserve"> </w:t>
      </w:r>
      <w:r>
        <w:rPr>
          <w:lang w:eastAsia="ru-RU"/>
        </w:rPr>
        <w:t>минимум 42 Ом, максимум 57 Ом;</w:t>
      </w:r>
    </w:p>
    <w:p w:rsidR="00C80D7D" w:rsidRDefault="00121D39" w:rsidP="00C80D7D">
      <w:pPr>
        <w:pStyle w:val="a0"/>
        <w:rPr>
          <w:lang w:eastAsia="ru-RU"/>
        </w:rPr>
      </w:pPr>
      <w:r>
        <w:rPr>
          <w:lang w:eastAsia="ru-RU"/>
        </w:rPr>
        <w:t>максимальная длина проводников:</w:t>
      </w:r>
    </w:p>
    <w:p w:rsidR="00121D39" w:rsidRDefault="00121D39" w:rsidP="00C80D7D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 w:rsidRPr="00C80D7D">
        <w:rPr>
          <w:lang w:val="en-US" w:eastAsia="ru-RU"/>
        </w:rPr>
        <w:t>DDR</w:t>
      </w:r>
      <w:r w:rsidRPr="00C80D7D">
        <w:rPr>
          <w:lang w:eastAsia="ru-RU"/>
        </w:rPr>
        <w:t>3</w:t>
      </w:r>
      <w:r w:rsidRPr="00C80D7D">
        <w:rPr>
          <w:lang w:val="en-US" w:eastAsia="ru-RU"/>
        </w:rPr>
        <w:t> </w:t>
      </w:r>
      <w:r w:rsidRPr="00C80D7D">
        <w:rPr>
          <w:lang w:eastAsia="ru-RU"/>
        </w:rPr>
        <w:t xml:space="preserve">177,8 </w:t>
      </w:r>
      <w:r>
        <w:rPr>
          <w:lang w:eastAsia="ru-RU"/>
        </w:rPr>
        <w:t>мм;</w:t>
      </w:r>
    </w:p>
    <w:p w:rsidR="00121D39" w:rsidRDefault="00121D39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>
        <w:rPr>
          <w:lang w:val="en-US" w:eastAsia="ru-RU"/>
        </w:rPr>
        <w:t>eMMC</w:t>
      </w:r>
      <w:r w:rsidRPr="00C80D7D">
        <w:rPr>
          <w:lang w:eastAsia="ru-RU"/>
        </w:rPr>
        <w:t xml:space="preserve"> 50,8 </w:t>
      </w:r>
      <w:r>
        <w:rPr>
          <w:lang w:eastAsia="ru-RU"/>
        </w:rPr>
        <w:t>мм;</w:t>
      </w:r>
    </w:p>
    <w:p w:rsidR="00121D39" w:rsidRDefault="00121D39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для интерфейса</w:t>
      </w:r>
      <w:r w:rsidRPr="00C80D7D">
        <w:rPr>
          <w:lang w:eastAsia="ru-RU"/>
        </w:rPr>
        <w:t xml:space="preserve"> </w:t>
      </w:r>
      <w:r>
        <w:rPr>
          <w:lang w:val="en-US" w:eastAsia="ru-RU"/>
        </w:rPr>
        <w:t>I</w:t>
      </w:r>
      <w:r w:rsidRPr="00C80D7D">
        <w:rPr>
          <w:lang w:eastAsia="ru-RU"/>
        </w:rPr>
        <w:t>2</w:t>
      </w:r>
      <w:r>
        <w:rPr>
          <w:lang w:val="en-US" w:eastAsia="ru-RU"/>
        </w:rPr>
        <w:t>C</w:t>
      </w:r>
      <w:r w:rsidRPr="00C80D7D">
        <w:rPr>
          <w:lang w:eastAsia="ru-RU"/>
        </w:rPr>
        <w:t xml:space="preserve"> 200 </w:t>
      </w:r>
      <w:r>
        <w:rPr>
          <w:lang w:eastAsia="ru-RU"/>
        </w:rPr>
        <w:t>мм;</w:t>
      </w:r>
    </w:p>
    <w:p w:rsidR="00121D39" w:rsidRDefault="00121D39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интерфейса </w:t>
      </w:r>
      <w:r>
        <w:rPr>
          <w:lang w:val="en-US" w:eastAsia="ru-RU"/>
        </w:rPr>
        <w:t>SDIO</w:t>
      </w:r>
      <w:r w:rsidRPr="00C80D7D">
        <w:rPr>
          <w:lang w:eastAsia="ru-RU"/>
        </w:rPr>
        <w:t xml:space="preserve"> 100 </w:t>
      </w:r>
      <w:r>
        <w:rPr>
          <w:lang w:eastAsia="ru-RU"/>
        </w:rPr>
        <w:t>мм;</w:t>
      </w:r>
    </w:p>
    <w:p w:rsidR="00121D39" w:rsidRPr="00121D39" w:rsidRDefault="00121D39" w:rsidP="00121D39">
      <w:pPr>
        <w:pStyle w:val="a0"/>
        <w:rPr>
          <w:lang w:eastAsia="ru-RU"/>
        </w:rPr>
      </w:pPr>
      <w:r>
        <w:rPr>
          <w:lang w:eastAsia="ru-RU"/>
        </w:rPr>
        <w:t xml:space="preserve">запас расхождения длин системы </w:t>
      </w:r>
      <w:r>
        <w:rPr>
          <w:lang w:val="en-US" w:eastAsia="ru-RU"/>
        </w:rPr>
        <w:t>xSignals</w:t>
      </w:r>
      <w:r w:rsidRPr="00121D39">
        <w:rPr>
          <w:lang w:eastAsia="ru-RU"/>
        </w:rPr>
        <w:t>:</w:t>
      </w:r>
    </w:p>
    <w:p w:rsidR="00121D39" w:rsidRPr="00121D39" w:rsidRDefault="00C80D7D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</w:t>
      </w:r>
      <w:r w:rsidR="00121D39">
        <w:rPr>
          <w:lang w:eastAsia="ru-RU"/>
        </w:rPr>
        <w:t>сигнал</w:t>
      </w:r>
      <w:r>
        <w:rPr>
          <w:lang w:eastAsia="ru-RU"/>
        </w:rPr>
        <w:t>ов</w:t>
      </w:r>
      <w:r w:rsidR="00121D39">
        <w:rPr>
          <w:lang w:eastAsia="ru-RU"/>
        </w:rPr>
        <w:t xml:space="preserve"> </w:t>
      </w:r>
      <w:r w:rsidR="00121D39">
        <w:rPr>
          <w:lang w:val="en-US" w:eastAsia="ru-RU"/>
        </w:rPr>
        <w:t>ADDR</w:t>
      </w:r>
      <w:r w:rsidR="00121D39" w:rsidRPr="00121D39">
        <w:rPr>
          <w:lang w:eastAsia="ru-RU"/>
        </w:rPr>
        <w:t>_</w:t>
      </w:r>
      <w:r w:rsidR="00121D39">
        <w:rPr>
          <w:lang w:val="en-US" w:eastAsia="ru-RU"/>
        </w:rPr>
        <w:t>PP</w:t>
      </w:r>
      <w:r w:rsidR="00121D39" w:rsidRPr="00121D39">
        <w:rPr>
          <w:lang w:eastAsia="ru-RU"/>
        </w:rPr>
        <w:t>1/2/3 3,175 мм;</w:t>
      </w:r>
    </w:p>
    <w:p w:rsidR="00121D39" w:rsidRDefault="00C80D7D" w:rsidP="00121D39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для сигналов </w:t>
      </w:r>
      <w:r w:rsidR="00121D39">
        <w:rPr>
          <w:lang w:val="en-US" w:eastAsia="ru-RU"/>
        </w:rPr>
        <w:t>DATA</w:t>
      </w:r>
      <w:r w:rsidR="00121D39" w:rsidRPr="00121D39">
        <w:rPr>
          <w:lang w:eastAsia="ru-RU"/>
        </w:rPr>
        <w:t>_</w:t>
      </w:r>
      <w:r w:rsidR="00121D39">
        <w:rPr>
          <w:lang w:val="en-US" w:eastAsia="ru-RU"/>
        </w:rPr>
        <w:t>BL</w:t>
      </w:r>
      <w:r w:rsidR="00121D39" w:rsidRPr="00C80D7D">
        <w:rPr>
          <w:lang w:eastAsia="ru-RU"/>
        </w:rPr>
        <w:t>0/1</w:t>
      </w:r>
      <w:r w:rsidR="000B4E75">
        <w:rPr>
          <w:lang w:eastAsia="ru-RU"/>
        </w:rPr>
        <w:t xml:space="preserve"> и </w:t>
      </w:r>
      <w:r w:rsidR="000B4E75">
        <w:rPr>
          <w:lang w:val="en-US" w:eastAsia="ru-RU"/>
        </w:rPr>
        <w:t>eMMC</w:t>
      </w:r>
      <w:r w:rsidR="00121D39" w:rsidRPr="00C80D7D">
        <w:rPr>
          <w:lang w:eastAsia="ru-RU"/>
        </w:rPr>
        <w:t xml:space="preserve"> </w:t>
      </w:r>
      <w:r>
        <w:rPr>
          <w:lang w:eastAsia="ru-RU"/>
        </w:rPr>
        <w:t>1,27 мм;</w:t>
      </w:r>
    </w:p>
    <w:p w:rsidR="003555FC" w:rsidRPr="000B4E75" w:rsidRDefault="00C80D7D" w:rsidP="000B4E75">
      <w:pPr>
        <w:pStyle w:val="a0"/>
        <w:numPr>
          <w:ilvl w:val="0"/>
          <w:numId w:val="0"/>
        </w:numPr>
        <w:ind w:left="709" w:firstLine="709"/>
        <w:rPr>
          <w:lang w:val="en-US" w:eastAsia="ru-RU"/>
        </w:rPr>
      </w:pPr>
      <w:r>
        <w:rPr>
          <w:lang w:eastAsia="ru-RU"/>
        </w:rPr>
        <w:t xml:space="preserve">для сигналов </w:t>
      </w:r>
      <w:r w:rsidRPr="00C80D7D">
        <w:rPr>
          <w:lang w:val="en-US" w:eastAsia="ru-RU"/>
        </w:rPr>
        <w:t xml:space="preserve">DDR_CLOCKS_STROBES 0,254 </w:t>
      </w:r>
      <w:r>
        <w:rPr>
          <w:lang w:eastAsia="ru-RU"/>
        </w:rPr>
        <w:t>мм</w:t>
      </w:r>
      <w:r w:rsidRPr="00C80D7D">
        <w:rPr>
          <w:lang w:val="en-US" w:eastAsia="ru-RU"/>
        </w:rPr>
        <w:t>;</w:t>
      </w:r>
    </w:p>
    <w:p w:rsidR="003555FC" w:rsidRDefault="003555FC" w:rsidP="003555FC">
      <w:pPr>
        <w:pStyle w:val="a0"/>
        <w:rPr>
          <w:lang w:eastAsia="ru-RU"/>
        </w:rPr>
      </w:pPr>
      <w:r>
        <w:rPr>
          <w:lang w:eastAsia="ru-RU"/>
        </w:rPr>
        <w:t>стиль трассировки сигнальных проводников статической памяти и антенны спутниковой навигации: круглый вместо стандартного 45 градусов;</w:t>
      </w:r>
    </w:p>
    <w:p w:rsidR="000B4E75" w:rsidRDefault="000B4E75" w:rsidP="003555FC">
      <w:pPr>
        <w:pStyle w:val="a0"/>
        <w:rPr>
          <w:lang w:eastAsia="ru-RU"/>
        </w:rPr>
      </w:pPr>
      <w:r>
        <w:rPr>
          <w:lang w:eastAsia="ru-RU"/>
        </w:rPr>
        <w:t xml:space="preserve">переходное отверстие: </w:t>
      </w:r>
    </w:p>
    <w:p w:rsidR="00E54545" w:rsidRDefault="000B4E75" w:rsidP="000B4E75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минимальный диаметр отверстия 0,1 мм;</w:t>
      </w:r>
    </w:p>
    <w:p w:rsidR="000B4E75" w:rsidRDefault="000B4E75" w:rsidP="000B4E75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минимальный диаметр контактной площадки 0,25 мм;</w:t>
      </w:r>
    </w:p>
    <w:p w:rsidR="000B4E75" w:rsidRDefault="000B4E75" w:rsidP="000B4E75">
      <w:pPr>
        <w:pStyle w:val="a0"/>
        <w:rPr>
          <w:lang w:eastAsia="ru-RU"/>
        </w:rPr>
      </w:pPr>
      <w:r>
        <w:rPr>
          <w:lang w:eastAsia="ru-RU"/>
        </w:rPr>
        <w:lastRenderedPageBreak/>
        <w:t>разрешение размещения переходных отверстий на контактных площадках электрорадиоэлементов;</w:t>
      </w:r>
    </w:p>
    <w:p w:rsidR="000B4E75" w:rsidRDefault="000B4E75" w:rsidP="000B4E75">
      <w:pPr>
        <w:pStyle w:val="a0"/>
        <w:rPr>
          <w:lang w:eastAsia="ru-RU"/>
        </w:rPr>
      </w:pPr>
      <w:r>
        <w:rPr>
          <w:lang w:eastAsia="ru-RU"/>
        </w:rPr>
        <w:t>минимальная ширина проводников: 0,2 мм;</w:t>
      </w:r>
    </w:p>
    <w:p w:rsidR="003555FC" w:rsidRDefault="000B4E75" w:rsidP="000B4E75">
      <w:pPr>
        <w:pStyle w:val="a0"/>
        <w:rPr>
          <w:lang w:eastAsia="ru-RU"/>
        </w:rPr>
      </w:pPr>
      <w:r>
        <w:rPr>
          <w:lang w:eastAsia="ru-RU"/>
        </w:rPr>
        <w:t>минимальная ширина проводников в комнатах: 0,1 мм.</w:t>
      </w:r>
    </w:p>
    <w:p w:rsidR="00B27CCA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4.4.2</w:t>
      </w:r>
      <w:r>
        <w:rPr>
          <w:lang w:eastAsia="ru-RU"/>
        </w:rPr>
        <w:tab/>
        <w:t>Трассировка высокоскоростных цифровых интерфейсов</w:t>
      </w:r>
    </w:p>
    <w:p w:rsidR="000B4E75" w:rsidRDefault="000B4E75" w:rsidP="00B27CCA">
      <w:pPr>
        <w:rPr>
          <w:lang w:eastAsia="ru-RU"/>
        </w:rPr>
      </w:pPr>
      <w:r>
        <w:rPr>
          <w:lang w:eastAsia="ru-RU"/>
        </w:rPr>
        <w:t xml:space="preserve">Интерфейс </w:t>
      </w:r>
      <w:r>
        <w:rPr>
          <w:lang w:val="en-US" w:eastAsia="ru-RU"/>
        </w:rPr>
        <w:t>DDR</w:t>
      </w:r>
      <w:r w:rsidRPr="000B4E75">
        <w:rPr>
          <w:lang w:eastAsia="ru-RU"/>
        </w:rPr>
        <w:t xml:space="preserve">3 </w:t>
      </w:r>
      <w:r>
        <w:rPr>
          <w:lang w:eastAsia="ru-RU"/>
        </w:rPr>
        <w:t>включает в себя ряд функциональных групп</w:t>
      </w:r>
      <w:r w:rsidR="00955B67" w:rsidRPr="00955B67">
        <w:rPr>
          <w:lang w:eastAsia="ru-RU"/>
        </w:rPr>
        <w:t xml:space="preserve"> [6]</w:t>
      </w:r>
      <w:r>
        <w:rPr>
          <w:lang w:eastAsia="ru-RU"/>
        </w:rPr>
        <w:t>:</w:t>
      </w:r>
    </w:p>
    <w:p w:rsidR="000B4E75" w:rsidRDefault="000B4E75" w:rsidP="000B4E75">
      <w:pPr>
        <w:pStyle w:val="a0"/>
        <w:rPr>
          <w:lang w:eastAsia="ru-RU"/>
        </w:rPr>
      </w:pPr>
      <w:r>
        <w:rPr>
          <w:lang w:eastAsia="ru-RU"/>
        </w:rPr>
        <w:t>данные (</w:t>
      </w:r>
      <w:r>
        <w:rPr>
          <w:lang w:val="en-US" w:eastAsia="ru-RU"/>
        </w:rPr>
        <w:t>DQ[7:0], DQ[15:8]</w:t>
      </w:r>
      <w:r>
        <w:rPr>
          <w:lang w:eastAsia="ru-RU"/>
        </w:rPr>
        <w:t>);</w:t>
      </w:r>
    </w:p>
    <w:p w:rsidR="00B27CCA" w:rsidRDefault="000B4E75" w:rsidP="00955B67">
      <w:pPr>
        <w:pStyle w:val="a0"/>
        <w:rPr>
          <w:lang w:eastAsia="ru-RU"/>
        </w:rPr>
      </w:pPr>
      <w:r>
        <w:rPr>
          <w:lang w:eastAsia="ru-RU"/>
        </w:rPr>
        <w:t>маска данных</w:t>
      </w:r>
      <w:r w:rsidR="00955B67">
        <w:rPr>
          <w:lang w:val="en-US" w:eastAsia="ru-RU"/>
        </w:rPr>
        <w:t xml:space="preserve"> (</w:t>
      </w:r>
      <w:r w:rsidR="00955B67" w:rsidRPr="00955B67">
        <w:rPr>
          <w:lang w:val="en-US" w:eastAsia="ru-RU"/>
        </w:rPr>
        <w:t>DM0, DM1</w:t>
      </w:r>
      <w:r w:rsidR="00955B67">
        <w:rPr>
          <w:lang w:val="en-US" w:eastAsia="ru-RU"/>
        </w:rPr>
        <w:t>)</w:t>
      </w:r>
      <w:r>
        <w:rPr>
          <w:lang w:eastAsia="ru-RU"/>
        </w:rPr>
        <w:t xml:space="preserve">; 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стробы данных (</w:t>
      </w:r>
      <w:r w:rsidRPr="00955B67">
        <w:rPr>
          <w:lang w:eastAsia="ru-RU"/>
        </w:rPr>
        <w:t>DQS0_P/DQS0_N</w:t>
      </w:r>
      <w:r>
        <w:rPr>
          <w:lang w:eastAsia="ru-RU"/>
        </w:rPr>
        <w:t xml:space="preserve">, </w:t>
      </w:r>
      <w:r>
        <w:t>DQS1_P/DQS1_N</w:t>
      </w:r>
      <w:r>
        <w:rPr>
          <w:lang w:eastAsia="ru-RU"/>
        </w:rPr>
        <w:t>);</w:t>
      </w:r>
    </w:p>
    <w:p w:rsidR="00955B67" w:rsidRPr="00955B67" w:rsidRDefault="00955B67" w:rsidP="00B54C5B">
      <w:pPr>
        <w:pStyle w:val="a0"/>
        <w:rPr>
          <w:lang w:eastAsia="ru-RU"/>
        </w:rPr>
      </w:pPr>
      <w:r>
        <w:rPr>
          <w:lang w:eastAsia="ru-RU"/>
        </w:rPr>
        <w:t>адрес и команды (A</w:t>
      </w:r>
      <w:r>
        <w:rPr>
          <w:lang w:val="en-US" w:eastAsia="ru-RU"/>
        </w:rPr>
        <w:t>DR</w:t>
      </w:r>
      <w:r>
        <w:rPr>
          <w:lang w:eastAsia="ru-RU"/>
        </w:rPr>
        <w:t>[15:0], BA[2:0]</w:t>
      </w:r>
      <w:r>
        <w:rPr>
          <w:lang w:val="en-US" w:eastAsia="ru-RU"/>
        </w:rPr>
        <w:t xml:space="preserve">, </w:t>
      </w:r>
      <w:r>
        <w:rPr>
          <w:lang w:eastAsia="ru-RU"/>
        </w:rPr>
        <w:t>RAS, CAS, WE)</w:t>
      </w:r>
      <w:r>
        <w:rPr>
          <w:lang w:val="en-US" w:eastAsia="ru-RU"/>
        </w:rPr>
        <w:t>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управление (</w:t>
      </w:r>
      <w:r w:rsidRPr="00955B67">
        <w:rPr>
          <w:lang w:eastAsia="ru-RU"/>
        </w:rPr>
        <w:t>CS, ODT, CKE)</w:t>
      </w:r>
      <w:r>
        <w:rPr>
          <w:lang w:eastAsia="ru-RU"/>
        </w:rPr>
        <w:t>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дифференциальный синхросигнал (</w:t>
      </w:r>
      <w:r w:rsidRPr="00955B67">
        <w:rPr>
          <w:lang w:eastAsia="ru-RU"/>
        </w:rPr>
        <w:t>CK_P, CK_N</w:t>
      </w:r>
      <w:r>
        <w:rPr>
          <w:lang w:eastAsia="ru-RU"/>
        </w:rPr>
        <w:t>).</w:t>
      </w:r>
    </w:p>
    <w:p w:rsidR="00955B67" w:rsidRDefault="00955B67" w:rsidP="00955B67">
      <w:pPr>
        <w:rPr>
          <w:lang w:val="en-US" w:eastAsia="ru-RU"/>
        </w:rPr>
      </w:pPr>
      <w:r>
        <w:rPr>
          <w:lang w:eastAsia="ru-RU"/>
        </w:rPr>
        <w:t xml:space="preserve">Общие требования к </w:t>
      </w:r>
      <w:r>
        <w:rPr>
          <w:lang w:val="en-US" w:eastAsia="ru-RU"/>
        </w:rPr>
        <w:t>DDR3:</w:t>
      </w:r>
    </w:p>
    <w:p w:rsidR="00955B67" w:rsidRP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все сигнальные линии байта данных должны трассироваться в одном слое;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если есть возможность, шины адреса/команд/управления желательно трассировать в одном слое;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 xml:space="preserve">трассировка шин </w:t>
      </w:r>
      <w:r w:rsidRPr="00955B67">
        <w:rPr>
          <w:lang w:eastAsia="ru-RU"/>
        </w:rPr>
        <w:t>адреса/команд/управления</w:t>
      </w:r>
      <w:r>
        <w:rPr>
          <w:lang w:eastAsia="ru-RU"/>
        </w:rPr>
        <w:t xml:space="preserve"> производится по очерёдности: технология </w:t>
      </w:r>
      <w:r>
        <w:rPr>
          <w:lang w:val="en-US" w:eastAsia="ru-RU"/>
        </w:rPr>
        <w:t>Fly</w:t>
      </w:r>
      <w:r w:rsidRPr="00955B67">
        <w:rPr>
          <w:lang w:eastAsia="ru-RU"/>
        </w:rPr>
        <w:t>-</w:t>
      </w:r>
      <w:r>
        <w:rPr>
          <w:lang w:val="en-US" w:eastAsia="ru-RU"/>
        </w:rPr>
        <w:t>By</w:t>
      </w:r>
      <w:r>
        <w:rPr>
          <w:lang w:eastAsia="ru-RU"/>
        </w:rPr>
        <w:t>, – от процессора, к микросхеме 1, затем к микросхеме по возрастанию и в конце линии терминация резисторами;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>необходима установка дифференциального терминирующего резистора на последней микросхеме;</w:t>
      </w:r>
    </w:p>
    <w:p w:rsidR="00955B67" w:rsidRDefault="00955B67" w:rsidP="00955B67">
      <w:pPr>
        <w:pStyle w:val="a0"/>
        <w:rPr>
          <w:lang w:eastAsia="ru-RU"/>
        </w:rPr>
      </w:pPr>
      <w:r>
        <w:rPr>
          <w:lang w:eastAsia="ru-RU"/>
        </w:rPr>
        <w:t xml:space="preserve">топология трассировки </w:t>
      </w:r>
      <w:r>
        <w:rPr>
          <w:lang w:val="en-US" w:eastAsia="ru-RU"/>
        </w:rPr>
        <w:t>DDR</w:t>
      </w:r>
      <w:r w:rsidRPr="00955B67">
        <w:rPr>
          <w:lang w:eastAsia="ru-RU"/>
        </w:rPr>
        <w:t xml:space="preserve">3 </w:t>
      </w:r>
      <w:r>
        <w:rPr>
          <w:lang w:eastAsia="ru-RU"/>
        </w:rPr>
        <w:t>представлена на рисунке 4.8</w:t>
      </w:r>
      <w:r w:rsidR="00BB48FC">
        <w:rPr>
          <w:lang w:eastAsia="ru-RU"/>
        </w:rPr>
        <w:t>3</w:t>
      </w:r>
      <w:r>
        <w:rPr>
          <w:lang w:eastAsia="ru-RU"/>
        </w:rPr>
        <w:t>.</w:t>
      </w:r>
    </w:p>
    <w:p w:rsidR="00955B67" w:rsidRDefault="00955B67" w:rsidP="00955B67">
      <w:pPr>
        <w:pStyle w:val="ae"/>
      </w:pPr>
      <w:r>
        <w:lastRenderedPageBreak/>
        <w:drawing>
          <wp:inline distT="0" distB="0" distL="0" distR="0">
            <wp:extent cx="2966099" cy="3240000"/>
            <wp:effectExtent l="0" t="0" r="5715" b="0"/>
            <wp:docPr id="79" name="Рисунок 79" descr="https://i.gyazo.com/88da655e8b162c1558f77c6c4599a8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i.gyazo.com/88da655e8b162c1558f77c6c4599a8e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6609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5B67" w:rsidRDefault="00BB48FC" w:rsidP="00955B67">
      <w:pPr>
        <w:pStyle w:val="ae"/>
      </w:pPr>
      <w:r>
        <w:t>Рисунок 4.83</w:t>
      </w:r>
      <w:r w:rsidR="00955B67">
        <w:t xml:space="preserve"> – </w:t>
      </w:r>
      <w:r w:rsidR="00955B67" w:rsidRPr="00955B67">
        <w:t>Топология DDR3</w:t>
      </w:r>
      <w:r w:rsidR="00955B67">
        <w:t xml:space="preserve"> при размещении микросхем на печатной плате</w:t>
      </w:r>
    </w:p>
    <w:p w:rsidR="00955B67" w:rsidRPr="00955B67" w:rsidRDefault="00955B67" w:rsidP="00955B67">
      <w:r>
        <w:t xml:space="preserve">Инструмент </w:t>
      </w:r>
      <w:r>
        <w:rPr>
          <w:lang w:val="en-US"/>
        </w:rPr>
        <w:t>xSignals</w:t>
      </w:r>
      <w:r w:rsidRPr="00955B67">
        <w:t xml:space="preserve"> </w:t>
      </w:r>
      <w:r>
        <w:t xml:space="preserve">пакета </w:t>
      </w:r>
      <w:r>
        <w:rPr>
          <w:lang w:val="en-US"/>
        </w:rPr>
        <w:t>Altium</w:t>
      </w:r>
      <w:r w:rsidRPr="00955B67">
        <w:t xml:space="preserve"> </w:t>
      </w:r>
      <w:r>
        <w:rPr>
          <w:lang w:val="en-US"/>
        </w:rPr>
        <w:t>Designer</w:t>
      </w:r>
      <w:r w:rsidRPr="00955B67">
        <w:t xml:space="preserve"> </w:t>
      </w:r>
      <w:r>
        <w:t xml:space="preserve">позволяет упросить процесс трассировки интерфейса </w:t>
      </w:r>
      <w:r>
        <w:rPr>
          <w:lang w:val="en-US"/>
        </w:rPr>
        <w:t>DDRx</w:t>
      </w:r>
      <w:r>
        <w:t xml:space="preserve"> путём создания специализированных классов цепей и автоматического назначения правил согласно международным стандартам.</w:t>
      </w:r>
    </w:p>
    <w:p w:rsidR="00955B67" w:rsidRDefault="00955B67" w:rsidP="00955B67">
      <w:r>
        <w:t xml:space="preserve">Трассировка высокоскоростных интерфейсов </w:t>
      </w:r>
      <w:r>
        <w:rPr>
          <w:lang w:val="en-US"/>
        </w:rPr>
        <w:t>eMMC</w:t>
      </w:r>
      <w:r w:rsidRPr="00955B67">
        <w:t xml:space="preserve"> </w:t>
      </w:r>
      <w:r>
        <w:t xml:space="preserve">и </w:t>
      </w:r>
      <w:r>
        <w:rPr>
          <w:lang w:val="en-US"/>
        </w:rPr>
        <w:t>SDIO</w:t>
      </w:r>
      <w:r w:rsidRPr="00955B67">
        <w:t xml:space="preserve"> </w:t>
      </w:r>
      <w:r>
        <w:t>требует соб</w:t>
      </w:r>
      <w:r w:rsidR="002D0692">
        <w:t xml:space="preserve">людения правил выравнивания длин проводников, соблюдения ограничения по их длинам и, как и в случае с </w:t>
      </w:r>
      <w:r w:rsidR="002D0692">
        <w:rPr>
          <w:lang w:val="en-US"/>
        </w:rPr>
        <w:t>DDR</w:t>
      </w:r>
      <w:r w:rsidR="002D0692" w:rsidRPr="002D0692">
        <w:t xml:space="preserve">3, </w:t>
      </w:r>
      <w:r w:rsidR="002D0692">
        <w:t>требуется избегать прокладки цепей питания или внешних синхросигналов рядом с интерфейсами.</w:t>
      </w:r>
    </w:p>
    <w:p w:rsidR="002D0692" w:rsidRPr="002D0692" w:rsidRDefault="002D0692" w:rsidP="00955B67">
      <w:r>
        <w:t>Для соблюдения установленных правил и ограничений была установлена 10-слойная структура печатной платы (6 сигнальных слоёв + 2 слоя питания + 2 слоя нулевого потенциала) и пятый класс точности.</w:t>
      </w:r>
    </w:p>
    <w:p w:rsidR="00B27CCA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4.4.3</w:t>
      </w:r>
      <w:r>
        <w:rPr>
          <w:lang w:eastAsia="ru-RU"/>
        </w:rPr>
        <w:tab/>
      </w:r>
      <w:r w:rsidRPr="00B27CCA">
        <w:rPr>
          <w:lang w:eastAsia="ru-RU"/>
        </w:rPr>
        <w:t>Особенности размещения некоторых электрорадиоэлементов</w:t>
      </w:r>
    </w:p>
    <w:p w:rsidR="00B54C5B" w:rsidRPr="00B54C5B" w:rsidRDefault="00B54C5B" w:rsidP="00B54C5B">
      <w:r>
        <w:t>Микросхема-акселерометр целенаправленно расположена в геометрическом центре материнской платы для упрощения последующей калибровки.</w:t>
      </w:r>
    </w:p>
    <w:p w:rsidR="00B27CCA" w:rsidRDefault="002D0692" w:rsidP="00B27CCA">
      <w:pPr>
        <w:rPr>
          <w:lang w:eastAsia="ru-RU"/>
        </w:rPr>
      </w:pPr>
      <w:r>
        <w:rPr>
          <w:lang w:eastAsia="ru-RU"/>
        </w:rPr>
        <w:t>Для корректного размещения всех электрорадиоэлементов на материнской плате был выбран двухсторонний монтаж. Это обуславливается необходимостью размещения развязывающих конденсаторов под сложными интегральными микросхемами: процессором, статической и динамической памятью, аудиокодеком (рисунок 4.8</w:t>
      </w:r>
      <w:r w:rsidR="00BB48FC">
        <w:rPr>
          <w:lang w:eastAsia="ru-RU"/>
        </w:rPr>
        <w:t>4</w:t>
      </w:r>
      <w:r w:rsidRPr="002D0692">
        <w:rPr>
          <w:lang w:eastAsia="ru-RU"/>
        </w:rPr>
        <w:t>)</w:t>
      </w:r>
      <w:r>
        <w:rPr>
          <w:lang w:eastAsia="ru-RU"/>
        </w:rPr>
        <w:t>.</w:t>
      </w:r>
    </w:p>
    <w:p w:rsidR="002D0692" w:rsidRDefault="002D0692" w:rsidP="002D0692">
      <w:pPr>
        <w:pStyle w:val="ae"/>
      </w:pPr>
      <w:r>
        <w:lastRenderedPageBreak/>
        <w:drawing>
          <wp:inline distT="0" distB="0" distL="0" distR="0" wp14:anchorId="1AFFC304" wp14:editId="1E9EAEBC">
            <wp:extent cx="5400000" cy="3034472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screen">
                      <a:extLst>
                        <a:ext uri="{BEBA8EAE-BF5A-486C-A8C5-ECC9F3942E4B}">
                          <a14:imgProps xmlns:a14="http://schemas.microsoft.com/office/drawing/2010/main">
                            <a14:imgLayer r:embed="rId235">
                              <a14:imgEffect>
                                <a14:saturation sat="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92" w:rsidRDefault="002D0692" w:rsidP="002D0692">
      <w:pPr>
        <w:pStyle w:val="ae"/>
      </w:pPr>
      <w:r>
        <w:t>Рисунок 4.8</w:t>
      </w:r>
      <w:r w:rsidR="00BB48FC">
        <w:t>4</w:t>
      </w:r>
      <w:r>
        <w:t xml:space="preserve"> – Размещение развязывающих конденсаторов под микросхемами</w:t>
      </w:r>
    </w:p>
    <w:p w:rsidR="002D0692" w:rsidRDefault="002D0692" w:rsidP="002D0692">
      <w:r>
        <w:t xml:space="preserve">Антенна беспроводных интерфейсов </w:t>
      </w:r>
      <w:r>
        <w:rPr>
          <w:lang w:val="en-US"/>
        </w:rPr>
        <w:t>Wi</w:t>
      </w:r>
      <w:r w:rsidRPr="002D0692">
        <w:t>-</w:t>
      </w:r>
      <w:r>
        <w:rPr>
          <w:lang w:val="en-US"/>
        </w:rPr>
        <w:t>Fi</w:t>
      </w:r>
      <w:r w:rsidRPr="002D0692">
        <w:t xml:space="preserve"> </w:t>
      </w:r>
      <w:r>
        <w:t xml:space="preserve">и </w:t>
      </w:r>
      <w:r>
        <w:rPr>
          <w:lang w:val="en-US"/>
        </w:rPr>
        <w:t>Bluetooth</w:t>
      </w:r>
      <w:r w:rsidR="00795730" w:rsidRPr="00795730">
        <w:t xml:space="preserve"> размещается внутри герметичного корпуса базового блока</w:t>
      </w:r>
      <w:r w:rsidR="00795730">
        <w:t>. Также в замкнутом объёме помещены съёмный интегрированный модуль сотовой связи</w:t>
      </w:r>
      <w:r w:rsidR="00523B57">
        <w:t>,</w:t>
      </w:r>
      <w:r w:rsidR="00795730">
        <w:t xml:space="preserve"> держатель </w:t>
      </w:r>
      <w:r w:rsidR="00795730">
        <w:rPr>
          <w:lang w:val="en-US"/>
        </w:rPr>
        <w:t>SIM</w:t>
      </w:r>
      <w:r w:rsidR="00795730" w:rsidRPr="00795730">
        <w:t>-</w:t>
      </w:r>
      <w:r w:rsidR="00795730">
        <w:t>карты</w:t>
      </w:r>
      <w:r w:rsidR="00523B57">
        <w:t xml:space="preserve"> и отладочные интерфейсы </w:t>
      </w:r>
      <w:r w:rsidR="00523B57">
        <w:rPr>
          <w:lang w:val="en-US"/>
        </w:rPr>
        <w:t>UART</w:t>
      </w:r>
      <w:r w:rsidR="00523B57" w:rsidRPr="00523B57">
        <w:t>/</w:t>
      </w:r>
      <w:r w:rsidR="00523B57">
        <w:rPr>
          <w:lang w:val="en-US"/>
        </w:rPr>
        <w:t>JTAG</w:t>
      </w:r>
      <w:r w:rsidR="00523B57" w:rsidRPr="00523B57">
        <w:t>.</w:t>
      </w:r>
    </w:p>
    <w:p w:rsidR="00B27CCA" w:rsidRDefault="00B27CCA" w:rsidP="00B27CCA">
      <w:pPr>
        <w:pStyle w:val="3"/>
        <w:numPr>
          <w:ilvl w:val="0"/>
          <w:numId w:val="0"/>
        </w:numPr>
        <w:ind w:left="1069" w:hanging="360"/>
        <w:rPr>
          <w:lang w:eastAsia="ru-RU"/>
        </w:rPr>
      </w:pPr>
      <w:r>
        <w:rPr>
          <w:lang w:eastAsia="ru-RU"/>
        </w:rPr>
        <w:t>4.4.4</w:t>
      </w:r>
      <w:r>
        <w:rPr>
          <w:lang w:eastAsia="ru-RU"/>
        </w:rPr>
        <w:tab/>
        <w:t>Разработка корпус</w:t>
      </w:r>
      <w:r w:rsidR="00523B57">
        <w:rPr>
          <w:lang w:eastAsia="ru-RU"/>
        </w:rPr>
        <w:t>ов</w:t>
      </w:r>
      <w:r>
        <w:rPr>
          <w:lang w:eastAsia="ru-RU"/>
        </w:rPr>
        <w:t xml:space="preserve"> функциональных блоков устройства</w:t>
      </w:r>
    </w:p>
    <w:p w:rsidR="00B27CCA" w:rsidRDefault="00C339A9" w:rsidP="00B27CCA">
      <w:pPr>
        <w:rPr>
          <w:lang w:eastAsia="ru-RU"/>
        </w:rPr>
      </w:pPr>
      <w:r>
        <w:rPr>
          <w:lang w:eastAsia="ru-RU"/>
        </w:rPr>
        <w:t>Бортовой мультимедийный компьютер имеет в своём составе два функциональных блока:</w:t>
      </w:r>
    </w:p>
    <w:p w:rsidR="00C339A9" w:rsidRDefault="00C339A9" w:rsidP="00C339A9">
      <w:pPr>
        <w:pStyle w:val="a0"/>
        <w:rPr>
          <w:lang w:eastAsia="ru-RU"/>
        </w:rPr>
      </w:pPr>
      <w:r>
        <w:rPr>
          <w:lang w:eastAsia="ru-RU"/>
        </w:rPr>
        <w:t>базовый, содержащий в себе материнскую плату;</w:t>
      </w:r>
    </w:p>
    <w:p w:rsidR="00C339A9" w:rsidRDefault="00C339A9" w:rsidP="00C339A9">
      <w:pPr>
        <w:pStyle w:val="a0"/>
        <w:rPr>
          <w:lang w:eastAsia="ru-RU"/>
        </w:rPr>
      </w:pPr>
      <w:r>
        <w:rPr>
          <w:lang w:eastAsia="ru-RU"/>
        </w:rPr>
        <w:t>панель управления, имеющую ряд человеко-машинных интерфейсов.</w:t>
      </w:r>
    </w:p>
    <w:p w:rsidR="00C339A9" w:rsidRDefault="00C339A9" w:rsidP="00C339A9">
      <w:pPr>
        <w:rPr>
          <w:lang w:eastAsia="ru-RU"/>
        </w:rPr>
      </w:pPr>
      <w:r>
        <w:rPr>
          <w:lang w:eastAsia="ru-RU"/>
        </w:rPr>
        <w:t xml:space="preserve">Каждый функциональный блок имеет свой герметичный корпус. Базовый блок имеет ряд соединителей с двух сторон: </w:t>
      </w:r>
    </w:p>
    <w:p w:rsidR="001165E9" w:rsidRDefault="001165E9" w:rsidP="001165E9">
      <w:pPr>
        <w:pStyle w:val="a0"/>
        <w:rPr>
          <w:lang w:eastAsia="ru-RU"/>
        </w:rPr>
      </w:pPr>
      <w:r>
        <w:rPr>
          <w:lang w:eastAsia="ru-RU"/>
        </w:rPr>
        <w:t xml:space="preserve">соединители питания, шин CAN, аудиовыходов </w:t>
      </w:r>
      <w:r>
        <w:rPr>
          <w:lang w:val="en-US" w:eastAsia="ru-RU"/>
        </w:rPr>
        <w:t>RCA</w:t>
      </w:r>
      <w:r>
        <w:rPr>
          <w:lang w:eastAsia="ru-RU"/>
        </w:rPr>
        <w:t>, антенн сотовой связи и спутниковой навигации;</w:t>
      </w:r>
    </w:p>
    <w:p w:rsidR="001165E9" w:rsidRDefault="001165E9" w:rsidP="001165E9">
      <w:pPr>
        <w:pStyle w:val="a0"/>
        <w:rPr>
          <w:lang w:eastAsia="ru-RU"/>
        </w:rPr>
      </w:pPr>
      <w:r>
        <w:rPr>
          <w:lang w:eastAsia="ru-RU"/>
        </w:rPr>
        <w:t>два угловых соединителя с панелью управления.</w:t>
      </w:r>
    </w:p>
    <w:p w:rsidR="001165E9" w:rsidRDefault="001165E9" w:rsidP="001165E9">
      <w:pPr>
        <w:rPr>
          <w:lang w:eastAsia="ru-RU"/>
        </w:rPr>
      </w:pPr>
      <w:r>
        <w:rPr>
          <w:lang w:eastAsia="ru-RU"/>
        </w:rPr>
        <w:t xml:space="preserve">Базовый блок закрепляется в любом свободном месте за панелью управления, он не виден пользователю при эксплуатации. В свою очередь, панель управления подлежит установке приборной панели транспортного средства и закреплении на ней четырьмя винтами, что свидетельствует о разнесённом методе установки. Антенны сотовой связи и спутниковой навигации подлежат установке на лобовое </w:t>
      </w:r>
      <w:r>
        <w:rPr>
          <w:lang w:eastAsia="ru-RU"/>
        </w:rPr>
        <w:lastRenderedPageBreak/>
        <w:t>стекло автомобиля для улучшения качества сигнала и минимизации помех от двигателя или других электронных устройств.</w:t>
      </w:r>
    </w:p>
    <w:p w:rsidR="001165E9" w:rsidRPr="001165E9" w:rsidRDefault="001165E9" w:rsidP="001165E9">
      <w:pPr>
        <w:rPr>
          <w:lang w:eastAsia="ru-RU"/>
        </w:rPr>
      </w:pPr>
      <w:r>
        <w:rPr>
          <w:lang w:eastAsia="ru-RU"/>
        </w:rPr>
        <w:t xml:space="preserve">Корпуса проектировались в пакете </w:t>
      </w:r>
      <w:r>
        <w:rPr>
          <w:lang w:val="en-US" w:eastAsia="ru-RU"/>
        </w:rPr>
        <w:t>Solidworks</w:t>
      </w:r>
      <w:r w:rsidRPr="001165E9">
        <w:rPr>
          <w:lang w:eastAsia="ru-RU"/>
        </w:rPr>
        <w:t xml:space="preserve">. </w:t>
      </w:r>
      <w:r>
        <w:rPr>
          <w:lang w:eastAsia="ru-RU"/>
        </w:rPr>
        <w:t>По договорённости с научным руководителем дипломного проектирования разработка конструкторской документации на корпуса не производилась.</w:t>
      </w:r>
    </w:p>
    <w:p w:rsidR="00986F32" w:rsidRDefault="00986F32" w:rsidP="00986F32">
      <w:pPr>
        <w:pStyle w:val="2"/>
        <w:rPr>
          <w:lang w:eastAsia="ru-RU"/>
        </w:rPr>
      </w:pPr>
      <w:bookmarkStart w:id="15" w:name="_Toc482652627"/>
      <w:r>
        <w:rPr>
          <w:lang w:eastAsia="ru-RU"/>
        </w:rPr>
        <w:t>Программная реализация</w:t>
      </w:r>
      <w:bookmarkEnd w:id="15"/>
    </w:p>
    <w:p w:rsidR="00986F32" w:rsidRDefault="00523B57" w:rsidP="00986F32">
      <w:pPr>
        <w:rPr>
          <w:lang w:eastAsia="ru-RU"/>
        </w:rPr>
      </w:pPr>
      <w:r>
        <w:rPr>
          <w:lang w:eastAsia="ru-RU"/>
        </w:rPr>
        <w:t>Программная модель бортового мультимедийного компьютера имеет несколько уровней (по возрастанию):</w:t>
      </w:r>
    </w:p>
    <w:p w:rsidR="00523B57" w:rsidRDefault="00523B57" w:rsidP="00523B57">
      <w:pPr>
        <w:pStyle w:val="a0"/>
        <w:rPr>
          <w:lang w:eastAsia="ru-RU"/>
        </w:rPr>
      </w:pPr>
      <w:r>
        <w:rPr>
          <w:lang w:eastAsia="ru-RU"/>
        </w:rPr>
        <w:t>аппаратный уровень: материнская плата и панель управления</w:t>
      </w:r>
      <w:r w:rsidR="00D65714">
        <w:rPr>
          <w:lang w:eastAsia="ru-RU"/>
        </w:rPr>
        <w:t>, физические интерфейсы базового блока</w:t>
      </w:r>
      <w:r>
        <w:rPr>
          <w:lang w:eastAsia="ru-RU"/>
        </w:rPr>
        <w:t>;</w:t>
      </w:r>
    </w:p>
    <w:p w:rsidR="00523B57" w:rsidRDefault="00523B57" w:rsidP="00523B57">
      <w:pPr>
        <w:pStyle w:val="a0"/>
        <w:rPr>
          <w:lang w:eastAsia="ru-RU"/>
        </w:rPr>
      </w:pPr>
      <w:r>
        <w:rPr>
          <w:lang w:eastAsia="ru-RU"/>
        </w:rPr>
        <w:t>операционная система;</w:t>
      </w:r>
    </w:p>
    <w:p w:rsidR="00523B57" w:rsidRDefault="00523B57" w:rsidP="00523B57">
      <w:pPr>
        <w:pStyle w:val="a0"/>
        <w:rPr>
          <w:lang w:eastAsia="ru-RU"/>
        </w:rPr>
      </w:pPr>
      <w:r>
        <w:rPr>
          <w:lang w:eastAsia="ru-RU"/>
        </w:rPr>
        <w:t xml:space="preserve">драйверы </w:t>
      </w:r>
      <w:r w:rsidR="00D65714">
        <w:rPr>
          <w:lang w:eastAsia="ru-RU"/>
        </w:rPr>
        <w:t xml:space="preserve">аппаратных </w:t>
      </w:r>
      <w:r>
        <w:rPr>
          <w:lang w:eastAsia="ru-RU"/>
        </w:rPr>
        <w:t>функциональных блоков в операционной системе;</w:t>
      </w:r>
    </w:p>
    <w:p w:rsidR="00D65714" w:rsidRDefault="00D65714" w:rsidP="00523B57">
      <w:pPr>
        <w:pStyle w:val="a0"/>
        <w:rPr>
          <w:lang w:eastAsia="ru-RU"/>
        </w:rPr>
      </w:pPr>
      <w:r>
        <w:rPr>
          <w:lang w:eastAsia="ru-RU"/>
        </w:rPr>
        <w:t xml:space="preserve">программное обеспечение: 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бизнес-логика заказчика устройства;</w:t>
      </w:r>
    </w:p>
    <w:p w:rsidR="00523B57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алгоритмы сбора и ведения статистики с датчиков;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управление электронными модулями транспортного средства;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алгоритмы автопилота/круиз-контроля;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программы спутниковой навигации;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контроль и предупреждение аварий акселерометром;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выход устройства в сеть Интернет через мобильную связь </w:t>
      </w:r>
      <w:r w:rsidRPr="00D65714">
        <w:rPr>
          <w:lang w:eastAsia="ru-RU"/>
        </w:rPr>
        <w:t>3</w:t>
      </w:r>
      <w:r>
        <w:rPr>
          <w:lang w:val="en-US" w:eastAsia="ru-RU"/>
        </w:rPr>
        <w:t>G</w:t>
      </w:r>
      <w:r w:rsidRPr="00D65714">
        <w:rPr>
          <w:lang w:eastAsia="ru-RU"/>
        </w:rPr>
        <w:t>/4</w:t>
      </w:r>
      <w:r>
        <w:rPr>
          <w:lang w:val="en-US" w:eastAsia="ru-RU"/>
        </w:rPr>
        <w:t>G</w:t>
      </w:r>
      <w:r>
        <w:rPr>
          <w:lang w:eastAsia="ru-RU"/>
        </w:rPr>
        <w:t>;</w:t>
      </w:r>
    </w:p>
    <w:p w:rsidR="00D65714" w:rsidRP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доступ</w:t>
      </w:r>
      <w:r w:rsidRPr="00D65714">
        <w:rPr>
          <w:lang w:eastAsia="ru-RU"/>
        </w:rPr>
        <w:t xml:space="preserve"> </w:t>
      </w:r>
      <w:r>
        <w:rPr>
          <w:lang w:eastAsia="ru-RU"/>
        </w:rPr>
        <w:t xml:space="preserve">пользовательских устройств в сеть Интернет через </w:t>
      </w:r>
      <w:r>
        <w:rPr>
          <w:lang w:val="en-US" w:eastAsia="ru-RU"/>
        </w:rPr>
        <w:t>Wi</w:t>
      </w:r>
      <w:r w:rsidRPr="00D65714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>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алгоритмы работы с мультимедиа и т.д.;</w:t>
      </w:r>
    </w:p>
    <w:p w:rsidR="00D65714" w:rsidRDefault="00D65714" w:rsidP="00D65714">
      <w:pPr>
        <w:pStyle w:val="a0"/>
        <w:rPr>
          <w:lang w:eastAsia="ru-RU"/>
        </w:rPr>
      </w:pPr>
      <w:r>
        <w:rPr>
          <w:lang w:eastAsia="ru-RU"/>
        </w:rPr>
        <w:t>человеко-машинный интерфейс: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графический интерфейс на дисплее панели управления;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физические программируемые кнопки панели управления;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светодиодная индикация панели управления;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голосовое управление бортовым компьютером;</w:t>
      </w:r>
    </w:p>
    <w:p w:rsidR="00D65714" w:rsidRDefault="00D65714" w:rsidP="00D65714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>голосовые реакции на действия пользователя (озвучка текста, проговаривание навигационного маршрута и т.д.);</w:t>
      </w:r>
    </w:p>
    <w:p w:rsidR="00D65714" w:rsidRDefault="00D65714" w:rsidP="00D65714">
      <w:pPr>
        <w:pStyle w:val="a0"/>
        <w:numPr>
          <w:ilvl w:val="0"/>
          <w:numId w:val="0"/>
        </w:numPr>
        <w:ind w:left="1418"/>
        <w:rPr>
          <w:lang w:eastAsia="ru-RU"/>
        </w:rPr>
      </w:pPr>
      <w:r>
        <w:rPr>
          <w:lang w:eastAsia="ru-RU"/>
        </w:rPr>
        <w:t>взаимодействие пользователя с бортовым компьютером посредством</w:t>
      </w:r>
    </w:p>
    <w:p w:rsidR="00BA3C8B" w:rsidRDefault="00D65714" w:rsidP="00BA3C8B">
      <w:pPr>
        <w:pStyle w:val="a0"/>
        <w:numPr>
          <w:ilvl w:val="0"/>
          <w:numId w:val="0"/>
        </w:numPr>
        <w:spacing w:after="240"/>
        <w:ind w:firstLine="709"/>
        <w:rPr>
          <w:lang w:eastAsia="ru-RU"/>
        </w:rPr>
      </w:pPr>
      <w:r>
        <w:rPr>
          <w:lang w:eastAsia="ru-RU"/>
        </w:rPr>
        <w:t>беспроводных интерфейсов</w:t>
      </w:r>
      <w:r w:rsidR="00BA3C8B">
        <w:rPr>
          <w:lang w:eastAsia="ru-RU"/>
        </w:rPr>
        <w:t>;</w:t>
      </w:r>
    </w:p>
    <w:p w:rsidR="00BA3C8B" w:rsidRDefault="00BA3C8B" w:rsidP="00BA3C8B">
      <w:pPr>
        <w:pStyle w:val="a0"/>
        <w:numPr>
          <w:ilvl w:val="0"/>
          <w:numId w:val="0"/>
        </w:numPr>
        <w:ind w:left="709" w:firstLine="709"/>
        <w:rPr>
          <w:lang w:eastAsia="ru-RU"/>
        </w:rPr>
      </w:pPr>
      <w:r>
        <w:rPr>
          <w:lang w:eastAsia="ru-RU"/>
        </w:rPr>
        <w:t xml:space="preserve">приём и передача данных по интерфейсу </w:t>
      </w:r>
      <w:r>
        <w:rPr>
          <w:lang w:val="en-US" w:eastAsia="ru-RU"/>
        </w:rPr>
        <w:t>USB</w:t>
      </w:r>
      <w:r>
        <w:rPr>
          <w:lang w:eastAsia="ru-RU"/>
        </w:rPr>
        <w:t>;</w:t>
      </w:r>
    </w:p>
    <w:p w:rsidR="00D65714" w:rsidRDefault="00BA3C8B" w:rsidP="00BA3C8B">
      <w:pPr>
        <w:pStyle w:val="a0"/>
        <w:numPr>
          <w:ilvl w:val="0"/>
          <w:numId w:val="0"/>
        </w:numPr>
        <w:spacing w:after="240"/>
        <w:ind w:left="709" w:firstLine="709"/>
        <w:rPr>
          <w:lang w:eastAsia="ru-RU"/>
        </w:rPr>
      </w:pPr>
      <w:r>
        <w:rPr>
          <w:lang w:eastAsia="ru-RU"/>
        </w:rPr>
        <w:t xml:space="preserve">передача аудиоданных через линейный аудиовход 3,5 мм или двухканальный вход типа </w:t>
      </w:r>
      <w:r>
        <w:rPr>
          <w:lang w:val="en-US" w:eastAsia="ru-RU"/>
        </w:rPr>
        <w:t>RCA</w:t>
      </w:r>
      <w:r>
        <w:rPr>
          <w:lang w:eastAsia="ru-RU"/>
        </w:rPr>
        <w:t xml:space="preserve"> и т.д.</w:t>
      </w:r>
    </w:p>
    <w:p w:rsidR="00D65714" w:rsidRDefault="00BA3C8B" w:rsidP="00BA3C8B">
      <w:pPr>
        <w:rPr>
          <w:lang w:eastAsia="ru-RU"/>
        </w:rPr>
      </w:pPr>
      <w:r>
        <w:rPr>
          <w:lang w:eastAsia="ru-RU"/>
        </w:rPr>
        <w:lastRenderedPageBreak/>
        <w:t>Разработка программного обеспечения в рамках настоящего дипломного проектирования не осуществляется, так как его цель – создание универсальной аппаратной платформы. Алгоритмы и программы, подлежащие исполнению на разработанном бортовом мультимедийном компьютере, будут зависеть исключительно от требований заказчика, который впоследствии будет осуществлять установку устройства в транспортное средство.</w:t>
      </w:r>
    </w:p>
    <w:p w:rsidR="00BA3C8B" w:rsidRDefault="00BA3C8B" w:rsidP="00BA3C8B">
      <w:pPr>
        <w:rPr>
          <w:lang w:eastAsia="ru-RU"/>
        </w:rPr>
      </w:pPr>
      <w:r>
        <w:rPr>
          <w:lang w:eastAsia="ru-RU"/>
        </w:rPr>
        <w:t>Невозможно осуществлять разработку программного обеспечения без портирования операционной системы под используемую архитектуру с использованием отладочной платы или изготовленного инженерного образца.</w:t>
      </w:r>
      <w:r w:rsidR="008012B7">
        <w:rPr>
          <w:lang w:eastAsia="ru-RU"/>
        </w:rPr>
        <w:t xml:space="preserve"> </w:t>
      </w:r>
      <w:r>
        <w:rPr>
          <w:lang w:eastAsia="ru-RU"/>
        </w:rPr>
        <w:t>Процессор</w:t>
      </w:r>
      <w:r w:rsidR="008012B7">
        <w:rPr>
          <w:lang w:eastAsia="ru-RU"/>
        </w:rPr>
        <w:t>ы</w:t>
      </w:r>
      <w:r>
        <w:rPr>
          <w:lang w:eastAsia="ru-RU"/>
        </w:rPr>
        <w:t xml:space="preserve"> семейства </w:t>
      </w:r>
      <w:r>
        <w:rPr>
          <w:lang w:val="en-US" w:eastAsia="ru-RU"/>
        </w:rPr>
        <w:t>AM</w:t>
      </w:r>
      <w:r w:rsidRPr="008012B7">
        <w:rPr>
          <w:lang w:eastAsia="ru-RU"/>
        </w:rPr>
        <w:t>335</w:t>
      </w:r>
      <w:r>
        <w:rPr>
          <w:lang w:val="en-US" w:eastAsia="ru-RU"/>
        </w:rPr>
        <w:t>x</w:t>
      </w:r>
      <w:r w:rsidRPr="008012B7">
        <w:rPr>
          <w:lang w:eastAsia="ru-RU"/>
        </w:rPr>
        <w:t xml:space="preserve"> </w:t>
      </w:r>
      <w:r>
        <w:rPr>
          <w:lang w:eastAsia="ru-RU"/>
        </w:rPr>
        <w:t xml:space="preserve">компании </w:t>
      </w:r>
      <w:r>
        <w:rPr>
          <w:lang w:val="en-US" w:eastAsia="ru-RU"/>
        </w:rPr>
        <w:t>Texas</w:t>
      </w:r>
      <w:r w:rsidRPr="008012B7">
        <w:rPr>
          <w:lang w:eastAsia="ru-RU"/>
        </w:rPr>
        <w:t xml:space="preserve"> </w:t>
      </w:r>
      <w:r>
        <w:rPr>
          <w:lang w:val="en-US" w:eastAsia="ru-RU"/>
        </w:rPr>
        <w:t>Instruments</w:t>
      </w:r>
      <w:r w:rsidRPr="008012B7">
        <w:rPr>
          <w:lang w:eastAsia="ru-RU"/>
        </w:rPr>
        <w:t xml:space="preserve"> </w:t>
      </w:r>
      <w:r w:rsidR="008012B7">
        <w:rPr>
          <w:lang w:eastAsia="ru-RU"/>
        </w:rPr>
        <w:t>совместимы с широким рядом операционных систем, в том числе и реального времени:</w:t>
      </w:r>
    </w:p>
    <w:p w:rsidR="008012B7" w:rsidRPr="008012B7" w:rsidRDefault="008012B7" w:rsidP="008012B7">
      <w:pPr>
        <w:pStyle w:val="a0"/>
        <w:rPr>
          <w:lang w:val="en-US" w:eastAsia="ru-RU"/>
        </w:rPr>
      </w:pPr>
      <w:r w:rsidRPr="008012B7">
        <w:rPr>
          <w:lang w:val="en-US" w:eastAsia="ru-RU"/>
        </w:rPr>
        <w:t>Android</w:t>
      </w:r>
      <w:r>
        <w:rPr>
          <w:lang w:eastAsia="ru-RU"/>
        </w:rPr>
        <w:t>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Integrity;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Linux;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Neutrino;</w:t>
      </w:r>
    </w:p>
    <w:p w:rsidR="008012B7" w:rsidRDefault="008012B7" w:rsidP="008012B7">
      <w:pPr>
        <w:pStyle w:val="a0"/>
        <w:rPr>
          <w:lang w:val="en-US" w:eastAsia="ru-RU"/>
        </w:rPr>
      </w:pPr>
      <w:r>
        <w:rPr>
          <w:lang w:val="en-US" w:eastAsia="ru-RU"/>
        </w:rPr>
        <w:t>VxWorks;</w:t>
      </w:r>
    </w:p>
    <w:p w:rsidR="008012B7" w:rsidRPr="00C339A9" w:rsidRDefault="008012B7" w:rsidP="008012B7">
      <w:pPr>
        <w:pStyle w:val="a0"/>
        <w:rPr>
          <w:lang w:val="en-US" w:eastAsia="ru-RU"/>
        </w:rPr>
      </w:pPr>
      <w:r w:rsidRPr="008012B7">
        <w:rPr>
          <w:lang w:val="en-US" w:eastAsia="ru-RU"/>
        </w:rPr>
        <w:t>Windows Embedded CE</w:t>
      </w:r>
      <w:r>
        <w:rPr>
          <w:lang w:eastAsia="ru-RU"/>
        </w:rPr>
        <w:t>.</w:t>
      </w:r>
    </w:p>
    <w:p w:rsidR="00C339A9" w:rsidRDefault="00C339A9" w:rsidP="00C339A9">
      <w:pPr>
        <w:rPr>
          <w:lang w:eastAsia="ru-RU"/>
        </w:rPr>
      </w:pPr>
      <w:r>
        <w:rPr>
          <w:lang w:eastAsia="ru-RU"/>
        </w:rPr>
        <w:t xml:space="preserve">Взаимодействие пользователя с бортовым мультимедийным компьютером возможна и посредством беспроводных интерфейсов </w:t>
      </w:r>
      <w:r>
        <w:rPr>
          <w:lang w:val="en-US" w:eastAsia="ru-RU"/>
        </w:rPr>
        <w:t>Wi</w:t>
      </w:r>
      <w:r w:rsidRPr="00C339A9">
        <w:rPr>
          <w:lang w:eastAsia="ru-RU"/>
        </w:rPr>
        <w:t>-</w:t>
      </w:r>
      <w:r>
        <w:rPr>
          <w:lang w:val="en-US" w:eastAsia="ru-RU"/>
        </w:rPr>
        <w:t>Fi</w:t>
      </w:r>
      <w:r w:rsidRPr="00C339A9">
        <w:rPr>
          <w:lang w:eastAsia="ru-RU"/>
        </w:rPr>
        <w:t xml:space="preserve"> </w:t>
      </w:r>
      <w:r>
        <w:rPr>
          <w:lang w:eastAsia="ru-RU"/>
        </w:rPr>
        <w:t>и/или</w:t>
      </w:r>
      <w:r w:rsidRPr="00C339A9">
        <w:rPr>
          <w:lang w:eastAsia="ru-RU"/>
        </w:rPr>
        <w:t xml:space="preserve"> </w:t>
      </w:r>
      <w:r>
        <w:rPr>
          <w:lang w:val="en-US" w:eastAsia="ru-RU"/>
        </w:rPr>
        <w:t>Bluetooth</w:t>
      </w:r>
      <w:r>
        <w:rPr>
          <w:lang w:eastAsia="ru-RU"/>
        </w:rPr>
        <w:t xml:space="preserve">. Как было отмечено ранее, устройство способно обеспечивать доступ в сеть Интернет, работая в режиме </w:t>
      </w:r>
      <w:r>
        <w:rPr>
          <w:lang w:val="en-US" w:eastAsia="ru-RU"/>
        </w:rPr>
        <w:t>Wi</w:t>
      </w:r>
      <w:r w:rsidRPr="00C339A9">
        <w:rPr>
          <w:lang w:eastAsia="ru-RU"/>
        </w:rPr>
        <w:t>-</w:t>
      </w:r>
      <w:r>
        <w:rPr>
          <w:lang w:val="en-US" w:eastAsia="ru-RU"/>
        </w:rPr>
        <w:t>Fi</w:t>
      </w:r>
      <w:r>
        <w:rPr>
          <w:lang w:eastAsia="ru-RU"/>
        </w:rPr>
        <w:t xml:space="preserve">-роутера, так интегрированном модуль </w:t>
      </w:r>
      <w:r>
        <w:rPr>
          <w:lang w:val="en-US" w:eastAsia="ru-RU"/>
        </w:rPr>
        <w:t>TiWi</w:t>
      </w:r>
      <w:r w:rsidRPr="00C339A9">
        <w:rPr>
          <w:lang w:eastAsia="ru-RU"/>
        </w:rPr>
        <w:t>-</w:t>
      </w:r>
      <w:r>
        <w:rPr>
          <w:lang w:val="en-US" w:eastAsia="ru-RU"/>
        </w:rPr>
        <w:t>BLE</w:t>
      </w:r>
      <w:r w:rsidRPr="00C339A9">
        <w:rPr>
          <w:lang w:eastAsia="ru-RU"/>
        </w:rPr>
        <w:t xml:space="preserve"> </w:t>
      </w:r>
      <w:r>
        <w:rPr>
          <w:lang w:eastAsia="ru-RU"/>
        </w:rPr>
        <w:t>это позволяет.</w:t>
      </w:r>
    </w:p>
    <w:p w:rsidR="00C339A9" w:rsidRDefault="00C339A9" w:rsidP="00C339A9">
      <w:pPr>
        <w:rPr>
          <w:lang w:eastAsia="ru-RU"/>
        </w:rPr>
      </w:pPr>
      <w:r>
        <w:rPr>
          <w:lang w:eastAsia="ru-RU"/>
        </w:rPr>
        <w:t>Пользователь может загружать стороннюю информацию на внутренний накопитель устройства: аудиофайлы, видеофайлы, локальные карты для навигации, файлы конфигурации, программное обеспечение.</w:t>
      </w:r>
    </w:p>
    <w:p w:rsidR="00BE7347" w:rsidRPr="00C339A9" w:rsidRDefault="00BE7347" w:rsidP="00C339A9">
      <w:pPr>
        <w:rPr>
          <w:lang w:eastAsia="ru-RU"/>
        </w:rPr>
      </w:pPr>
      <w:r>
        <w:rPr>
          <w:lang w:eastAsia="ru-RU"/>
        </w:rPr>
        <w:t>Наличие в составе бортового мультимедийного компьютера возможности выхода в сеть Интернет и наличие беспроводных интерфейсов позволяют пользователю взаимодействовать с ним посредством веб-сервисов</w:t>
      </w:r>
      <w:r w:rsidR="00C74D25">
        <w:rPr>
          <w:lang w:eastAsia="ru-RU"/>
        </w:rPr>
        <w:t xml:space="preserve"> или мобильных приложений. Однако, последний вариант снижает безопасность работы с устройством, так как использование мобильного телефона во время езды может привести к аварии, травмам, летальному исходу, а также противоречит законодательствам многих стран мира.</w:t>
      </w:r>
    </w:p>
    <w:p w:rsidR="004A2F61" w:rsidRDefault="00A43E52" w:rsidP="00637CF7">
      <w:pPr>
        <w:pStyle w:val="1"/>
        <w:rPr>
          <w:rFonts w:eastAsia="Times New Roman"/>
          <w:caps w:val="0"/>
          <w:lang w:eastAsia="ru-RU"/>
        </w:rPr>
      </w:pPr>
      <w:bookmarkStart w:id="16" w:name="_Toc482652628"/>
      <w:r>
        <w:rPr>
          <w:rFonts w:eastAsia="Times New Roman"/>
          <w:caps w:val="0"/>
          <w:lang w:eastAsia="ru-RU"/>
        </w:rPr>
        <w:lastRenderedPageBreak/>
        <w:t>ТЕХНИКО-ЭКОНОМИЧЕСКОЕ ОБОСНОВАНИЕ «БОРТОВОГО МУЛЬТИМЕДИЙНОГО КОМПЬЮТЕРА ДЛЯ АВТОМОБИЛЯ»</w:t>
      </w:r>
      <w:bookmarkEnd w:id="16"/>
    </w:p>
    <w:p w:rsidR="00A43E52" w:rsidRDefault="00A43E52" w:rsidP="00A43E52">
      <w:pPr>
        <w:pStyle w:val="2"/>
        <w:rPr>
          <w:lang w:eastAsia="ru-RU"/>
        </w:rPr>
      </w:pPr>
      <w:bookmarkStart w:id="17" w:name="_Toc482652629"/>
      <w:r>
        <w:rPr>
          <w:lang w:eastAsia="ru-RU"/>
        </w:rPr>
        <w:t>Характеристика изделия</w:t>
      </w:r>
      <w:bookmarkEnd w:id="17"/>
    </w:p>
    <w:p w:rsidR="0097521F" w:rsidRDefault="00A43E52" w:rsidP="0054038C">
      <w:pPr>
        <w:rPr>
          <w:lang w:eastAsia="ru-RU"/>
        </w:rPr>
      </w:pPr>
      <w:r>
        <w:rPr>
          <w:lang w:eastAsia="ru-RU"/>
        </w:rPr>
        <w:t xml:space="preserve">Новая техника должна быть не только технически совершенной, но и экономически выгодной. </w:t>
      </w:r>
    </w:p>
    <w:p w:rsidR="0097521F" w:rsidRDefault="0097521F" w:rsidP="0097521F">
      <w:pPr>
        <w:rPr>
          <w:lang w:eastAsia="ru-RU"/>
        </w:rPr>
      </w:pPr>
      <w:r>
        <w:rPr>
          <w:lang w:eastAsia="ru-RU"/>
        </w:rPr>
        <w:t>В главе технико-экономического обоснования рассчитывается прогнозируемый экономический эффект от разработки и внедрения в производство устройства за пять лет.</w:t>
      </w:r>
    </w:p>
    <w:p w:rsidR="0097521F" w:rsidRDefault="0097521F" w:rsidP="0097521F">
      <w:pPr>
        <w:rPr>
          <w:lang w:eastAsia="ru-RU"/>
        </w:rPr>
      </w:pPr>
      <w:r>
        <w:rPr>
          <w:lang w:eastAsia="ru-RU"/>
        </w:rPr>
        <w:t>Личные неимущественные и имущественные п</w:t>
      </w:r>
      <w:r w:rsidR="0054038C">
        <w:rPr>
          <w:lang w:eastAsia="ru-RU"/>
        </w:rPr>
        <w:t>рава принадлежат автору. Расчёт параметров технико-экономического обоснования без базы</w:t>
      </w:r>
      <w:r>
        <w:rPr>
          <w:lang w:eastAsia="ru-RU"/>
        </w:rPr>
        <w:t xml:space="preserve"> произведены на май 2017-го года.</w:t>
      </w:r>
    </w:p>
    <w:p w:rsidR="0097521F" w:rsidRDefault="0097521F" w:rsidP="0097521F">
      <w:pPr>
        <w:pStyle w:val="2"/>
        <w:rPr>
          <w:lang w:eastAsia="ru-RU"/>
        </w:rPr>
      </w:pPr>
      <w:bookmarkStart w:id="18" w:name="_Toc482652630"/>
      <w:r>
        <w:rPr>
          <w:lang w:eastAsia="ru-RU"/>
        </w:rPr>
        <w:t>Методика расчёта</w:t>
      </w:r>
      <w:bookmarkEnd w:id="18"/>
    </w:p>
    <w:p w:rsidR="0097521F" w:rsidRDefault="0097521F" w:rsidP="008726A9">
      <w:pPr>
        <w:rPr>
          <w:lang w:eastAsia="ru-RU"/>
        </w:rPr>
      </w:pPr>
      <w:r>
        <w:rPr>
          <w:lang w:eastAsia="ru-RU"/>
        </w:rPr>
        <w:t xml:space="preserve">Суммарный экономический эффект за расчётный период в </w:t>
      </w:r>
      <w:r w:rsidRPr="0097521F">
        <w:rPr>
          <w:i/>
          <w:lang w:val="en-US" w:eastAsia="ru-RU"/>
        </w:rPr>
        <w:t>T</w:t>
      </w:r>
      <w:r w:rsidRPr="0097521F">
        <w:rPr>
          <w:lang w:eastAsia="ru-RU"/>
        </w:rPr>
        <w:t xml:space="preserve"> </w:t>
      </w:r>
      <w:r>
        <w:rPr>
          <w:lang w:eastAsia="ru-RU"/>
        </w:rPr>
        <w:t>лет рассчитывается по формуле (5.1)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97521F" w:rsidRPr="008726A9" w:rsidTr="0097521F">
        <w:trPr>
          <w:jc w:val="right"/>
        </w:trPr>
        <w:tc>
          <w:tcPr>
            <w:tcW w:w="8461" w:type="dxa"/>
            <w:shd w:val="clear" w:color="auto" w:fill="auto"/>
          </w:tcPr>
          <w:p w:rsidR="0097521F" w:rsidRPr="008726A9" w:rsidRDefault="0097521F" w:rsidP="008726A9">
            <w:pPr>
              <w:pStyle w:val="af0"/>
            </w:pPr>
            <w:r w:rsidRPr="008726A9">
              <w:object w:dxaOrig="1340" w:dyaOrig="360">
                <v:shape id="_x0000_i1078" type="#_x0000_t75" style="width:66.5pt;height:18pt" o:ole="">
                  <v:imagedata r:id="rId236" o:title=""/>
                </v:shape>
                <o:OLEObject Type="Embed" ProgID="Equation.DSMT4" ShapeID="_x0000_i1078" DrawAspect="Content" ObjectID="_1556394651" r:id="rId237"/>
              </w:object>
            </w:r>
          </w:p>
        </w:tc>
        <w:tc>
          <w:tcPr>
            <w:tcW w:w="893" w:type="dxa"/>
            <w:shd w:val="clear" w:color="auto" w:fill="auto"/>
            <w:vAlign w:val="bottom"/>
          </w:tcPr>
          <w:p w:rsidR="0097521F" w:rsidRPr="008726A9" w:rsidRDefault="0097521F" w:rsidP="008726A9">
            <w:pPr>
              <w:pStyle w:val="af0"/>
            </w:pPr>
            <w:r w:rsidRPr="008726A9">
              <w:t>(5.1)</w:t>
            </w:r>
          </w:p>
        </w:tc>
      </w:tr>
    </w:tbl>
    <w:p w:rsidR="0097521F" w:rsidRDefault="0097521F" w:rsidP="0097521F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97521F">
        <w:rPr>
          <w:i/>
          <w:lang w:eastAsia="ru-RU"/>
        </w:rPr>
        <w:t>Р</w:t>
      </w:r>
      <w:r w:rsidRPr="0097521F">
        <w:rPr>
          <w:i/>
          <w:sz w:val="16"/>
          <w:szCs w:val="16"/>
          <w:lang w:eastAsia="ru-RU"/>
        </w:rPr>
        <w:t>Т</w:t>
      </w:r>
      <w:r>
        <w:rPr>
          <w:lang w:eastAsia="ru-RU"/>
        </w:rPr>
        <w:t>,</w:t>
      </w:r>
      <w:r w:rsidRPr="0097521F">
        <w:rPr>
          <w:lang w:eastAsia="ru-RU"/>
        </w:rPr>
        <w:t xml:space="preserve"> </w:t>
      </w:r>
      <w:r w:rsidRPr="0097521F">
        <w:rPr>
          <w:i/>
          <w:lang w:eastAsia="ru-RU"/>
        </w:rPr>
        <w:t>З</w:t>
      </w:r>
      <w:r w:rsidRPr="0097521F">
        <w:rPr>
          <w:i/>
          <w:sz w:val="16"/>
          <w:szCs w:val="16"/>
          <w:lang w:eastAsia="ru-RU"/>
        </w:rPr>
        <w:t>Т</w:t>
      </w:r>
      <w:r w:rsidRPr="0097521F">
        <w:rPr>
          <w:lang w:eastAsia="ru-RU"/>
        </w:rPr>
        <w:t xml:space="preserve"> </w:t>
      </w:r>
      <w:r>
        <w:rPr>
          <w:lang w:eastAsia="ru-RU"/>
        </w:rPr>
        <w:t xml:space="preserve">– суммарные </w:t>
      </w:r>
      <w:r w:rsidRPr="0097521F">
        <w:rPr>
          <w:lang w:eastAsia="ru-RU"/>
        </w:rPr>
        <w:t>результаты и затраты за расч</w:t>
      </w:r>
      <w:r>
        <w:rPr>
          <w:lang w:eastAsia="ru-RU"/>
        </w:rPr>
        <w:t>ё</w:t>
      </w:r>
      <w:r w:rsidRPr="0097521F">
        <w:rPr>
          <w:lang w:eastAsia="ru-RU"/>
        </w:rPr>
        <w:t>тный период в стоимостной оценке, ден. ед.</w:t>
      </w:r>
    </w:p>
    <w:p w:rsidR="0097521F" w:rsidRDefault="0097521F" w:rsidP="008726A9">
      <w:pPr>
        <w:rPr>
          <w:lang w:eastAsia="ru-RU"/>
        </w:rPr>
      </w:pPr>
      <w:r>
        <w:rPr>
          <w:lang w:eastAsia="ru-RU"/>
        </w:rPr>
        <w:t xml:space="preserve">Экономический результат </w:t>
      </w:r>
      <w:r w:rsidR="007C3FFC">
        <w:rPr>
          <w:lang w:eastAsia="ru-RU"/>
        </w:rPr>
        <w:t xml:space="preserve">(5.2) </w:t>
      </w:r>
      <w:r>
        <w:rPr>
          <w:lang w:eastAsia="ru-RU"/>
        </w:rPr>
        <w:t>и затраты</w:t>
      </w:r>
      <w:r w:rsidR="007C3FFC">
        <w:rPr>
          <w:lang w:eastAsia="ru-RU"/>
        </w:rPr>
        <w:t xml:space="preserve"> (5.3)</w:t>
      </w:r>
      <w:r>
        <w:rPr>
          <w:lang w:eastAsia="ru-RU"/>
        </w:rPr>
        <w:t xml:space="preserve"> 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97521F" w:rsidRPr="008726A9" w:rsidTr="007C3FFC">
        <w:trPr>
          <w:trHeight w:val="817"/>
          <w:jc w:val="right"/>
        </w:trPr>
        <w:tc>
          <w:tcPr>
            <w:tcW w:w="8461" w:type="dxa"/>
            <w:shd w:val="clear" w:color="auto" w:fill="auto"/>
          </w:tcPr>
          <w:p w:rsidR="0097521F" w:rsidRPr="008726A9" w:rsidRDefault="0097521F" w:rsidP="008726A9">
            <w:pPr>
              <w:pStyle w:val="af0"/>
              <w:spacing w:after="0"/>
            </w:pPr>
            <w:r w:rsidRPr="008726A9">
              <w:object w:dxaOrig="1260" w:dyaOrig="740">
                <v:shape id="_x0000_i1079" type="#_x0000_t75" style="width:77.5pt;height:45pt" o:ole="">
                  <v:imagedata r:id="rId238" o:title=""/>
                </v:shape>
                <o:OLEObject Type="Embed" ProgID="Equation.DSMT4" ShapeID="_x0000_i1079" DrawAspect="Content" ObjectID="_1556394652" r:id="rId239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97521F" w:rsidRPr="008726A9" w:rsidRDefault="0097521F" w:rsidP="008726A9">
            <w:pPr>
              <w:pStyle w:val="af0"/>
            </w:pPr>
            <w:r w:rsidRPr="008726A9">
              <w:t>(5.</w:t>
            </w:r>
            <w:r w:rsidR="007C3FFC" w:rsidRPr="008726A9">
              <w:t>2</w:t>
            </w:r>
            <w:r w:rsidRPr="008726A9">
              <w:t>)</w:t>
            </w:r>
          </w:p>
        </w:tc>
      </w:tr>
    </w:tbl>
    <w:p w:rsidR="007C3FFC" w:rsidRPr="007C3FFC" w:rsidRDefault="007C3FFC" w:rsidP="007C3FFC">
      <w:pPr>
        <w:ind w:firstLine="0"/>
        <w:rPr>
          <w:sz w:val="16"/>
          <w:szCs w:val="16"/>
          <w:lang w:eastAsia="ru-RU"/>
        </w:rPr>
      </w:pP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7C3FFC" w:rsidRPr="008726A9" w:rsidTr="007C3FFC">
        <w:trPr>
          <w:jc w:val="right"/>
        </w:trPr>
        <w:tc>
          <w:tcPr>
            <w:tcW w:w="8461" w:type="dxa"/>
            <w:shd w:val="clear" w:color="auto" w:fill="auto"/>
          </w:tcPr>
          <w:p w:rsidR="007C3FFC" w:rsidRPr="008726A9" w:rsidRDefault="007C3FFC" w:rsidP="008726A9">
            <w:pPr>
              <w:pStyle w:val="af0"/>
              <w:spacing w:before="0"/>
            </w:pPr>
            <w:r w:rsidRPr="008726A9">
              <w:object w:dxaOrig="1280" w:dyaOrig="740">
                <v:shape id="_x0000_i1080" type="#_x0000_t75" style="width:78.5pt;height:45pt" o:ole="">
                  <v:imagedata r:id="rId240" o:title=""/>
                </v:shape>
                <o:OLEObject Type="Embed" ProgID="Equation.DSMT4" ShapeID="_x0000_i1080" DrawAspect="Content" ObjectID="_1556394653" r:id="rId241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7C3FFC" w:rsidRPr="008726A9" w:rsidRDefault="007C3FFC" w:rsidP="008726A9">
            <w:pPr>
              <w:pStyle w:val="af0"/>
            </w:pPr>
            <w:r w:rsidRPr="008726A9">
              <w:t>(5.3)</w:t>
            </w:r>
          </w:p>
        </w:tc>
      </w:tr>
    </w:tbl>
    <w:p w:rsidR="007C3FFC" w:rsidRDefault="007C3FFC" w:rsidP="007C3FFC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 w:rsidRPr="0097521F">
        <w:rPr>
          <w:i/>
          <w:lang w:eastAsia="ru-RU"/>
        </w:rPr>
        <w:t>Р</w:t>
      </w:r>
      <w:r w:rsidRPr="0097521F">
        <w:rPr>
          <w:i/>
          <w:sz w:val="16"/>
          <w:szCs w:val="16"/>
          <w:lang w:eastAsia="ru-RU"/>
        </w:rPr>
        <w:t>Т</w:t>
      </w:r>
      <w:r>
        <w:rPr>
          <w:lang w:eastAsia="ru-RU"/>
        </w:rPr>
        <w:t>,</w:t>
      </w:r>
      <w:r w:rsidRPr="0097521F">
        <w:rPr>
          <w:lang w:eastAsia="ru-RU"/>
        </w:rPr>
        <w:t xml:space="preserve"> </w:t>
      </w:r>
      <w:r w:rsidRPr="0097521F">
        <w:rPr>
          <w:i/>
          <w:lang w:eastAsia="ru-RU"/>
        </w:rPr>
        <w:t>З</w:t>
      </w:r>
      <w:r w:rsidRPr="0097521F">
        <w:rPr>
          <w:i/>
          <w:sz w:val="16"/>
          <w:szCs w:val="16"/>
          <w:lang w:eastAsia="ru-RU"/>
        </w:rPr>
        <w:t>Т</w:t>
      </w:r>
      <w:r w:rsidRPr="0097521F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резул</w:t>
      </w:r>
      <w:r>
        <w:rPr>
          <w:lang w:eastAsia="ru-RU"/>
        </w:rPr>
        <w:t>ьтат и затраты в t-ом году расчё</w:t>
      </w:r>
      <w:r w:rsidRPr="007C3FFC">
        <w:rPr>
          <w:lang w:eastAsia="ru-RU"/>
        </w:rPr>
        <w:t>тного периода, ден.</w:t>
      </w:r>
      <w:r>
        <w:rPr>
          <w:lang w:eastAsia="ru-RU"/>
        </w:rPr>
        <w:t xml:space="preserve"> </w:t>
      </w:r>
      <w:r w:rsidRPr="007C3FFC">
        <w:rPr>
          <w:lang w:eastAsia="ru-RU"/>
        </w:rPr>
        <w:t>ед.;</w:t>
      </w:r>
      <w:r>
        <w:rPr>
          <w:lang w:eastAsia="ru-RU"/>
        </w:rPr>
        <w:t xml:space="preserve"> </w:t>
      </w:r>
    </w:p>
    <w:p w:rsidR="007C3FFC" w:rsidRPr="007C3FFC" w:rsidRDefault="007C3FFC" w:rsidP="000E7273">
      <w:pPr>
        <w:rPr>
          <w:lang w:eastAsia="ru-RU"/>
        </w:rPr>
      </w:pPr>
      <w:r>
        <w:rPr>
          <w:i/>
          <w:lang w:val="en-US" w:eastAsia="ru-RU"/>
        </w:rPr>
        <w:t>t</w:t>
      </w:r>
      <w:r>
        <w:rPr>
          <w:i/>
          <w:sz w:val="16"/>
          <w:szCs w:val="16"/>
          <w:lang w:eastAsia="ru-RU"/>
        </w:rPr>
        <w:t>n</w:t>
      </w:r>
      <w:r>
        <w:rPr>
          <w:lang w:eastAsia="ru-RU"/>
        </w:rPr>
        <w:t>,</w:t>
      </w:r>
      <w:r w:rsidRPr="0097521F">
        <w:rPr>
          <w:lang w:eastAsia="ru-RU"/>
        </w:rPr>
        <w:t xml:space="preserve"> </w:t>
      </w:r>
      <w:r>
        <w:rPr>
          <w:i/>
          <w:lang w:eastAsia="ru-RU"/>
        </w:rPr>
        <w:t>t</w:t>
      </w:r>
      <w:r>
        <w:rPr>
          <w:i/>
          <w:sz w:val="16"/>
          <w:szCs w:val="16"/>
          <w:lang w:eastAsia="ru-RU"/>
        </w:rPr>
        <w:t>k</w:t>
      </w:r>
      <w:r w:rsidRPr="007C3FFC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соответственно, начальный и конечный годы расч</w:t>
      </w:r>
      <w:r>
        <w:rPr>
          <w:lang w:eastAsia="ru-RU"/>
        </w:rPr>
        <w:t>ё</w:t>
      </w:r>
      <w:r w:rsidRPr="007C3FFC">
        <w:rPr>
          <w:lang w:eastAsia="ru-RU"/>
        </w:rPr>
        <w:t>тного периода;</w:t>
      </w:r>
    </w:p>
    <w:p w:rsidR="007C3FFC" w:rsidRDefault="007C3FFC" w:rsidP="000E7273">
      <w:pPr>
        <w:rPr>
          <w:lang w:eastAsia="ru-RU"/>
        </w:rPr>
      </w:pPr>
      <w:r>
        <w:rPr>
          <w:i/>
          <w:lang w:val="en-US" w:eastAsia="ru-RU"/>
        </w:rPr>
        <w:t>a</w:t>
      </w:r>
      <w:r>
        <w:rPr>
          <w:i/>
          <w:sz w:val="16"/>
          <w:szCs w:val="16"/>
          <w:lang w:eastAsia="ru-RU"/>
        </w:rPr>
        <w:t>t</w:t>
      </w:r>
      <w:r w:rsidRPr="007C3FFC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коэффициент пересч</w:t>
      </w:r>
      <w:r>
        <w:rPr>
          <w:lang w:eastAsia="ru-RU"/>
        </w:rPr>
        <w:t>ё</w:t>
      </w:r>
      <w:r w:rsidRPr="007C3FFC">
        <w:rPr>
          <w:lang w:eastAsia="ru-RU"/>
        </w:rPr>
        <w:t>та (дисконтирования</w:t>
      </w:r>
      <w:r>
        <w:rPr>
          <w:lang w:eastAsia="ru-RU"/>
        </w:rPr>
        <w:t>).</w:t>
      </w:r>
    </w:p>
    <w:p w:rsidR="007C3FFC" w:rsidRDefault="007C3FFC" w:rsidP="007C3FFC">
      <w:pPr>
        <w:pStyle w:val="2"/>
        <w:rPr>
          <w:lang w:eastAsia="ru-RU"/>
        </w:rPr>
      </w:pPr>
      <w:bookmarkStart w:id="19" w:name="_Toc482652631"/>
      <w:r w:rsidRPr="007C3FFC">
        <w:rPr>
          <w:lang w:eastAsia="ru-RU"/>
        </w:rPr>
        <w:t>Расч</w:t>
      </w:r>
      <w:r>
        <w:rPr>
          <w:lang w:eastAsia="ru-RU"/>
        </w:rPr>
        <w:t>ё</w:t>
      </w:r>
      <w:r w:rsidRPr="007C3FFC">
        <w:rPr>
          <w:lang w:eastAsia="ru-RU"/>
        </w:rPr>
        <w:t>т прогнозной стоимостной оценки результатов</w:t>
      </w:r>
      <w:bookmarkEnd w:id="19"/>
    </w:p>
    <w:p w:rsidR="007C3FFC" w:rsidRDefault="007C3FFC" w:rsidP="007C3FFC">
      <w:pPr>
        <w:rPr>
          <w:lang w:eastAsia="ru-RU"/>
        </w:rPr>
      </w:pPr>
      <w:r w:rsidRPr="007C3FFC">
        <w:rPr>
          <w:lang w:eastAsia="ru-RU"/>
        </w:rPr>
        <w:t>Расчёт чистой прибыли</w:t>
      </w:r>
      <w:r w:rsidR="0054038C">
        <w:rPr>
          <w:lang w:eastAsia="ru-RU"/>
        </w:rPr>
        <w:t xml:space="preserve"> как результата производства</w:t>
      </w:r>
      <w:r w:rsidR="006C2C5E" w:rsidRPr="006C2C5E">
        <w:rPr>
          <w:lang w:eastAsia="ru-RU"/>
        </w:rPr>
        <w:t xml:space="preserve"> </w:t>
      </w:r>
      <w:r w:rsidR="006C2C5E">
        <w:rPr>
          <w:lang w:eastAsia="ru-RU"/>
        </w:rPr>
        <w:t>в году</w:t>
      </w:r>
      <w:r w:rsidR="0054038C">
        <w:rPr>
          <w:lang w:eastAsia="ru-RU"/>
        </w:rPr>
        <w:t xml:space="preserve"> </w:t>
      </w:r>
      <w:r w:rsidR="0054038C" w:rsidRPr="0054038C">
        <w:rPr>
          <w:i/>
          <w:lang w:val="en-US" w:eastAsia="ru-RU"/>
        </w:rPr>
        <w:t>t</w:t>
      </w:r>
      <w:r w:rsidRPr="007C3FFC">
        <w:rPr>
          <w:lang w:eastAsia="ru-RU"/>
        </w:rPr>
        <w:t xml:space="preserve"> </w:t>
      </w:r>
      <w:r>
        <w:rPr>
          <w:lang w:eastAsia="ru-RU"/>
        </w:rPr>
        <w:t>(5.4)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7C3FFC" w:rsidRPr="008726A9" w:rsidTr="00CD4951">
        <w:trPr>
          <w:jc w:val="right"/>
        </w:trPr>
        <w:tc>
          <w:tcPr>
            <w:tcW w:w="8461" w:type="dxa"/>
            <w:shd w:val="clear" w:color="auto" w:fill="auto"/>
          </w:tcPr>
          <w:p w:rsidR="007C3FFC" w:rsidRPr="008726A9" w:rsidRDefault="007C3FFC" w:rsidP="008726A9">
            <w:pPr>
              <w:pStyle w:val="af0"/>
            </w:pPr>
            <w:r w:rsidRPr="008726A9">
              <w:object w:dxaOrig="1500" w:dyaOrig="360">
                <v:shape id="_x0000_i1081" type="#_x0000_t75" style="width:85pt;height:20.5pt" o:ole="">
                  <v:imagedata r:id="rId242" o:title=""/>
                </v:shape>
                <o:OLEObject Type="Embed" ProgID="Equation.DSMT4" ShapeID="_x0000_i1081" DrawAspect="Content" ObjectID="_1556394654" r:id="rId243"/>
              </w:object>
            </w:r>
            <w:r w:rsidRPr="008726A9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7C3FFC" w:rsidRPr="008726A9" w:rsidRDefault="007C3FFC" w:rsidP="008726A9">
            <w:pPr>
              <w:pStyle w:val="af0"/>
            </w:pPr>
            <w:r w:rsidRPr="008726A9">
              <w:t>(5.4)</w:t>
            </w:r>
          </w:p>
        </w:tc>
      </w:tr>
    </w:tbl>
    <w:p w:rsidR="007C3FFC" w:rsidRDefault="007C3FFC" w:rsidP="007C3FFC">
      <w:pPr>
        <w:pStyle w:val="af1"/>
        <w:rPr>
          <w:lang w:eastAsia="ru-RU"/>
        </w:rPr>
      </w:pPr>
      <w:r>
        <w:rPr>
          <w:lang w:eastAsia="ru-RU"/>
        </w:rPr>
        <w:t xml:space="preserve">где </w:t>
      </w:r>
      <w:r>
        <w:rPr>
          <w:i/>
          <w:lang w:val="en-US" w:eastAsia="ru-RU"/>
        </w:rPr>
        <w:t>N</w:t>
      </w:r>
      <w:r w:rsidRPr="0097521F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>г</w:t>
      </w:r>
      <w:r>
        <w:rPr>
          <w:lang w:eastAsia="ru-RU"/>
        </w:rPr>
        <w:t>одовой объем выпуска продукции,</w:t>
      </w:r>
      <w:r w:rsidRPr="007C3FFC">
        <w:rPr>
          <w:lang w:eastAsia="ru-RU"/>
        </w:rPr>
        <w:t xml:space="preserve"> равен </w:t>
      </w:r>
      <w:r>
        <w:rPr>
          <w:lang w:eastAsia="ru-RU"/>
        </w:rPr>
        <w:t>5</w:t>
      </w:r>
      <w:r w:rsidRPr="007C3FFC">
        <w:rPr>
          <w:lang w:eastAsia="ru-RU"/>
        </w:rPr>
        <w:t>000 ед.;</w:t>
      </w:r>
    </w:p>
    <w:p w:rsidR="007C3FFC" w:rsidRDefault="007C3FFC" w:rsidP="000E7273">
      <w:pPr>
        <w:rPr>
          <w:lang w:eastAsia="ru-RU"/>
        </w:rPr>
      </w:pPr>
      <w:r>
        <w:rPr>
          <w:i/>
          <w:lang w:eastAsia="ru-RU"/>
        </w:rPr>
        <w:t>П</w:t>
      </w:r>
      <w:r>
        <w:rPr>
          <w:i/>
          <w:sz w:val="16"/>
          <w:szCs w:val="16"/>
          <w:lang w:eastAsia="ru-RU"/>
        </w:rPr>
        <w:t>t</w:t>
      </w:r>
      <w:r w:rsidRPr="007C3FFC">
        <w:rPr>
          <w:lang w:eastAsia="ru-RU"/>
        </w:rPr>
        <w:t xml:space="preserve"> </w:t>
      </w:r>
      <w:r>
        <w:rPr>
          <w:lang w:eastAsia="ru-RU"/>
        </w:rPr>
        <w:t xml:space="preserve">– </w:t>
      </w:r>
      <w:r w:rsidRPr="007C3FFC">
        <w:rPr>
          <w:lang w:eastAsia="ru-RU"/>
        </w:rPr>
        <w:t xml:space="preserve">прибыль, приходящаяся на единицу изделия, </w:t>
      </w:r>
      <w:r w:rsidR="00184697">
        <w:rPr>
          <w:lang w:eastAsia="ru-RU"/>
        </w:rPr>
        <w:t>BYN</w:t>
      </w:r>
    </w:p>
    <w:p w:rsidR="007C3FFC" w:rsidRDefault="007C3FFC" w:rsidP="007C3FFC">
      <w:pPr>
        <w:rPr>
          <w:lang w:eastAsia="ru-RU"/>
        </w:rPr>
      </w:pPr>
      <w:r>
        <w:rPr>
          <w:lang w:eastAsia="ru-RU"/>
        </w:rPr>
        <w:t>Себестоимость продукции представляет собой выраженные в денежной форме затраты предприятия на её производство и реализацию.</w:t>
      </w:r>
    </w:p>
    <w:p w:rsidR="007C3FFC" w:rsidRDefault="007C3FFC" w:rsidP="007C3FFC">
      <w:pPr>
        <w:rPr>
          <w:lang w:eastAsia="ru-RU"/>
        </w:rPr>
      </w:pPr>
      <w:r>
        <w:rPr>
          <w:lang w:eastAsia="ru-RU"/>
        </w:rPr>
        <w:t>Расчёт затрат на сырьё и материалы (</w:t>
      </w:r>
      <w:r w:rsidRPr="0097521F"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М</w:t>
      </w:r>
      <w:r>
        <w:rPr>
          <w:lang w:eastAsia="ru-RU"/>
        </w:rPr>
        <w:t>) представлен в таблице 5.1</w:t>
      </w:r>
      <w:r w:rsidR="0081137E">
        <w:rPr>
          <w:lang w:eastAsia="ru-RU"/>
        </w:rPr>
        <w:t>.</w:t>
      </w:r>
    </w:p>
    <w:p w:rsidR="007C3FFC" w:rsidRDefault="007C3FFC" w:rsidP="007C3FFC">
      <w:pPr>
        <w:pStyle w:val="af3"/>
        <w:rPr>
          <w:lang w:eastAsia="ru-RU"/>
        </w:rPr>
      </w:pPr>
      <w:r>
        <w:rPr>
          <w:lang w:eastAsia="ru-RU"/>
        </w:rPr>
        <w:t>Таблица 5.1 – Расчёт затрат на материалы</w:t>
      </w:r>
    </w:p>
    <w:tbl>
      <w:tblPr>
        <w:tblW w:w="981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52"/>
        <w:gridCol w:w="1559"/>
        <w:gridCol w:w="2297"/>
        <w:gridCol w:w="2126"/>
        <w:gridCol w:w="1269"/>
        <w:gridCol w:w="7"/>
      </w:tblGrid>
      <w:tr w:rsidR="007C3FFC" w:rsidRPr="007C3FFC" w:rsidTr="0054038C">
        <w:trPr>
          <w:gridAfter w:val="1"/>
          <w:wAfter w:w="7" w:type="dxa"/>
        </w:trPr>
        <w:tc>
          <w:tcPr>
            <w:tcW w:w="2552" w:type="dxa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 xml:space="preserve">Наименование </w:t>
            </w:r>
            <w:r w:rsidRPr="005954D6">
              <w:br/>
              <w:t>материала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>Единица измерения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>Норма расхода на единицу продукции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 xml:space="preserve">Оптовая цена за единицу, </w:t>
            </w:r>
            <w:r w:rsidR="00184697">
              <w:t>BYN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7C3FFC" w:rsidRPr="005954D6" w:rsidRDefault="007C3FFC" w:rsidP="005954D6">
            <w:pPr>
              <w:pStyle w:val="af4"/>
            </w:pPr>
            <w:r w:rsidRPr="005954D6">
              <w:t xml:space="preserve">Сумма, </w:t>
            </w:r>
            <w:r w:rsidR="00184697">
              <w:t>BYN</w:t>
            </w:r>
          </w:p>
        </w:tc>
      </w:tr>
      <w:tr w:rsidR="005954D6" w:rsidRPr="007C3FFC" w:rsidTr="0054038C">
        <w:trPr>
          <w:gridAfter w:val="1"/>
          <w:wAfter w:w="7" w:type="dxa"/>
        </w:trPr>
        <w:tc>
          <w:tcPr>
            <w:tcW w:w="2552" w:type="dxa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1. Краска SUM-90B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954D6" w:rsidRPr="005954D6" w:rsidRDefault="005954D6" w:rsidP="005954D6">
            <w:pPr>
              <w:pStyle w:val="af4"/>
            </w:pPr>
            <w:r w:rsidRPr="005954D6">
              <w:t>кг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0,010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6,60   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0,07   </w:t>
            </w:r>
          </w:p>
        </w:tc>
      </w:tr>
      <w:tr w:rsidR="005954D6" w:rsidRPr="007C3FFC" w:rsidTr="0054038C">
        <w:trPr>
          <w:gridAfter w:val="1"/>
          <w:wAfter w:w="7" w:type="dxa"/>
        </w:trPr>
        <w:tc>
          <w:tcPr>
            <w:tcW w:w="2552" w:type="dxa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2. Краска SUM-90W</w:t>
            </w:r>
          </w:p>
        </w:tc>
        <w:tc>
          <w:tcPr>
            <w:tcW w:w="1559" w:type="dxa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кг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0,100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6,60   </w:t>
            </w:r>
          </w:p>
        </w:tc>
        <w:tc>
          <w:tcPr>
            <w:tcW w:w="0" w:type="auto"/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0,66   </w:t>
            </w:r>
          </w:p>
        </w:tc>
      </w:tr>
      <w:tr w:rsidR="005954D6" w:rsidRPr="007C3FFC" w:rsidTr="0054038C">
        <w:trPr>
          <w:gridAfter w:val="1"/>
          <w:wAfter w:w="7" w:type="dxa"/>
        </w:trPr>
        <w:tc>
          <w:tcPr>
            <w:tcW w:w="2552" w:type="dxa"/>
            <w:tcBorders>
              <w:bottom w:val="nil"/>
            </w:tcBorders>
            <w:shd w:val="clear" w:color="auto" w:fill="auto"/>
          </w:tcPr>
          <w:p w:rsidR="005954D6" w:rsidRPr="008726A9" w:rsidRDefault="005954D6" w:rsidP="005954D6">
            <w:pPr>
              <w:pStyle w:val="af4"/>
              <w:rPr>
                <w:lang w:val="en-US"/>
              </w:rPr>
            </w:pPr>
            <w:r w:rsidRPr="008726A9">
              <w:rPr>
                <w:lang w:val="en-US"/>
              </w:rPr>
              <w:t xml:space="preserve">3. </w:t>
            </w:r>
            <w:r w:rsidRPr="005954D6">
              <w:t>Маска</w:t>
            </w:r>
            <w:r w:rsidRPr="008726A9">
              <w:rPr>
                <w:lang w:val="en-US"/>
              </w:rPr>
              <w:t xml:space="preserve"> </w:t>
            </w:r>
            <w:r w:rsidRPr="005954D6">
              <w:t>паяльная</w:t>
            </w:r>
            <w:r w:rsidRPr="008726A9">
              <w:rPr>
                <w:lang w:val="en-US"/>
              </w:rPr>
              <w:t xml:space="preserve"> Ardokit Dark Green</w:t>
            </w:r>
          </w:p>
        </w:tc>
        <w:tc>
          <w:tcPr>
            <w:tcW w:w="1559" w:type="dxa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кг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>0,010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235,47   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:rsidR="005954D6" w:rsidRPr="005954D6" w:rsidRDefault="005954D6" w:rsidP="005954D6">
            <w:pPr>
              <w:pStyle w:val="af4"/>
            </w:pPr>
            <w:r w:rsidRPr="005954D6">
              <w:t xml:space="preserve">2,35   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CA4FD6" w:rsidRDefault="005954D6" w:rsidP="00CA4FD6">
            <w:pPr>
              <w:pStyle w:val="af4"/>
            </w:pPr>
            <w:r w:rsidRPr="00CA4FD6">
              <w:t>4. Паста паяльная флюссодержащая Oatey 30013 No. 5 Flux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0,100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174,54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17,45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8726A9" w:rsidRDefault="005954D6" w:rsidP="00CA4FD6">
            <w:pPr>
              <w:pStyle w:val="af4"/>
              <w:rPr>
                <w:lang w:val="en-US"/>
              </w:rPr>
            </w:pPr>
            <w:r w:rsidRPr="008726A9">
              <w:rPr>
                <w:lang w:val="en-US"/>
              </w:rPr>
              <w:t xml:space="preserve">5. </w:t>
            </w:r>
            <w:r w:rsidRPr="00CA4FD6">
              <w:t>Припой</w:t>
            </w:r>
            <w:r w:rsidRPr="008726A9">
              <w:rPr>
                <w:lang w:val="en-US"/>
              </w:rPr>
              <w:t xml:space="preserve"> Austor 0.8mm Lead Free w</w:t>
            </w:r>
            <w:r w:rsidR="00CA4FD6" w:rsidRPr="008726A9">
              <w:rPr>
                <w:lang w:val="en-US"/>
              </w:rPr>
              <w:t>.</w:t>
            </w:r>
            <w:r w:rsidRPr="008726A9">
              <w:rPr>
                <w:lang w:val="en-US"/>
              </w:rPr>
              <w:t xml:space="preserve"> Rosin Core, Sn 99% Ag 0.3% Cu 0.7%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0,050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73,13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3,66</w:t>
            </w:r>
          </w:p>
        </w:tc>
      </w:tr>
      <w:tr w:rsidR="00CA4F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6. Клей Permabond C820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A4FD6" w:rsidRPr="00CA4FD6" w:rsidRDefault="00CA4F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A4FD6" w:rsidRPr="00CA4FD6" w:rsidRDefault="00CA4FD6" w:rsidP="00CA4FD6">
            <w:pPr>
              <w:pStyle w:val="af4"/>
            </w:pPr>
            <w:r w:rsidRPr="00CA4FD6">
              <w:t>0,050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754,72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37,74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CA4FD6" w:rsidRDefault="005954D6" w:rsidP="00CA4FD6">
            <w:pPr>
              <w:pStyle w:val="af4"/>
            </w:pPr>
            <w:r w:rsidRPr="00CA4FD6">
              <w:t>7. Препрег Typ. 1080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0,050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10,51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0,53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CA4FD6" w:rsidRDefault="005954D6" w:rsidP="00CA4FD6">
            <w:pPr>
              <w:pStyle w:val="af4"/>
            </w:pPr>
            <w:r w:rsidRPr="00CA4FD6">
              <w:t xml:space="preserve">8. Стеклотекстолит FR4  0,127 мм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0,110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13,40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1,47</w:t>
            </w:r>
          </w:p>
        </w:tc>
      </w:tr>
      <w:tr w:rsidR="005954D6" w:rsidRPr="00CA4FD6" w:rsidTr="0054038C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954D6" w:rsidRPr="008726A9" w:rsidRDefault="005954D6" w:rsidP="00CA4FD6">
            <w:pPr>
              <w:pStyle w:val="af4"/>
              <w:rPr>
                <w:lang w:val="en-US"/>
              </w:rPr>
            </w:pPr>
            <w:r w:rsidRPr="008726A9">
              <w:rPr>
                <w:lang w:val="en-US"/>
              </w:rPr>
              <w:t xml:space="preserve">9. </w:t>
            </w:r>
            <w:r w:rsidRPr="00CA4FD6">
              <w:t>Пластик</w:t>
            </w:r>
            <w:r w:rsidRPr="008726A9">
              <w:rPr>
                <w:lang w:val="en-US"/>
              </w:rPr>
              <w:t xml:space="preserve"> </w:t>
            </w:r>
            <w:r w:rsidRPr="00CA4FD6">
              <w:t>двухкомпонентный</w:t>
            </w:r>
            <w:r w:rsidRPr="008726A9">
              <w:rPr>
                <w:lang w:val="en-US"/>
              </w:rPr>
              <w:t xml:space="preserve"> Smooth-On Smooth-Cast 300 White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кг</w:t>
            </w:r>
          </w:p>
        </w:tc>
        <w:tc>
          <w:tcPr>
            <w:tcW w:w="2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0,500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35,00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5954D6" w:rsidRPr="00CA4FD6" w:rsidRDefault="005954D6" w:rsidP="00CA4FD6">
            <w:pPr>
              <w:pStyle w:val="af4"/>
            </w:pPr>
            <w:r w:rsidRPr="00CA4FD6">
              <w:t>17,50</w:t>
            </w:r>
          </w:p>
        </w:tc>
      </w:tr>
      <w:tr w:rsidR="00CA4FD6" w:rsidRPr="00CA4FD6" w:rsidTr="0054038C">
        <w:tc>
          <w:tcPr>
            <w:tcW w:w="85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Итого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284737" w:rsidRDefault="00CA4FD6" w:rsidP="00CA4FD6">
            <w:pPr>
              <w:pStyle w:val="af4"/>
            </w:pPr>
            <w:r w:rsidRPr="00284737">
              <w:t>81,43</w:t>
            </w:r>
          </w:p>
        </w:tc>
      </w:tr>
      <w:tr w:rsidR="00CA4FD6" w:rsidRPr="00CA4FD6" w:rsidTr="0054038C">
        <w:tc>
          <w:tcPr>
            <w:tcW w:w="85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Pr="00CA4FD6" w:rsidRDefault="00CA4FD6" w:rsidP="00CA4FD6">
            <w:pPr>
              <w:pStyle w:val="af4"/>
            </w:pPr>
            <w:r w:rsidRPr="00CA4FD6">
              <w:t>Всего с учётом транспортных расходов (20%)</w:t>
            </w:r>
          </w:p>
        </w:tc>
        <w:tc>
          <w:tcPr>
            <w:tcW w:w="1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A4FD6" w:rsidRDefault="00CA4FD6" w:rsidP="00CA4FD6">
            <w:pPr>
              <w:pStyle w:val="af4"/>
            </w:pPr>
            <w:r w:rsidRPr="00284737">
              <w:t>97,71</w:t>
            </w:r>
          </w:p>
        </w:tc>
      </w:tr>
    </w:tbl>
    <w:p w:rsidR="005954D6" w:rsidRDefault="005954D6" w:rsidP="008726A9">
      <w:pPr>
        <w:pStyle w:val="af4"/>
        <w:rPr>
          <w:lang w:eastAsia="ru-RU"/>
        </w:rPr>
      </w:pPr>
    </w:p>
    <w:p w:rsidR="00CA4FD6" w:rsidRDefault="00CA4FD6" w:rsidP="00CA4FD6">
      <w:pPr>
        <w:rPr>
          <w:lang w:eastAsia="ru-RU"/>
        </w:rPr>
      </w:pPr>
      <w:r w:rsidRPr="00CA4FD6">
        <w:rPr>
          <w:lang w:eastAsia="ru-RU"/>
        </w:rPr>
        <w:t>Расч</w:t>
      </w:r>
      <w:r>
        <w:rPr>
          <w:lang w:eastAsia="ru-RU"/>
        </w:rPr>
        <w:t>ё</w:t>
      </w:r>
      <w:r w:rsidRPr="00CA4FD6">
        <w:rPr>
          <w:lang w:eastAsia="ru-RU"/>
        </w:rPr>
        <w:t>т затрат на покупные комплектующие изделия, полуфабрикаты и услуги производственного характера (</w:t>
      </w:r>
      <w:r w:rsidRPr="0097521F"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К</w:t>
      </w:r>
      <w:r w:rsidRPr="00CA4FD6">
        <w:rPr>
          <w:lang w:eastAsia="ru-RU"/>
        </w:rPr>
        <w:t xml:space="preserve">) представлен в таблице </w:t>
      </w:r>
      <w:r>
        <w:rPr>
          <w:lang w:eastAsia="ru-RU"/>
        </w:rPr>
        <w:t>5</w:t>
      </w:r>
      <w:r w:rsidRPr="00CA4FD6">
        <w:rPr>
          <w:lang w:eastAsia="ru-RU"/>
        </w:rPr>
        <w:t xml:space="preserve">.2.   </w:t>
      </w:r>
      <w:r>
        <w:rPr>
          <w:lang w:eastAsia="ru-RU"/>
        </w:rPr>
        <w:t xml:space="preserve"> </w:t>
      </w:r>
    </w:p>
    <w:p w:rsidR="00CA4FD6" w:rsidRDefault="0081137E" w:rsidP="0081137E">
      <w:pPr>
        <w:pStyle w:val="af3"/>
        <w:rPr>
          <w:lang w:eastAsia="ru-RU"/>
        </w:rPr>
      </w:pPr>
      <w:r>
        <w:rPr>
          <w:lang w:eastAsia="ru-RU"/>
        </w:rPr>
        <w:t xml:space="preserve">Таблица 5.2 – </w:t>
      </w:r>
      <w:r w:rsidRPr="0081137E">
        <w:rPr>
          <w:lang w:eastAsia="ru-RU"/>
        </w:rPr>
        <w:t>Расчёт затрат на комплектующие изделия и полуфабрикаты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49"/>
        <w:gridCol w:w="1701"/>
        <w:gridCol w:w="1984"/>
        <w:gridCol w:w="1276"/>
      </w:tblGrid>
      <w:tr w:rsidR="0081137E" w:rsidRPr="00064A04" w:rsidTr="0081137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Наименование покупных комплектующих изделий или полуфабрикатов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Количество на изделие, шт.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t xml:space="preserve">Оптовая цена за единицу, </w:t>
            </w:r>
            <w:r w:rsidR="00184697">
              <w:t>BYN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 xml:space="preserve">Сумма, </w:t>
            </w:r>
            <w:r w:rsidR="00184697">
              <w:rPr>
                <w:lang w:eastAsia="ru-RU"/>
              </w:rPr>
              <w:t>BYN</w:t>
            </w:r>
          </w:p>
        </w:tc>
      </w:tr>
      <w:tr w:rsidR="0081137E" w:rsidRPr="00064A04" w:rsidTr="0081137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137E" w:rsidRPr="00064A04" w:rsidRDefault="0081137E" w:rsidP="0081137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Громкоговоритель AS02508CO-2-R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4,22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4,22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RCLAMP3304NATCT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18,43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LL4448-GS18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0,14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TZM5253C-GS08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0,19</w:t>
            </w:r>
          </w:p>
        </w:tc>
      </w:tr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 ESD5Z7.0T1G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0,05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Кнопки TL3240F100G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1,58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25,27</w:t>
            </w:r>
          </w:p>
        </w:tc>
      </w:tr>
      <w:tr w:rsidR="0054038C" w:rsidRPr="00064A04" w:rsidTr="004F163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GRM155R71A104JA01D 0402 100 нФ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0,03</w:t>
            </w:r>
          </w:p>
        </w:tc>
      </w:tr>
      <w:tr w:rsidR="004F163E" w:rsidRPr="00064A04" w:rsidTr="0054038C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Микрофон PNM-5054L-2-R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1,86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1,86</w:t>
            </w:r>
          </w:p>
        </w:tc>
      </w:tr>
    </w:tbl>
    <w:p w:rsidR="0081137E" w:rsidRPr="00064A04" w:rsidRDefault="00064A04" w:rsidP="00064A04">
      <w:pPr>
        <w:pStyle w:val="af3"/>
        <w:rPr>
          <w:lang w:eastAsia="ru-RU"/>
        </w:rPr>
      </w:pPr>
      <w:r w:rsidRPr="00064A04">
        <w:rPr>
          <w:lang w:eastAsia="ru-RU"/>
        </w:rPr>
        <w:lastRenderedPageBreak/>
        <w:t>Продолжение таблицы 5.2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49"/>
        <w:gridCol w:w="1701"/>
        <w:gridCol w:w="1984"/>
        <w:gridCol w:w="1276"/>
      </w:tblGrid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CRCW0603120RFHEAP 0603 120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0,95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CRCW04024K70FHEDP 0402 4.7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Соединители 1-1761682-3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4,28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8,56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54104-4031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2,59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2,59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0472570001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1,02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UJ2-AV-W4-TH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0,61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0,61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Кабели CAB.719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7,82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15,64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 xml:space="preserve">Антенны GSA.8827.A.101111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36,36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72,72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Антенна AA.162.301111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18,70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18,70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Антенна W3525B100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3,62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3,62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Кабели H3DDS-4018G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2,83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5,66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Дисплей NHD-7.0-800480EF-ATXL#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132,45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132,45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ESD5Z7.0T1G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RCLAMP3304NATCT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16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19,66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Диоды TZM5253C-GS08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Катушка индуктивности SRN6045TA-121M 120 мкГн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Катушка индуктивности SRN6045TA-3R3Y 3.3 мкГн ±30%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Катушка индуктивности SRN6045TA-4R7M 4.7 мкГн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Катушки индуктивности MLK1005S2N7STD25 0402 2.7 нГн ±0.3нГн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0,09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GRM035R60G475ME15D 0201 10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2,78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GRT033C81A104KE01D 0201 100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97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0,98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CL10B106MQ8NRNC 0603 10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0,51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1,52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CL10B104KO8NNNL 0603 100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AMK063ABJ105KP-F1 0201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0,31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GRM155R70J105KA12J 0402 1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0,06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CL05B104KO5VPNC 0402 100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57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0,25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AMK105CBJ106MVHF 0402 10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27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2,69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ZRB15XR61A475KE01D 0402 4.7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CL05B223KO5VPNC 0402 22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  <w:tr w:rsidR="0054038C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GCM155R71H103JA55D 0402 10 нФ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0,02</w:t>
            </w:r>
          </w:p>
        </w:tc>
      </w:tr>
      <w:tr w:rsidR="0054038C" w:rsidRPr="00064A04" w:rsidTr="004F163E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CL05C390JB51PNC 0402 39 пФ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54038C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  <w:tr w:rsidR="004F163E" w:rsidRPr="00064A04" w:rsidTr="0054038C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GRM155R71C393KA01J 0402 3.9 нФ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</w:tbl>
    <w:p w:rsidR="00064A04" w:rsidRPr="00064A04" w:rsidRDefault="00064A04" w:rsidP="00064A04">
      <w:pPr>
        <w:pStyle w:val="af3"/>
        <w:rPr>
          <w:lang w:eastAsia="ru-RU"/>
        </w:rPr>
      </w:pPr>
      <w:r w:rsidRPr="00064A04">
        <w:rPr>
          <w:lang w:eastAsia="ru-RU"/>
        </w:rPr>
        <w:lastRenderedPageBreak/>
        <w:t>Продолжение таблицы 5.2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49"/>
        <w:gridCol w:w="1701"/>
        <w:gridCol w:w="1984"/>
        <w:gridCol w:w="1276"/>
      </w:tblGrid>
      <w:tr w:rsidR="00064A04" w:rsidRPr="00064A04" w:rsidTr="00064A04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CL05B471KB5VPNC 0402 470 пФ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0,01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GRM188R60J476ME15D 0603 47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0,21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0,84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GRT155R60J225KE01D 0402 2.2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0,06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 04026D226MAT2A 0402 22 мкФ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0,41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0,41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CGA1A2C0G1E180J030BA 0201 19 пФ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0,10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04025C330JAT2A 0402 33 пФ ±5%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0,30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EXV105M050S9BAA 1 мкФ 50В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0,32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EXV475M050S9DAA 4.7 мкФ 50 В ±20%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Конденсаторы GRM033R61A225KE47D 0201 2.2 мкФ ±10%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0,25</w:t>
            </w:r>
          </w:p>
        </w:tc>
      </w:tr>
      <w:tr w:rsidR="0054038C" w:rsidRPr="00064A04" w:rsidTr="00903185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TLV803SDBZR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0,38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54038C" w:rsidRPr="00064A04" w:rsidRDefault="0054038C" w:rsidP="00903185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0,38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SN65HVD230QDRG4Q1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2,17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4,33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TPS2052BDGNR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1,52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1,52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AM3358BZCZA100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30,66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30,66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AS4C128M8D3L-12BANTR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9,26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18,53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  <w:lang w:val="en-US"/>
              </w:rPr>
            </w:pPr>
            <w:r w:rsidRPr="00064A04">
              <w:rPr>
                <w:rFonts w:eastAsia="Calibri"/>
                <w:iCs/>
              </w:rPr>
              <w:t>Микросхема</w:t>
            </w:r>
            <w:r w:rsidRPr="00064A04">
              <w:rPr>
                <w:rFonts w:eastAsia="Calibri"/>
                <w:iCs/>
                <w:lang w:val="en-US"/>
              </w:rPr>
              <w:t xml:space="preserve"> MTFC16GJVEC-4M IT TR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29,53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29,53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Max-8Q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12,85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12,85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LSM330DLCTR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4,80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4,80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TXB0106IPWRQ1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3,64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Микросхемы 74HC595BQ-Q100,115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0,23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0,46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LM49352RLX/NOPB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2,69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Микросхема 450-0064R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40,21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40,21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LM5017MR/NOPB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4,47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4,47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TPS54821RHLT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3,87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3,87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TPS51200DRCR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1,04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1,04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TPS65217DRSLR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4,32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4,32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Преобразователь напряжения MP1495DJ-LF-Z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1,91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1,91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AC0201FR-0710KL 0201 10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19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AC0402FR-0751KL 0402 51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AC0402FR-0710KL 0402 10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39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0,13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AC0402FR-07178KL 0402 178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AC0402FR-074K7L 0402 4.7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0,04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AC0402FR-0747KL 0402 47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AC0402FR-0715KL 0402 15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Резисторы AC0402FR-07100KL 0402 100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0,02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AC0402FR-074K64L 0402 4.64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AC0402FR-071K5L 0402 1.5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AC0402FR-071R3L 0402 1.3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AC0402FR-071K37L 0402 1.37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AC0402FR-071KL 0402 1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064A04" w:rsidRPr="00064A04" w:rsidTr="00E03E08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Резистор AC0402FR-0790K9L 0402 90.9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0,00</w:t>
            </w:r>
          </w:p>
        </w:tc>
      </w:tr>
      <w:tr w:rsidR="004F163E" w:rsidRPr="00064A04" w:rsidTr="00CA6D6D">
        <w:tc>
          <w:tcPr>
            <w:tcW w:w="48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AC0402FR-0733KL 0402 33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</w:tbl>
    <w:p w:rsidR="00064A04" w:rsidRDefault="00064A04" w:rsidP="00064A04">
      <w:pPr>
        <w:pStyle w:val="af3"/>
        <w:rPr>
          <w:lang w:eastAsia="ru-RU"/>
        </w:rPr>
      </w:pPr>
      <w:r w:rsidRPr="00064A04">
        <w:rPr>
          <w:lang w:eastAsia="ru-RU"/>
        </w:rPr>
        <w:lastRenderedPageBreak/>
        <w:t>Продолжение таблицы 5.2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962"/>
        <w:gridCol w:w="1701"/>
        <w:gridCol w:w="1984"/>
        <w:gridCol w:w="1276"/>
      </w:tblGrid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064A04" w:rsidRDefault="004F163E" w:rsidP="004F163E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4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AC0402FR-0740K2L 0402 40.2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AC0402FR-0713KL 0402 13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AC0201FR-07240RL 0201 240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0,02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AC0201FR-071K5L 0201 1.5 кОм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AC0201FR-0760R4L 0201 60.4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24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0,16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AC0201FR-07120RL 0201 120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AC0201FR-0722RL 0201 22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 AC0201FR-071ML 0201 1 МОм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0,01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AC0402FR-07100RL 0402 100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0,03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AC0402FR-07120RL 0402 120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0,02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Резисторы AC0201FR-0733RL 0201 33 Ом ±1%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8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0,06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Резонатор кварцевый ABM11-24.000MHZ-D2X-T3 24 МГц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1,45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1,45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Резонатор кварцевый ABS07AIG-32.768KHZ-1-T 32.768 кГц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0,71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0,00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Соединитель 0480994000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1,37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1,37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Соединитель 61300411121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0,25</w:t>
            </w:r>
          </w:p>
        </w:tc>
      </w:tr>
      <w:tr w:rsidR="004F163E" w:rsidRPr="0054038C" w:rsidTr="0054038C">
        <w:tc>
          <w:tcPr>
            <w:tcW w:w="496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rFonts w:eastAsia="Calibri"/>
                <w:iCs/>
                <w:sz w:val="22"/>
              </w:rPr>
            </w:pPr>
            <w:r w:rsidRPr="0054038C">
              <w:rPr>
                <w:rFonts w:eastAsia="Calibri"/>
                <w:iCs/>
                <w:sz w:val="22"/>
              </w:rPr>
              <w:t>Соединитель 1-1734162-5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color w:val="000000"/>
                <w:sz w:val="22"/>
                <w:lang w:eastAsia="ru-RU"/>
              </w:rPr>
            </w:pPr>
            <w:r w:rsidRPr="0054038C">
              <w:rPr>
                <w:color w:val="000000"/>
                <w:sz w:val="22"/>
                <w:lang w:eastAsia="ru-RU"/>
              </w:rPr>
              <w:t>0,30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4F163E" w:rsidRPr="0054038C" w:rsidRDefault="004F163E" w:rsidP="004F163E">
            <w:pPr>
              <w:spacing w:line="240" w:lineRule="auto"/>
              <w:ind w:firstLine="0"/>
              <w:rPr>
                <w:sz w:val="22"/>
                <w:lang w:eastAsia="ru-RU"/>
              </w:rPr>
            </w:pPr>
            <w:r w:rsidRPr="0054038C">
              <w:rPr>
                <w:sz w:val="22"/>
                <w:lang w:eastAsia="ru-RU"/>
              </w:rPr>
              <w:t>0,30</w:t>
            </w:r>
          </w:p>
        </w:tc>
      </w:tr>
    </w:tbl>
    <w:tbl>
      <w:tblPr>
        <w:tblStyle w:val="aa"/>
        <w:tblW w:w="9918" w:type="dxa"/>
        <w:tblLayout w:type="fixed"/>
        <w:tblLook w:val="0000" w:firstRow="0" w:lastRow="0" w:firstColumn="0" w:lastColumn="0" w:noHBand="0" w:noVBand="0"/>
      </w:tblPr>
      <w:tblGrid>
        <w:gridCol w:w="4957"/>
        <w:gridCol w:w="1701"/>
        <w:gridCol w:w="1984"/>
        <w:gridCol w:w="1276"/>
      </w:tblGrid>
      <w:tr w:rsidR="00064A04" w:rsidRPr="00064A04" w:rsidTr="0054038C">
        <w:tc>
          <w:tcPr>
            <w:tcW w:w="4957" w:type="dxa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Соединители 1-1761682-3</w:t>
            </w:r>
          </w:p>
        </w:tc>
        <w:tc>
          <w:tcPr>
            <w:tcW w:w="1701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4,28</w:t>
            </w:r>
          </w:p>
        </w:tc>
        <w:tc>
          <w:tcPr>
            <w:tcW w:w="1276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8,56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E03E08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0050361778</w:t>
            </w:r>
          </w:p>
        </w:tc>
        <w:tc>
          <w:tcPr>
            <w:tcW w:w="1701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E03E08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1,33</w:t>
            </w:r>
          </w:p>
        </w:tc>
        <w:tc>
          <w:tcPr>
            <w:tcW w:w="1276" w:type="dxa"/>
          </w:tcPr>
          <w:p w:rsidR="00064A04" w:rsidRPr="00064A04" w:rsidRDefault="00064A04" w:rsidP="00E03E08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1,33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Соединители 0039303041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0,96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1,91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0785260001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1,40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1,40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0679101002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2,31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2,31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RCJ-042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1,28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1,28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RCJ-043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1,28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1,28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Соединитель 5-1814400-1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1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2,60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2,60</w:t>
            </w:r>
          </w:p>
        </w:tc>
      </w:tr>
      <w:tr w:rsidR="00064A04" w:rsidRPr="00064A04" w:rsidTr="0054038C">
        <w:tc>
          <w:tcPr>
            <w:tcW w:w="4957" w:type="dxa"/>
          </w:tcPr>
          <w:p w:rsidR="00064A04" w:rsidRPr="00064A04" w:rsidRDefault="00064A04" w:rsidP="00064A04">
            <w:pPr>
              <w:pStyle w:val="af4"/>
              <w:rPr>
                <w:rFonts w:eastAsia="Calibri"/>
                <w:iCs/>
              </w:rPr>
            </w:pPr>
            <w:r w:rsidRPr="00064A04">
              <w:rPr>
                <w:rFonts w:eastAsia="Calibri"/>
                <w:iCs/>
              </w:rPr>
              <w:t>Фильтры ферритовые MAF1005GAD352AT000 0402 500 Ом</w:t>
            </w:r>
          </w:p>
        </w:tc>
        <w:tc>
          <w:tcPr>
            <w:tcW w:w="1701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8</w:t>
            </w:r>
          </w:p>
        </w:tc>
        <w:tc>
          <w:tcPr>
            <w:tcW w:w="1984" w:type="dxa"/>
          </w:tcPr>
          <w:p w:rsidR="00064A04" w:rsidRPr="00064A04" w:rsidRDefault="00064A04" w:rsidP="00064A04">
            <w:pPr>
              <w:pStyle w:val="af4"/>
              <w:rPr>
                <w:color w:val="000000"/>
                <w:lang w:eastAsia="ru-RU"/>
              </w:rPr>
            </w:pPr>
            <w:r w:rsidRPr="00064A04">
              <w:rPr>
                <w:color w:val="000000"/>
                <w:lang w:eastAsia="ru-RU"/>
              </w:rPr>
              <w:t>0,12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pStyle w:val="af4"/>
              <w:rPr>
                <w:lang w:eastAsia="ru-RU"/>
              </w:rPr>
            </w:pPr>
            <w:r w:rsidRPr="00064A04">
              <w:rPr>
                <w:lang w:eastAsia="ru-RU"/>
              </w:rPr>
              <w:t>0,94</w:t>
            </w:r>
          </w:p>
        </w:tc>
      </w:tr>
      <w:tr w:rsidR="00064A04" w:rsidRPr="00064A04" w:rsidTr="0054038C">
        <w:tc>
          <w:tcPr>
            <w:tcW w:w="8642" w:type="dxa"/>
            <w:gridSpan w:val="3"/>
          </w:tcPr>
          <w:p w:rsidR="00064A04" w:rsidRPr="00064A04" w:rsidRDefault="00064A04" w:rsidP="00E03E08">
            <w:pPr>
              <w:pStyle w:val="af4"/>
            </w:pPr>
            <w:r w:rsidRPr="00064A04">
              <w:t>Итого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spacing w:line="240" w:lineRule="auto"/>
              <w:ind w:firstLine="0"/>
              <w:rPr>
                <w:color w:val="000000"/>
                <w:sz w:val="22"/>
              </w:rPr>
            </w:pPr>
            <w:r w:rsidRPr="00064A04">
              <w:rPr>
                <w:color w:val="000000"/>
                <w:sz w:val="22"/>
              </w:rPr>
              <w:t>536,65</w:t>
            </w:r>
          </w:p>
        </w:tc>
      </w:tr>
      <w:tr w:rsidR="00064A04" w:rsidRPr="00064A04" w:rsidTr="0054038C">
        <w:tc>
          <w:tcPr>
            <w:tcW w:w="8642" w:type="dxa"/>
            <w:gridSpan w:val="3"/>
          </w:tcPr>
          <w:p w:rsidR="00064A04" w:rsidRPr="00064A04" w:rsidRDefault="00064A04" w:rsidP="00E03E08">
            <w:pPr>
              <w:pStyle w:val="af4"/>
            </w:pPr>
            <w:r w:rsidRPr="00064A04">
              <w:t>Всего с учётом транспортных расходов (20%)</w:t>
            </w:r>
          </w:p>
        </w:tc>
        <w:tc>
          <w:tcPr>
            <w:tcW w:w="1276" w:type="dxa"/>
          </w:tcPr>
          <w:p w:rsidR="00064A04" w:rsidRPr="00064A04" w:rsidRDefault="00064A04" w:rsidP="00064A04">
            <w:pPr>
              <w:spacing w:line="240" w:lineRule="auto"/>
              <w:ind w:firstLine="0"/>
              <w:rPr>
                <w:color w:val="000000"/>
                <w:sz w:val="22"/>
              </w:rPr>
            </w:pPr>
            <w:r w:rsidRPr="00064A04">
              <w:rPr>
                <w:color w:val="000000"/>
                <w:sz w:val="22"/>
              </w:rPr>
              <w:t>643,98</w:t>
            </w:r>
          </w:p>
        </w:tc>
      </w:tr>
    </w:tbl>
    <w:p w:rsidR="00064A04" w:rsidRPr="00064A04" w:rsidRDefault="00064A04" w:rsidP="00064A04">
      <w:pPr>
        <w:pStyle w:val="af4"/>
        <w:rPr>
          <w:lang w:eastAsia="ru-RU"/>
        </w:rPr>
      </w:pPr>
    </w:p>
    <w:p w:rsidR="0081137E" w:rsidRDefault="0081137E" w:rsidP="0081137E">
      <w:pPr>
        <w:rPr>
          <w:lang w:eastAsia="ru-RU"/>
        </w:rPr>
      </w:pPr>
      <w:r w:rsidRPr="0081137E">
        <w:rPr>
          <w:lang w:eastAsia="ru-RU"/>
        </w:rPr>
        <w:t>Расчёт основной заработной платы основных производственных рабочих (</w:t>
      </w:r>
      <w:r>
        <w:rPr>
          <w:i/>
          <w:lang w:eastAsia="ru-RU"/>
        </w:rPr>
        <w:t>З</w:t>
      </w:r>
      <w:r>
        <w:rPr>
          <w:i/>
          <w:sz w:val="16"/>
          <w:szCs w:val="16"/>
          <w:lang w:eastAsia="ru-RU"/>
        </w:rPr>
        <w:t>О</w:t>
      </w:r>
      <w:r w:rsidRPr="0081137E">
        <w:rPr>
          <w:lang w:eastAsia="ru-RU"/>
        </w:rPr>
        <w:t>) представлен в таблице</w:t>
      </w:r>
      <w:r>
        <w:rPr>
          <w:lang w:eastAsia="ru-RU"/>
        </w:rPr>
        <w:t xml:space="preserve"> 5</w:t>
      </w:r>
      <w:r w:rsidRPr="0081137E">
        <w:rPr>
          <w:lang w:eastAsia="ru-RU"/>
        </w:rPr>
        <w:t>.3</w:t>
      </w:r>
      <w:r w:rsidR="00E03E08">
        <w:rPr>
          <w:lang w:eastAsia="ru-RU"/>
        </w:rPr>
        <w:t xml:space="preserve"> с учётом исходных</w:t>
      </w:r>
      <w:r w:rsidR="00284C59">
        <w:rPr>
          <w:lang w:eastAsia="ru-RU"/>
        </w:rPr>
        <w:t xml:space="preserve"> (таблица 5.4) и вспомогательных (таблица 5.5) данных</w:t>
      </w:r>
      <w:r w:rsidRPr="0081137E">
        <w:rPr>
          <w:lang w:eastAsia="ru-RU"/>
        </w:rPr>
        <w:t>.</w:t>
      </w:r>
    </w:p>
    <w:p w:rsidR="0081137E" w:rsidRDefault="0081137E" w:rsidP="0081137E">
      <w:pPr>
        <w:pStyle w:val="af3"/>
        <w:rPr>
          <w:lang w:eastAsia="ru-RU"/>
        </w:rPr>
      </w:pPr>
      <w:r>
        <w:rPr>
          <w:lang w:eastAsia="ru-RU"/>
        </w:rPr>
        <w:t xml:space="preserve">Таблица 5.3 – </w:t>
      </w:r>
      <w:r w:rsidRPr="0081137E">
        <w:rPr>
          <w:lang w:eastAsia="ru-RU"/>
        </w:rPr>
        <w:t>Расч</w:t>
      </w:r>
      <w:r>
        <w:rPr>
          <w:lang w:eastAsia="ru-RU"/>
        </w:rPr>
        <w:t>ё</w:t>
      </w:r>
      <w:r w:rsidRPr="0081137E">
        <w:rPr>
          <w:lang w:eastAsia="ru-RU"/>
        </w:rPr>
        <w:t>т основной заработной платы производственных рабочих по видам работ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95"/>
        <w:gridCol w:w="1080"/>
        <w:gridCol w:w="996"/>
        <w:gridCol w:w="1780"/>
        <w:gridCol w:w="1641"/>
        <w:gridCol w:w="1619"/>
      </w:tblGrid>
      <w:tr w:rsidR="00284C59" w:rsidRPr="00284C59" w:rsidTr="00284C59">
        <w:trPr>
          <w:trHeight w:val="9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Операция</w:t>
            </w:r>
          </w:p>
        </w:tc>
        <w:tc>
          <w:tcPr>
            <w:tcW w:w="1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Вид работ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Разряд работы</w:t>
            </w:r>
          </w:p>
        </w:tc>
        <w:tc>
          <w:tcPr>
            <w:tcW w:w="17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Часовая тарифная ставка, </w:t>
            </w:r>
            <w:r w:rsidR="00184697">
              <w:rPr>
                <w:lang w:eastAsia="ru-RU"/>
              </w:rPr>
              <w:t>BYN</w:t>
            </w:r>
            <w:r w:rsidRPr="00284C59">
              <w:rPr>
                <w:lang w:eastAsia="ru-RU"/>
              </w:rPr>
              <w:t>/ч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Норма времени по операции, нормо-час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Расценка (прямая зарплата), </w:t>
            </w:r>
            <w:r w:rsidR="00184697">
              <w:rPr>
                <w:lang w:eastAsia="ru-RU"/>
              </w:rPr>
              <w:t>BYN</w:t>
            </w:r>
          </w:p>
        </w:tc>
      </w:tr>
      <w:tr w:rsidR="00284C59" w:rsidRPr="00284C59" w:rsidTr="00284C59">
        <w:trPr>
          <w:trHeight w:val="3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</w:t>
            </w:r>
          </w:p>
        </w:tc>
        <w:tc>
          <w:tcPr>
            <w:tcW w:w="1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7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</w:tr>
      <w:tr w:rsidR="00284C59" w:rsidRPr="00284C59" w:rsidTr="00284C59">
        <w:trPr>
          <w:trHeight w:val="3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1. Подготовительная операция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0,25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795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2. Очистка верхней стороны платы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99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41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19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EF4F43">
        <w:trPr>
          <w:trHeight w:val="300"/>
        </w:trPr>
        <w:tc>
          <w:tcPr>
            <w:tcW w:w="2795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3. Очистка нижней стороны платы</w:t>
            </w:r>
          </w:p>
        </w:tc>
        <w:tc>
          <w:tcPr>
            <w:tcW w:w="1080" w:type="dxa"/>
            <w:tcBorders>
              <w:bottom w:val="nil"/>
            </w:tcBorders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996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tcBorders>
              <w:bottom w:val="nil"/>
            </w:tcBorders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41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19" w:type="dxa"/>
            <w:tcBorders>
              <w:bottom w:val="nil"/>
            </w:tcBorders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</w:tbl>
    <w:p w:rsidR="00284C59" w:rsidRDefault="00284C59" w:rsidP="00284C59">
      <w:pPr>
        <w:pStyle w:val="af3"/>
      </w:pPr>
      <w:r>
        <w:lastRenderedPageBreak/>
        <w:t>Продолжение таблицы 5.3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32"/>
        <w:gridCol w:w="1080"/>
        <w:gridCol w:w="876"/>
        <w:gridCol w:w="1780"/>
        <w:gridCol w:w="1636"/>
        <w:gridCol w:w="1607"/>
      </w:tblGrid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</w:t>
            </w:r>
          </w:p>
        </w:tc>
        <w:tc>
          <w:tcPr>
            <w:tcW w:w="1080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780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4. Нанесение паяльной пасты снизу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5. Нанесение паяльной пасты сверху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6. Установка навесных элементов сверху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0,32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0,01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7. Установка навесных элементов снизу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0,32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0,01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8. Пайка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6324A9" w:rsidRPr="00284C59" w:rsidTr="006324A9">
        <w:trPr>
          <w:trHeight w:val="6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9. Установка штыревых элементов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10. Пайка в конвекционной печи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11. Визуальный контроль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6324A9" w:rsidRPr="00284C59" w:rsidTr="006324A9">
        <w:trPr>
          <w:trHeight w:val="300"/>
        </w:trPr>
        <w:tc>
          <w:tcPr>
            <w:tcW w:w="2932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12. Электрический контроль</w:t>
            </w:r>
          </w:p>
        </w:tc>
        <w:tc>
          <w:tcPr>
            <w:tcW w:w="10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87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780" w:type="dxa"/>
            <w:noWrap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1636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  <w:tc>
          <w:tcPr>
            <w:tcW w:w="1607" w:type="dxa"/>
            <w:hideMark/>
          </w:tcPr>
          <w:p w:rsidR="006324A9" w:rsidRPr="00284C59" w:rsidRDefault="006324A9" w:rsidP="00903185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13. Маркировка платы</w:t>
            </w:r>
          </w:p>
        </w:tc>
        <w:tc>
          <w:tcPr>
            <w:tcW w:w="1080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14. Изготовление корпуса базового блока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15. Изготовление корпуса панели управления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16. Сборка устройства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0,37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0,05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17. Общий контроль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6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18. Маркировка корпуса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0,35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2932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19. Упаковка</w:t>
            </w:r>
          </w:p>
        </w:tc>
        <w:tc>
          <w:tcPr>
            <w:tcW w:w="10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87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780" w:type="dxa"/>
            <w:noWrap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0,32</w:t>
            </w:r>
          </w:p>
        </w:tc>
        <w:tc>
          <w:tcPr>
            <w:tcW w:w="1636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0,01</w:t>
            </w:r>
          </w:p>
        </w:tc>
      </w:tr>
      <w:tr w:rsidR="00284C59" w:rsidRPr="00284C59" w:rsidTr="00284C59">
        <w:trPr>
          <w:trHeight w:val="300"/>
        </w:trPr>
        <w:tc>
          <w:tcPr>
            <w:tcW w:w="8304" w:type="dxa"/>
            <w:gridSpan w:val="5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Всего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0,46</w:t>
            </w:r>
          </w:p>
        </w:tc>
      </w:tr>
      <w:tr w:rsidR="00284C59" w:rsidRPr="00284C59" w:rsidTr="00284C59">
        <w:trPr>
          <w:trHeight w:val="300"/>
        </w:trPr>
        <w:tc>
          <w:tcPr>
            <w:tcW w:w="8304" w:type="dxa"/>
            <w:gridSpan w:val="5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С учётом премий (40%)</w:t>
            </w:r>
          </w:p>
        </w:tc>
        <w:tc>
          <w:tcPr>
            <w:tcW w:w="1607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0,65</w:t>
            </w:r>
          </w:p>
        </w:tc>
      </w:tr>
    </w:tbl>
    <w:p w:rsidR="00284C59" w:rsidRPr="00284C59" w:rsidRDefault="00284C59" w:rsidP="00284C59">
      <w:pPr>
        <w:pStyle w:val="af4"/>
      </w:pPr>
    </w:p>
    <w:p w:rsidR="00E03E08" w:rsidRDefault="00E03E08" w:rsidP="00E03E08">
      <w:pPr>
        <w:pStyle w:val="af3"/>
        <w:rPr>
          <w:lang w:eastAsia="ru-RU"/>
        </w:rPr>
      </w:pPr>
      <w:r>
        <w:rPr>
          <w:lang w:eastAsia="ru-RU"/>
        </w:rPr>
        <w:t>Таблица 5.4 – Исходные данные к расчёту основной заработной платы</w:t>
      </w:r>
    </w:p>
    <w:tbl>
      <w:tblPr>
        <w:tblW w:w="9916" w:type="dxa"/>
        <w:tblInd w:w="-5" w:type="dxa"/>
        <w:tblLook w:val="04A0" w:firstRow="1" w:lastRow="0" w:firstColumn="1" w:lastColumn="0" w:noHBand="0" w:noVBand="1"/>
      </w:tblPr>
      <w:tblGrid>
        <w:gridCol w:w="8505"/>
        <w:gridCol w:w="1411"/>
      </w:tblGrid>
      <w:tr w:rsidR="00E03E08" w:rsidRPr="00E03E08" w:rsidTr="00E03E08">
        <w:trPr>
          <w:trHeight w:val="306"/>
        </w:trPr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Параметр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Величина</w:t>
            </w:r>
          </w:p>
        </w:tc>
      </w:tr>
      <w:tr w:rsidR="00E03E08" w:rsidRPr="00E03E08" w:rsidTr="00E03E08">
        <w:trPr>
          <w:trHeight w:val="306"/>
        </w:trPr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 xml:space="preserve">Ставка 1-го разряда, </w:t>
            </w:r>
            <w:r w:rsidR="00184697">
              <w:rPr>
                <w:rFonts w:eastAsia="Times New Roman" w:cs="Times New Roman"/>
                <w:color w:val="000000"/>
                <w:sz w:val="22"/>
                <w:lang w:eastAsia="ru-RU"/>
              </w:rPr>
              <w:t>BYN</w:t>
            </w:r>
          </w:p>
        </w:tc>
        <w:tc>
          <w:tcPr>
            <w:tcW w:w="14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31</w:t>
            </w:r>
          </w:p>
        </w:tc>
      </w:tr>
      <w:tr w:rsidR="00E03E08" w:rsidRPr="00E03E08" w:rsidTr="00E03E08">
        <w:trPr>
          <w:trHeight w:val="300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Количество дней в неделю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</w:tr>
      <w:tr w:rsidR="00E03E08" w:rsidRPr="00E03E08" w:rsidTr="00E03E08">
        <w:trPr>
          <w:trHeight w:val="258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Рабочих часов в неделю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40</w:t>
            </w:r>
          </w:p>
        </w:tc>
      </w:tr>
      <w:tr w:rsidR="00E03E08" w:rsidRPr="00E03E08" w:rsidTr="00E03E08">
        <w:trPr>
          <w:trHeight w:val="262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Рабочих дней в году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253</w:t>
            </w:r>
          </w:p>
        </w:tc>
      </w:tr>
      <w:tr w:rsidR="00E03E08" w:rsidRPr="00E03E08" w:rsidTr="00E03E08">
        <w:trPr>
          <w:trHeight w:val="279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Рабочих часов в году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2019</w:t>
            </w:r>
          </w:p>
        </w:tc>
      </w:tr>
      <w:tr w:rsidR="00E03E08" w:rsidRPr="00E03E08" w:rsidTr="00E03E08">
        <w:trPr>
          <w:trHeight w:val="284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Среднемесячное количество рабочих дней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21,1</w:t>
            </w:r>
          </w:p>
        </w:tc>
      </w:tr>
      <w:tr w:rsidR="00E03E08" w:rsidRPr="00E03E08" w:rsidTr="00E03E08">
        <w:trPr>
          <w:trHeight w:val="259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Среднемесячная расч</w:t>
            </w:r>
            <w:r>
              <w:rPr>
                <w:rFonts w:eastAsia="Times New Roman" w:cs="Times New Roman"/>
                <w:color w:val="000000"/>
                <w:sz w:val="22"/>
                <w:lang w:eastAsia="ru-RU"/>
              </w:rPr>
              <w:t>ё</w:t>
            </w: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тная норма, ч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168,3</w:t>
            </w:r>
          </w:p>
        </w:tc>
      </w:tr>
      <w:tr w:rsidR="00E03E08" w:rsidRPr="00E03E08" w:rsidTr="00E03E08">
        <w:trPr>
          <w:trHeight w:val="278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План выпуска, изделий/год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5000</w:t>
            </w:r>
          </w:p>
        </w:tc>
      </w:tr>
      <w:tr w:rsidR="00E03E08" w:rsidRPr="00E03E08" w:rsidTr="00E03E08">
        <w:trPr>
          <w:trHeight w:val="281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План выпуска, изделий/день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3E08" w:rsidRPr="00E03E08" w:rsidRDefault="00E03E08" w:rsidP="00E03E08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E03E08">
              <w:rPr>
                <w:rFonts w:eastAsia="Times New Roman" w:cs="Times New Roman"/>
                <w:color w:val="000000"/>
                <w:sz w:val="22"/>
                <w:lang w:eastAsia="ru-RU"/>
              </w:rPr>
              <w:t>19,76</w:t>
            </w:r>
          </w:p>
        </w:tc>
      </w:tr>
      <w:tr w:rsidR="00B97F56" w:rsidRPr="00B97F56" w:rsidTr="00B97F56">
        <w:trPr>
          <w:trHeight w:val="281"/>
        </w:trPr>
        <w:tc>
          <w:tcPr>
            <w:tcW w:w="8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7F56" w:rsidRPr="00B97F56" w:rsidRDefault="00B97F56" w:rsidP="00B97F5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97F56">
              <w:rPr>
                <w:rFonts w:eastAsia="Times New Roman" w:cs="Times New Roman"/>
                <w:color w:val="000000"/>
                <w:sz w:val="22"/>
                <w:lang w:eastAsia="ru-RU"/>
              </w:rPr>
              <w:t>План выпуска, изделий/месяц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7F56" w:rsidRPr="00B97F56" w:rsidRDefault="00B97F56" w:rsidP="00B97F56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B97F56">
              <w:rPr>
                <w:rFonts w:eastAsia="Times New Roman" w:cs="Times New Roman"/>
                <w:color w:val="000000"/>
                <w:sz w:val="22"/>
                <w:lang w:eastAsia="ru-RU"/>
              </w:rPr>
              <w:t>237,15</w:t>
            </w:r>
          </w:p>
        </w:tc>
      </w:tr>
    </w:tbl>
    <w:p w:rsidR="00B56782" w:rsidRDefault="00B56782" w:rsidP="00284C59">
      <w:pPr>
        <w:pStyle w:val="af4"/>
      </w:pPr>
    </w:p>
    <w:p w:rsidR="00903185" w:rsidRPr="00903185" w:rsidRDefault="00903185" w:rsidP="00903185"/>
    <w:p w:rsidR="00284C59" w:rsidRDefault="00284C59" w:rsidP="00284C59">
      <w:pPr>
        <w:pStyle w:val="af3"/>
        <w:rPr>
          <w:lang w:eastAsia="ru-RU"/>
        </w:rPr>
      </w:pPr>
      <w:r>
        <w:rPr>
          <w:lang w:eastAsia="ru-RU"/>
        </w:rPr>
        <w:lastRenderedPageBreak/>
        <w:t>Таблица 5.5 – Вспомогательные данные к расчёту основной заработной платы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09"/>
        <w:gridCol w:w="1081"/>
        <w:gridCol w:w="1541"/>
        <w:gridCol w:w="1846"/>
        <w:gridCol w:w="2434"/>
      </w:tblGrid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Вид работ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Разряд работ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Трудоёмкость работ, %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Трудоёмкость работ, часов/день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Трудоёмкость работ при сборке единицы, часов/день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1. Заготовительные 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1,20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 xml:space="preserve">2. Прессовные 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3. Механообрабатывающие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14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1,12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</w:tr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4. Покрытия (гальванические и прочие)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16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1,28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0,06</w:t>
            </w:r>
          </w:p>
        </w:tc>
      </w:tr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5. Слесарно-сборочные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0,40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0,02</w:t>
            </w:r>
          </w:p>
        </w:tc>
      </w:tr>
      <w:tr w:rsidR="00284C59" w:rsidRPr="00284C59" w:rsidTr="00284C59">
        <w:trPr>
          <w:trHeight w:val="3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6. Сборочно-монтажные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35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2,79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0,14</w:t>
            </w:r>
          </w:p>
        </w:tc>
      </w:tr>
      <w:tr w:rsidR="00284C59" w:rsidRPr="00284C59" w:rsidTr="00284C59">
        <w:trPr>
          <w:trHeight w:val="600"/>
        </w:trPr>
        <w:tc>
          <w:tcPr>
            <w:tcW w:w="334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7. Настроечные (регулировочные)</w:t>
            </w:r>
          </w:p>
        </w:tc>
        <w:tc>
          <w:tcPr>
            <w:tcW w:w="126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8</w:t>
            </w:r>
          </w:p>
        </w:tc>
        <w:tc>
          <w:tcPr>
            <w:tcW w:w="14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10</w:t>
            </w:r>
          </w:p>
        </w:tc>
        <w:tc>
          <w:tcPr>
            <w:tcW w:w="208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0,80</w:t>
            </w:r>
          </w:p>
        </w:tc>
        <w:tc>
          <w:tcPr>
            <w:tcW w:w="3120" w:type="dxa"/>
            <w:hideMark/>
          </w:tcPr>
          <w:p w:rsidR="00284C59" w:rsidRPr="00284C59" w:rsidRDefault="00284C59" w:rsidP="00284C59">
            <w:pPr>
              <w:pStyle w:val="af4"/>
              <w:rPr>
                <w:lang w:eastAsia="ru-RU"/>
              </w:rPr>
            </w:pPr>
            <w:r w:rsidRPr="00284C59">
              <w:rPr>
                <w:lang w:eastAsia="ru-RU"/>
              </w:rPr>
              <w:t>0,04</w:t>
            </w:r>
          </w:p>
        </w:tc>
      </w:tr>
    </w:tbl>
    <w:p w:rsidR="00284C59" w:rsidRDefault="00284C59" w:rsidP="00184697">
      <w:pPr>
        <w:pStyle w:val="af4"/>
        <w:rPr>
          <w:lang w:eastAsia="ru-RU"/>
        </w:rPr>
      </w:pPr>
    </w:p>
    <w:p w:rsidR="0081137E" w:rsidRDefault="0081137E" w:rsidP="0081137E">
      <w:pPr>
        <w:rPr>
          <w:lang w:eastAsia="ru-RU"/>
        </w:rPr>
      </w:pPr>
      <w:r w:rsidRPr="0081137E">
        <w:rPr>
          <w:lang w:eastAsia="ru-RU"/>
        </w:rPr>
        <w:t>Дополнительная зарплата (</w:t>
      </w:r>
      <w:r>
        <w:rPr>
          <w:i/>
          <w:lang w:eastAsia="ru-RU"/>
        </w:rPr>
        <w:t>З</w:t>
      </w:r>
      <w:r>
        <w:rPr>
          <w:i/>
          <w:sz w:val="16"/>
          <w:szCs w:val="16"/>
          <w:lang w:eastAsia="ru-RU"/>
        </w:rPr>
        <w:t>д</w:t>
      </w:r>
      <w:r w:rsidRPr="0081137E">
        <w:rPr>
          <w:lang w:eastAsia="ru-RU"/>
        </w:rPr>
        <w:t>) определяется</w:t>
      </w:r>
      <w:r>
        <w:rPr>
          <w:lang w:eastAsia="ru-RU"/>
        </w:rPr>
        <w:t xml:space="preserve"> </w:t>
      </w:r>
      <w:r w:rsidR="008726A9">
        <w:rPr>
          <w:lang w:eastAsia="ru-RU"/>
        </w:rPr>
        <w:t xml:space="preserve">как </w:t>
      </w:r>
      <w:r>
        <w:rPr>
          <w:lang w:eastAsia="ru-RU"/>
        </w:rPr>
        <w:t>(5.5)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1137E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1137E" w:rsidRPr="00CD4951" w:rsidRDefault="0081137E" w:rsidP="00CD4951">
            <w:pPr>
              <w:pStyle w:val="af0"/>
            </w:pPr>
            <w:r w:rsidRPr="00CD4951">
              <w:object w:dxaOrig="1340" w:dyaOrig="660">
                <v:shape id="_x0000_i1082" type="#_x0000_t75" style="width:66.5pt;height:33pt" o:ole="" fillcolor="window">
                  <v:imagedata r:id="rId244" o:title=""/>
                </v:shape>
                <o:OLEObject Type="Embed" ProgID="Equation.DSMT4" ShapeID="_x0000_i1082" DrawAspect="Content" ObjectID="_1556394655" r:id="rId245"/>
              </w:object>
            </w:r>
            <w:r w:rsidRPr="00CD4951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1137E" w:rsidRPr="00CD4951" w:rsidRDefault="0081137E" w:rsidP="00CD4951">
            <w:pPr>
              <w:pStyle w:val="af0"/>
            </w:pPr>
            <w:r w:rsidRPr="00CD4951">
              <w:t>(5.5)</w:t>
            </w:r>
          </w:p>
        </w:tc>
      </w:tr>
    </w:tbl>
    <w:p w:rsidR="0081137E" w:rsidRDefault="0081137E" w:rsidP="0081137E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>Д</w:t>
      </w:r>
      <w:r w:rsidRPr="0081137E">
        <w:rPr>
          <w:lang w:eastAsia="ru-RU"/>
        </w:rPr>
        <w:t xml:space="preserve"> – норматив дополнительной заработной платы основных производственных рабочих (10 %).</w:t>
      </w:r>
    </w:p>
    <w:p w:rsidR="0081137E" w:rsidRDefault="008726A9" w:rsidP="0081137E">
      <w:pPr>
        <w:rPr>
          <w:lang w:eastAsia="ru-RU"/>
        </w:rPr>
      </w:pPr>
      <w:r w:rsidRPr="008726A9">
        <w:rPr>
          <w:lang w:eastAsia="ru-RU"/>
        </w:rPr>
        <w:t>Отчисления на социальные нужды (</w:t>
      </w:r>
      <w:r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соц</w:t>
      </w:r>
      <w:r w:rsidRPr="008726A9">
        <w:rPr>
          <w:lang w:eastAsia="ru-RU"/>
        </w:rPr>
        <w:t xml:space="preserve">) определяются </w:t>
      </w:r>
      <w:r>
        <w:rPr>
          <w:lang w:eastAsia="ru-RU"/>
        </w:rPr>
        <w:t>по (5.6)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726A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726A9" w:rsidRPr="00CD4951" w:rsidRDefault="008726A9" w:rsidP="00CD4951">
            <w:pPr>
              <w:pStyle w:val="af0"/>
            </w:pPr>
            <w:r w:rsidRPr="00CD4951">
              <w:object w:dxaOrig="2120" w:dyaOrig="660">
                <v:shape id="_x0000_i1083" type="#_x0000_t75" style="width:109.5pt;height:34.5pt" o:ole="" fillcolor="window">
                  <v:imagedata r:id="rId246" o:title=""/>
                </v:shape>
                <o:OLEObject Type="Embed" ProgID="Equation.DSMT4" ShapeID="_x0000_i1083" DrawAspect="Content" ObjectID="_1556394656" r:id="rId247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726A9" w:rsidRPr="00CD4951" w:rsidRDefault="008726A9" w:rsidP="00CD4951">
            <w:pPr>
              <w:pStyle w:val="af0"/>
            </w:pPr>
            <w:r w:rsidRPr="00CD4951">
              <w:t>(5.6)</w:t>
            </w:r>
          </w:p>
        </w:tc>
      </w:tr>
    </w:tbl>
    <w:p w:rsidR="008726A9" w:rsidRDefault="008726A9" w:rsidP="008726A9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>соц</w:t>
      </w:r>
      <w:r w:rsidRPr="0081137E">
        <w:rPr>
          <w:lang w:eastAsia="ru-RU"/>
        </w:rPr>
        <w:t xml:space="preserve"> – </w:t>
      </w:r>
      <w:r w:rsidRPr="008726A9">
        <w:rPr>
          <w:lang w:eastAsia="ru-RU"/>
        </w:rPr>
        <w:t>страховые взносы на обязательное социальное страхование наёмных работников (34%) и обязательное страхование от несчастных случаев на производстве (0,6%).</w:t>
      </w:r>
    </w:p>
    <w:p w:rsidR="008726A9" w:rsidRDefault="008726A9" w:rsidP="008726A9">
      <w:pPr>
        <w:rPr>
          <w:lang w:eastAsia="ru-RU"/>
        </w:rPr>
      </w:pPr>
      <w:r w:rsidRPr="008726A9">
        <w:rPr>
          <w:lang w:eastAsia="ru-RU"/>
        </w:rPr>
        <w:t>Общепроизводственные расходы (</w:t>
      </w:r>
      <w:r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общ</w:t>
      </w:r>
      <w:r>
        <w:rPr>
          <w:lang w:eastAsia="ru-RU"/>
        </w:rPr>
        <w:t>) (5.7)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726A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726A9" w:rsidRPr="00CD4951" w:rsidRDefault="008726A9" w:rsidP="00CD4951">
            <w:pPr>
              <w:pStyle w:val="af0"/>
            </w:pPr>
            <w:r w:rsidRPr="00CD4951">
              <w:object w:dxaOrig="1719" w:dyaOrig="620">
                <v:shape id="_x0000_i1084" type="#_x0000_t75" style="width:99pt;height:35pt" o:ole="" fillcolor="window">
                  <v:imagedata r:id="rId248" o:title=""/>
                </v:shape>
                <o:OLEObject Type="Embed" ProgID="Equation.DSMT4" ShapeID="_x0000_i1084" DrawAspect="Content" ObjectID="_1556394657" r:id="rId249"/>
              </w:object>
            </w:r>
            <w:r w:rsidRPr="00CD4951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726A9" w:rsidRPr="00CD4951" w:rsidRDefault="008726A9" w:rsidP="00CD4951">
            <w:pPr>
              <w:pStyle w:val="af0"/>
            </w:pPr>
            <w:r w:rsidRPr="00CD4951">
              <w:t>(5.7)</w:t>
            </w:r>
          </w:p>
        </w:tc>
      </w:tr>
    </w:tbl>
    <w:p w:rsidR="008726A9" w:rsidRPr="008726A9" w:rsidRDefault="008726A9" w:rsidP="00ED5E43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>накл</w:t>
      </w:r>
      <w:r w:rsidRPr="0081137E">
        <w:rPr>
          <w:lang w:eastAsia="ru-RU"/>
        </w:rPr>
        <w:t xml:space="preserve"> – </w:t>
      </w:r>
      <w:r w:rsidRPr="008726A9">
        <w:rPr>
          <w:lang w:eastAsia="ru-RU"/>
        </w:rPr>
        <w:t>норматив общепроизводственных расходов (200 %).</w:t>
      </w:r>
    </w:p>
    <w:p w:rsidR="008726A9" w:rsidRDefault="008726A9" w:rsidP="008726A9">
      <w:pPr>
        <w:rPr>
          <w:lang w:eastAsia="ru-RU"/>
        </w:rPr>
      </w:pPr>
      <w:r w:rsidRPr="008726A9">
        <w:rPr>
          <w:lang w:eastAsia="ru-RU"/>
        </w:rPr>
        <w:t xml:space="preserve">Себестоимость единицы продукции </w:t>
      </w:r>
      <w:r>
        <w:rPr>
          <w:lang w:eastAsia="ru-RU"/>
        </w:rPr>
        <w:t>(</w:t>
      </w:r>
      <w:r>
        <w:rPr>
          <w:i/>
          <w:lang w:eastAsia="ru-RU"/>
        </w:rPr>
        <w:t>С</w:t>
      </w:r>
      <w:r>
        <w:rPr>
          <w:i/>
          <w:sz w:val="16"/>
          <w:szCs w:val="16"/>
          <w:lang w:val="en-US" w:eastAsia="ru-RU"/>
        </w:rPr>
        <w:t>n</w:t>
      </w:r>
      <w:r>
        <w:rPr>
          <w:lang w:eastAsia="ru-RU"/>
        </w:rPr>
        <w:t xml:space="preserve">) рассчитывается </w:t>
      </w:r>
      <w:r w:rsidRPr="008726A9">
        <w:rPr>
          <w:lang w:eastAsia="ru-RU"/>
        </w:rPr>
        <w:t>по</w:t>
      </w:r>
      <w:r>
        <w:rPr>
          <w:lang w:eastAsia="ru-RU"/>
        </w:rPr>
        <w:t xml:space="preserve"> (5.8)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8726A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8726A9" w:rsidRPr="00CD4951" w:rsidRDefault="00277569" w:rsidP="00CD4951">
            <w:pPr>
              <w:pStyle w:val="af0"/>
            </w:pPr>
            <w:r w:rsidRPr="00CD4951">
              <w:object w:dxaOrig="3420" w:dyaOrig="380">
                <v:shape id="_x0000_i1085" type="#_x0000_t75" style="width:181.5pt;height:22.5pt" o:ole="">
                  <v:imagedata r:id="rId250" o:title=""/>
                </v:shape>
                <o:OLEObject Type="Embed" ProgID="Equation.DSMT4" ShapeID="_x0000_i1085" DrawAspect="Content" ObjectID="_1556394658" r:id="rId251"/>
              </w:object>
            </w:r>
            <w:r w:rsidR="008726A9" w:rsidRPr="00CD4951">
              <w:t>.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8726A9" w:rsidRPr="00CD4951" w:rsidRDefault="008726A9" w:rsidP="00CD4951">
            <w:pPr>
              <w:pStyle w:val="af0"/>
            </w:pPr>
            <w:r w:rsidRPr="00CD4951">
              <w:t>(5.8)</w:t>
            </w:r>
          </w:p>
        </w:tc>
      </w:tr>
    </w:tbl>
    <w:p w:rsidR="00277569" w:rsidRDefault="00277569" w:rsidP="00ED5E43">
      <w:pPr>
        <w:rPr>
          <w:lang w:eastAsia="ru-RU"/>
        </w:rPr>
      </w:pPr>
      <w:r w:rsidRPr="00277569">
        <w:rPr>
          <w:lang w:eastAsia="ru-RU"/>
        </w:rPr>
        <w:t>Плановая прибыль (</w:t>
      </w:r>
      <w:r>
        <w:rPr>
          <w:i/>
          <w:lang w:eastAsia="ru-RU"/>
        </w:rPr>
        <w:t>П</w:t>
      </w:r>
      <w:r>
        <w:rPr>
          <w:i/>
          <w:sz w:val="16"/>
          <w:szCs w:val="16"/>
          <w:lang w:eastAsia="ru-RU"/>
        </w:rPr>
        <w:t>п</w:t>
      </w:r>
      <w:r w:rsidRPr="00277569">
        <w:rPr>
          <w:lang w:eastAsia="ru-RU"/>
        </w:rPr>
        <w:t>) определяется</w:t>
      </w:r>
      <w:r>
        <w:rPr>
          <w:lang w:eastAsia="ru-RU"/>
        </w:rPr>
        <w:t xml:space="preserve"> как (5.9)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27756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277569" w:rsidRPr="00CD4951" w:rsidRDefault="00277569" w:rsidP="00CD4951">
            <w:pPr>
              <w:pStyle w:val="af0"/>
            </w:pPr>
            <w:r w:rsidRPr="00CD4951">
              <w:object w:dxaOrig="1359" w:dyaOrig="620">
                <v:shape id="_x0000_i1086" type="#_x0000_t75" style="width:67pt;height:30.5pt" o:ole="" fillcolor="window">
                  <v:imagedata r:id="rId252" o:title=""/>
                </v:shape>
                <o:OLEObject Type="Embed" ProgID="Equation.DSMT4" ShapeID="_x0000_i1086" DrawAspect="Content" ObjectID="_1556394659" r:id="rId253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277569" w:rsidRPr="00CD4951" w:rsidRDefault="00277569" w:rsidP="00CD4951">
            <w:pPr>
              <w:pStyle w:val="af0"/>
            </w:pPr>
            <w:r w:rsidRPr="00CD4951">
              <w:t>(5.9)</w:t>
            </w:r>
          </w:p>
        </w:tc>
      </w:tr>
    </w:tbl>
    <w:p w:rsidR="00277569" w:rsidRDefault="00277569" w:rsidP="00277569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Р</w:t>
      </w:r>
      <w:r>
        <w:rPr>
          <w:i/>
          <w:sz w:val="16"/>
          <w:szCs w:val="16"/>
          <w:lang w:eastAsia="ru-RU"/>
        </w:rPr>
        <w:t>п</w:t>
      </w:r>
      <w:r w:rsidRPr="0081137E">
        <w:rPr>
          <w:lang w:eastAsia="ru-RU"/>
        </w:rPr>
        <w:t xml:space="preserve"> – </w:t>
      </w:r>
      <w:r w:rsidRPr="00277569">
        <w:rPr>
          <w:lang w:eastAsia="ru-RU"/>
        </w:rPr>
        <w:t>уровень рентабельности</w:t>
      </w:r>
      <w:r w:rsidR="00AE1D51">
        <w:rPr>
          <w:lang w:eastAsia="ru-RU"/>
        </w:rPr>
        <w:t>; в 1,5-2 раза больше ставки рефинансирования</w:t>
      </w:r>
      <w:r w:rsidRPr="00277569">
        <w:rPr>
          <w:lang w:eastAsia="ru-RU"/>
        </w:rPr>
        <w:t>.</w:t>
      </w:r>
    </w:p>
    <w:p w:rsidR="00277569" w:rsidRDefault="00277569" w:rsidP="00ED5E43">
      <w:pPr>
        <w:rPr>
          <w:lang w:eastAsia="ru-RU"/>
        </w:rPr>
      </w:pPr>
      <w:r w:rsidRPr="00277569">
        <w:rPr>
          <w:lang w:eastAsia="ru-RU"/>
        </w:rPr>
        <w:t>Налог на добавленную стоимость</w:t>
      </w:r>
      <w:r>
        <w:rPr>
          <w:lang w:eastAsia="ru-RU"/>
        </w:rPr>
        <w:t xml:space="preserve"> (НДС) (5.10)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27756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277569" w:rsidRPr="00CD4951" w:rsidRDefault="00277569" w:rsidP="00CD4951">
            <w:pPr>
              <w:pStyle w:val="af0"/>
            </w:pPr>
            <w:r w:rsidRPr="00CD4951">
              <w:object w:dxaOrig="2439" w:dyaOrig="660">
                <v:shape id="_x0000_i1087" type="#_x0000_t75" style="width:121pt;height:33pt" o:ole="" fillcolor="window">
                  <v:imagedata r:id="rId254" o:title=""/>
                </v:shape>
                <o:OLEObject Type="Embed" ProgID="Equation.DSMT4" ShapeID="_x0000_i1087" DrawAspect="Content" ObjectID="_1556394660" r:id="rId255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277569" w:rsidRPr="00CD4951" w:rsidRDefault="00277569" w:rsidP="00CD4951">
            <w:pPr>
              <w:pStyle w:val="af0"/>
            </w:pPr>
            <w:r w:rsidRPr="00CD4951">
              <w:t>(5.10)</w:t>
            </w:r>
          </w:p>
        </w:tc>
      </w:tr>
    </w:tbl>
    <w:p w:rsidR="00B97F56" w:rsidRPr="00B97F56" w:rsidRDefault="00277569" w:rsidP="00184697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НДС</w:t>
      </w:r>
      <w:r w:rsidRPr="0081137E">
        <w:rPr>
          <w:lang w:eastAsia="ru-RU"/>
        </w:rPr>
        <w:t xml:space="preserve"> – </w:t>
      </w:r>
      <w:r w:rsidRPr="00277569">
        <w:rPr>
          <w:lang w:eastAsia="ru-RU"/>
        </w:rPr>
        <w:t>ставка налога на добавленную стоимость (</w:t>
      </w:r>
      <w:r w:rsidRPr="00ED5E43">
        <w:rPr>
          <w:lang w:eastAsia="ru-RU"/>
        </w:rPr>
        <w:t>20 %).</w:t>
      </w:r>
    </w:p>
    <w:p w:rsidR="00277569" w:rsidRDefault="00277569" w:rsidP="00ED5E43">
      <w:pPr>
        <w:rPr>
          <w:lang w:eastAsia="ru-RU"/>
        </w:rPr>
      </w:pPr>
      <w:r>
        <w:rPr>
          <w:lang w:eastAsia="ru-RU"/>
        </w:rPr>
        <w:t>Отпускная цена единицы продукции (</w:t>
      </w:r>
      <w:r>
        <w:rPr>
          <w:i/>
          <w:lang w:eastAsia="ru-RU"/>
        </w:rPr>
        <w:t>Ц</w:t>
      </w:r>
      <w:r>
        <w:rPr>
          <w:i/>
          <w:sz w:val="16"/>
          <w:szCs w:val="16"/>
          <w:lang w:eastAsia="ru-RU"/>
        </w:rPr>
        <w:t>отп</w:t>
      </w:r>
      <w:r>
        <w:rPr>
          <w:lang w:eastAsia="ru-RU"/>
        </w:rPr>
        <w:t>) рассчитывается по (5.11)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277569" w:rsidRPr="00CD4951" w:rsidTr="00CD4951">
        <w:trPr>
          <w:jc w:val="right"/>
        </w:trPr>
        <w:tc>
          <w:tcPr>
            <w:tcW w:w="8461" w:type="dxa"/>
            <w:shd w:val="clear" w:color="auto" w:fill="auto"/>
          </w:tcPr>
          <w:p w:rsidR="00277569" w:rsidRPr="00CD4951" w:rsidRDefault="00277569" w:rsidP="00CD4951">
            <w:pPr>
              <w:pStyle w:val="af0"/>
            </w:pPr>
            <w:r w:rsidRPr="00CD4951">
              <w:object w:dxaOrig="2580" w:dyaOrig="360">
                <v:shape id="_x0000_i1088" type="#_x0000_t75" style="width:129pt;height:18pt" o:ole="">
                  <v:imagedata r:id="rId256" o:title=""/>
                </v:shape>
                <o:OLEObject Type="Embed" ProgID="Equation.DSMT4" ShapeID="_x0000_i1088" DrawAspect="Content" ObjectID="_1556394661" r:id="rId257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277569" w:rsidRPr="00CD4951" w:rsidRDefault="00277569" w:rsidP="00CD4951">
            <w:pPr>
              <w:pStyle w:val="af0"/>
            </w:pPr>
            <w:r w:rsidRPr="00CD4951">
              <w:t>(5.11)</w:t>
            </w:r>
          </w:p>
        </w:tc>
      </w:tr>
    </w:tbl>
    <w:p w:rsidR="000E7273" w:rsidRDefault="00A6521B" w:rsidP="00277569">
      <w:pPr>
        <w:rPr>
          <w:lang w:eastAsia="ru-RU"/>
        </w:rPr>
      </w:pPr>
      <w:r>
        <w:rPr>
          <w:lang w:eastAsia="ru-RU"/>
        </w:rPr>
        <w:t xml:space="preserve">Объём реализации устройства установлен на уровне 5000 шт. </w:t>
      </w:r>
      <w:r w:rsidR="000E7273">
        <w:rPr>
          <w:lang w:eastAsia="ru-RU"/>
        </w:rPr>
        <w:t>в год.</w:t>
      </w:r>
      <w:r w:rsidR="00ED5E43">
        <w:rPr>
          <w:lang w:eastAsia="ru-RU"/>
        </w:rPr>
        <w:t xml:space="preserve"> </w:t>
      </w:r>
      <w:r w:rsidR="000E7273">
        <w:rPr>
          <w:lang w:eastAsia="ru-RU"/>
        </w:rPr>
        <w:t>Чистая прибыль (как результат в году</w:t>
      </w:r>
      <w:r w:rsidR="000E7273" w:rsidRPr="000E7273">
        <w:rPr>
          <w:i/>
          <w:lang w:eastAsia="ru-RU"/>
        </w:rPr>
        <w:t xml:space="preserve"> </w:t>
      </w:r>
      <w:r w:rsidR="000E7273">
        <w:rPr>
          <w:i/>
          <w:lang w:val="en-US" w:eastAsia="ru-RU"/>
        </w:rPr>
        <w:t>t</w:t>
      </w:r>
      <w:r w:rsidR="000E7273">
        <w:rPr>
          <w:lang w:eastAsia="ru-RU"/>
        </w:rPr>
        <w:t>)</w:t>
      </w:r>
      <w:r w:rsidR="000E7273" w:rsidRPr="000E7273">
        <w:rPr>
          <w:lang w:eastAsia="ru-RU"/>
        </w:rPr>
        <w:t xml:space="preserve"> (5.12)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BF4716" w:rsidRDefault="000E7273" w:rsidP="00BF4716">
            <w:pPr>
              <w:pStyle w:val="af0"/>
            </w:pPr>
            <w:r w:rsidRPr="00BF4716">
              <w:object w:dxaOrig="2079" w:dyaOrig="620">
                <v:shape id="_x0000_i1089" type="#_x0000_t75" style="width:115pt;height:34.5pt" o:ole="">
                  <v:imagedata r:id="rId258" o:title=""/>
                </v:shape>
                <o:OLEObject Type="Embed" ProgID="Equation.DSMT4" ShapeID="_x0000_i1089" DrawAspect="Content" ObjectID="_1556394662" r:id="rId259"/>
              </w:object>
            </w:r>
            <w:r w:rsidRPr="00BF4716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BF4716" w:rsidRDefault="000E7273" w:rsidP="00BF4716">
            <w:pPr>
              <w:pStyle w:val="af0"/>
            </w:pPr>
            <w:r w:rsidRPr="00BF4716">
              <w:t>(5.12)</w:t>
            </w:r>
          </w:p>
        </w:tc>
      </w:tr>
    </w:tbl>
    <w:p w:rsidR="000E7273" w:rsidRDefault="000E7273" w:rsidP="000E7273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val="en-US" w:eastAsia="ru-RU"/>
        </w:rPr>
        <w:t>N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>
        <w:rPr>
          <w:lang w:eastAsia="ru-RU"/>
        </w:rPr>
        <w:t>годовой объем выпуска продукции, нат. ед.;</w:t>
      </w:r>
    </w:p>
    <w:p w:rsidR="000E7273" w:rsidRPr="000E7273" w:rsidRDefault="000E7273" w:rsidP="000E7273">
      <w:r w:rsidRPr="000E7273">
        <w:rPr>
          <w:i/>
          <w:lang w:eastAsia="ru-RU"/>
        </w:rPr>
        <w:t>П</w:t>
      </w:r>
      <w:r>
        <w:rPr>
          <w:i/>
          <w:sz w:val="16"/>
          <w:szCs w:val="16"/>
          <w:lang w:eastAsia="ru-RU"/>
        </w:rPr>
        <w:t>ед</w:t>
      </w:r>
      <w:r>
        <w:rPr>
          <w:lang w:eastAsia="ru-RU"/>
        </w:rPr>
        <w:t xml:space="preserve"> – </w:t>
      </w:r>
      <w:r w:rsidRPr="000E7273">
        <w:t>прибыль, п</w:t>
      </w:r>
      <w:r>
        <w:t>риходящаяся на единицу изделия,</w:t>
      </w:r>
      <w:r w:rsidRPr="000E7273">
        <w:t xml:space="preserve"> </w:t>
      </w:r>
      <w:r w:rsidR="00184697">
        <w:t>BYN</w:t>
      </w:r>
      <w:r w:rsidRPr="000E7273">
        <w:t>;</w:t>
      </w:r>
    </w:p>
    <w:p w:rsidR="00311E14" w:rsidRPr="00311E14" w:rsidRDefault="000E7273" w:rsidP="00311E14">
      <w:r>
        <w:rPr>
          <w:i/>
          <w:lang w:eastAsia="ru-RU"/>
        </w:rPr>
        <w:t>Н</w:t>
      </w:r>
      <w:r>
        <w:rPr>
          <w:i/>
          <w:sz w:val="16"/>
          <w:szCs w:val="16"/>
          <w:lang w:eastAsia="ru-RU"/>
        </w:rPr>
        <w:t xml:space="preserve">п </w:t>
      </w:r>
      <w:r>
        <w:t xml:space="preserve">– ставка налога на прибыль, </w:t>
      </w:r>
      <w:r w:rsidRPr="00ED5E43">
        <w:t>18%.</w:t>
      </w:r>
    </w:p>
    <w:p w:rsidR="000E7273" w:rsidRDefault="000E7273" w:rsidP="000E7273">
      <w:pPr>
        <w:pStyle w:val="2"/>
      </w:pPr>
      <w:bookmarkStart w:id="20" w:name="_Toc482652632"/>
      <w:r w:rsidRPr="000E7273">
        <w:t>Расч</w:t>
      </w:r>
      <w:r>
        <w:t>ё</w:t>
      </w:r>
      <w:r w:rsidRPr="000E7273">
        <w:t>т затрат на производство нового изделия</w:t>
      </w:r>
      <w:bookmarkEnd w:id="20"/>
    </w:p>
    <w:p w:rsidR="000E7273" w:rsidRDefault="000E7273" w:rsidP="000E7273">
      <w:r w:rsidRPr="000E7273">
        <w:t>Затраты на производство нового изделия можно рассчитать по</w:t>
      </w:r>
      <w:r>
        <w:t xml:space="preserve"> (5.13)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BF4716" w:rsidRDefault="000E7273" w:rsidP="00BF4716">
            <w:pPr>
              <w:pStyle w:val="af0"/>
            </w:pPr>
            <w:r w:rsidRPr="00BF4716">
              <w:object w:dxaOrig="1520" w:dyaOrig="360">
                <v:shape id="_x0000_i1090" type="#_x0000_t75" style="width:87.5pt;height:20.5pt" o:ole="">
                  <v:imagedata r:id="rId260" o:title=""/>
                </v:shape>
                <o:OLEObject Type="Embed" ProgID="Equation.DSMT4" ShapeID="_x0000_i1090" DrawAspect="Content" ObjectID="_1556394663" r:id="rId261"/>
              </w:objec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BF4716" w:rsidRDefault="000E7273" w:rsidP="00BF4716">
            <w:pPr>
              <w:pStyle w:val="af0"/>
            </w:pPr>
            <w:r w:rsidRPr="00BF4716">
              <w:t>(5.13)</w:t>
            </w:r>
          </w:p>
        </w:tc>
      </w:tr>
    </w:tbl>
    <w:p w:rsidR="000E7273" w:rsidRDefault="000E7273" w:rsidP="000E7273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КВ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 w:rsidR="00CD4951">
        <w:rPr>
          <w:lang w:eastAsia="ru-RU"/>
        </w:rPr>
        <w:t>капитальные вложения;</w:t>
      </w:r>
    </w:p>
    <w:p w:rsidR="00CD4951" w:rsidRDefault="00CD4951" w:rsidP="00CD4951">
      <w:pPr>
        <w:rPr>
          <w:lang w:eastAsia="ru-RU"/>
        </w:rPr>
      </w:pPr>
      <w:r>
        <w:rPr>
          <w:i/>
          <w:lang w:eastAsia="ru-RU"/>
        </w:rPr>
        <w:t>К</w:t>
      </w:r>
      <w:r>
        <w:rPr>
          <w:i/>
          <w:sz w:val="16"/>
          <w:szCs w:val="16"/>
          <w:lang w:eastAsia="ru-RU"/>
        </w:rPr>
        <w:t>ППЗ</w:t>
      </w:r>
      <w:r w:rsidRPr="000E7273">
        <w:rPr>
          <w:lang w:eastAsia="ru-RU"/>
        </w:rPr>
        <w:t xml:space="preserve"> </w:t>
      </w:r>
      <w:r w:rsidRPr="0081137E">
        <w:rPr>
          <w:lang w:eastAsia="ru-RU"/>
        </w:rPr>
        <w:t>–</w:t>
      </w:r>
      <w:r w:rsidRPr="000E7273">
        <w:rPr>
          <w:lang w:eastAsia="ru-RU"/>
        </w:rPr>
        <w:t xml:space="preserve"> </w:t>
      </w:r>
      <w:r w:rsidRPr="00CD4951">
        <w:rPr>
          <w:lang w:eastAsia="ru-RU"/>
        </w:rPr>
        <w:t>предпроизводственные затраты</w:t>
      </w:r>
      <w:r w:rsidR="00184697">
        <w:rPr>
          <w:lang w:eastAsia="ru-RU"/>
        </w:rPr>
        <w:t xml:space="preserve"> или </w:t>
      </w:r>
      <w:r w:rsidR="00184697">
        <w:rPr>
          <w:i/>
          <w:lang w:val="en-US" w:eastAsia="ru-RU"/>
        </w:rPr>
        <w:t>S</w:t>
      </w:r>
      <w:r w:rsidR="00184697">
        <w:rPr>
          <w:i/>
          <w:sz w:val="16"/>
          <w:szCs w:val="16"/>
          <w:lang w:eastAsia="ru-RU"/>
        </w:rPr>
        <w:t>НИОКР</w:t>
      </w:r>
      <w:r>
        <w:rPr>
          <w:lang w:eastAsia="ru-RU"/>
        </w:rPr>
        <w:t>;</w:t>
      </w:r>
    </w:p>
    <w:p w:rsidR="00CD4951" w:rsidRPr="006C2C5E" w:rsidRDefault="00CD4951" w:rsidP="00D26BDB">
      <w:pPr>
        <w:ind w:left="1418" w:hanging="709"/>
        <w:rPr>
          <w:lang w:eastAsia="ru-RU"/>
        </w:rPr>
      </w:pPr>
      <w:r>
        <w:rPr>
          <w:i/>
          <w:lang w:val="en-US" w:eastAsia="ru-RU"/>
        </w:rPr>
        <w:t>S</w:t>
      </w:r>
      <w:r>
        <w:rPr>
          <w:i/>
          <w:sz w:val="16"/>
          <w:szCs w:val="16"/>
          <w:lang w:eastAsia="ru-RU"/>
        </w:rPr>
        <w:t>НИОКР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 w:rsidRPr="00CD4951">
        <w:rPr>
          <w:lang w:eastAsia="ru-RU"/>
        </w:rPr>
        <w:t xml:space="preserve">сметная стоимость НИОКР, </w:t>
      </w:r>
      <w:r w:rsidR="00184697">
        <w:rPr>
          <w:lang w:eastAsia="ru-RU"/>
        </w:rPr>
        <w:t>3</w:t>
      </w:r>
      <w:r w:rsidR="00D26BDB">
        <w:rPr>
          <w:lang w:eastAsia="ru-RU"/>
        </w:rPr>
        <w:t xml:space="preserve">000 </w:t>
      </w:r>
      <w:r w:rsidR="00184697">
        <w:t>BYN (условно)</w:t>
      </w:r>
      <w:r w:rsidR="006C2C5E" w:rsidRPr="006C2C5E">
        <w:t>.</w:t>
      </w:r>
    </w:p>
    <w:p w:rsidR="000E7273" w:rsidRDefault="000E7273" w:rsidP="000E7273">
      <w:pPr>
        <w:rPr>
          <w:lang w:eastAsia="ru-RU"/>
        </w:rPr>
      </w:pPr>
      <w:r w:rsidRPr="000E7273">
        <w:rPr>
          <w:lang w:eastAsia="ru-RU"/>
        </w:rPr>
        <w:t>Производство продукции предпол</w:t>
      </w:r>
      <w:r>
        <w:rPr>
          <w:lang w:eastAsia="ru-RU"/>
        </w:rPr>
        <w:t>агается осуществлять на действу</w:t>
      </w:r>
      <w:r w:rsidRPr="000E7273">
        <w:rPr>
          <w:lang w:eastAsia="ru-RU"/>
        </w:rPr>
        <w:t>ющем оборудовании на свободных пр</w:t>
      </w:r>
      <w:r>
        <w:rPr>
          <w:lang w:eastAsia="ru-RU"/>
        </w:rPr>
        <w:t>оизводственных мощностях, поэто</w:t>
      </w:r>
      <w:r w:rsidRPr="000E7273">
        <w:rPr>
          <w:lang w:eastAsia="ru-RU"/>
        </w:rPr>
        <w:t>му инвестиции в основной капитал не требуются</w:t>
      </w:r>
      <w:r w:rsidR="00CD4951">
        <w:rPr>
          <w:lang w:eastAsia="ru-RU"/>
        </w:rPr>
        <w:t xml:space="preserve">: 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BF4716" w:rsidRDefault="00CD4951" w:rsidP="00BF4716">
            <w:pPr>
              <w:pStyle w:val="af0"/>
              <w:rPr>
                <w:highlight w:val="yellow"/>
              </w:rPr>
            </w:pPr>
            <w:r w:rsidRPr="00BF4716">
              <w:object w:dxaOrig="2040" w:dyaOrig="360">
                <v:shape id="_x0000_i1091" type="#_x0000_t75" style="width:115pt;height:20.5pt" o:ole="">
                  <v:imagedata r:id="rId262" o:title=""/>
                </v:shape>
                <o:OLEObject Type="Embed" ProgID="Equation.DSMT4" ShapeID="_x0000_i1091" DrawAspect="Content" ObjectID="_1556394664" r:id="rId263"/>
              </w:object>
            </w:r>
            <w:r w:rsidR="000E7273" w:rsidRPr="00BF4716">
              <w:t xml:space="preserve"> 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BF4716" w:rsidRDefault="000E7273" w:rsidP="00BF4716">
            <w:pPr>
              <w:pStyle w:val="af0"/>
              <w:rPr>
                <w:highlight w:val="yellow"/>
              </w:rPr>
            </w:pPr>
          </w:p>
        </w:tc>
      </w:tr>
    </w:tbl>
    <w:p w:rsidR="000E7273" w:rsidRDefault="00CD4951" w:rsidP="00CD4951">
      <w:r>
        <w:t>Таким образом</w:t>
      </w:r>
      <w:r w:rsidRPr="00CD4951">
        <w:t>, затраты на производство нового изделия составят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0E7273" w:rsidRPr="00ED5E43" w:rsidTr="00CD4951">
        <w:trPr>
          <w:jc w:val="right"/>
        </w:trPr>
        <w:tc>
          <w:tcPr>
            <w:tcW w:w="8461" w:type="dxa"/>
            <w:shd w:val="clear" w:color="auto" w:fill="auto"/>
          </w:tcPr>
          <w:p w:rsidR="000E7273" w:rsidRPr="00184697" w:rsidRDefault="00184697" w:rsidP="00ED5E43">
            <w:pPr>
              <w:pStyle w:val="af0"/>
              <w:rPr>
                <w:highlight w:val="yellow"/>
                <w:lang w:val="en-US"/>
              </w:rPr>
            </w:pPr>
            <w:r w:rsidRPr="00595789">
              <w:rPr>
                <w:position w:val="-14"/>
              </w:rPr>
              <w:object w:dxaOrig="2799" w:dyaOrig="380">
                <v:shape id="_x0000_i1092" type="#_x0000_t75" style="width:158pt;height:21.5pt" o:ole="">
                  <v:imagedata r:id="rId264" o:title=""/>
                </v:shape>
                <o:OLEObject Type="Embed" ProgID="Equation.DSMT4" ShapeID="_x0000_i1092" DrawAspect="Content" ObjectID="_1556394665" r:id="rId265"/>
              </w:object>
            </w:r>
            <w:r w:rsidR="000E7273" w:rsidRPr="00595789">
              <w:t xml:space="preserve"> </w:t>
            </w:r>
            <w:r>
              <w:rPr>
                <w:lang w:val="en-US"/>
              </w:rPr>
              <w:t>BYN.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0E7273" w:rsidRPr="00ED5E43" w:rsidRDefault="000E7273" w:rsidP="00ED5E43">
            <w:pPr>
              <w:pStyle w:val="af0"/>
              <w:rPr>
                <w:highlight w:val="yellow"/>
              </w:rPr>
            </w:pPr>
          </w:p>
        </w:tc>
      </w:tr>
    </w:tbl>
    <w:p w:rsidR="00311E14" w:rsidRDefault="00311E14" w:rsidP="00311E14">
      <w:r>
        <w:t>Результат</w:t>
      </w:r>
      <w:r w:rsidR="00284C59">
        <w:t>ы расчётов сведены в таблицу 5.6</w:t>
      </w:r>
      <w:r>
        <w:t>, вспомогательные данные – в таблицу 5.</w:t>
      </w:r>
      <w:r w:rsidR="00284C59">
        <w:t>7</w:t>
      </w:r>
    </w:p>
    <w:p w:rsidR="00311E14" w:rsidRDefault="00311E14" w:rsidP="00311E14">
      <w:pPr>
        <w:pStyle w:val="af3"/>
      </w:pPr>
      <w:r>
        <w:t>Таблица 5.</w:t>
      </w:r>
      <w:r w:rsidR="00284C59">
        <w:t>6</w:t>
      </w:r>
      <w:r>
        <w:t xml:space="preserve"> – </w:t>
      </w:r>
      <w:r w:rsidRPr="00ED5E43">
        <w:t xml:space="preserve">Расчёт </w:t>
      </w:r>
      <w:r>
        <w:t>параметров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100"/>
        <w:gridCol w:w="1240"/>
      </w:tblGrid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Параметр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Величина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Затраты на сырьё и материалы, </w:t>
            </w:r>
            <w:r w:rsidR="00E50EBB">
              <w:t>BYN</w:t>
            </w:r>
            <w:r>
              <w:t xml:space="preserve"> 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97,71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Затраты на покупные изделия,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643,98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Основная заработная плата,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0,65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Дополнительная заработная плата,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0,06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Отчисления на социальные нужды,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0,03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Общепроизводственные расходы,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1,30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Себестоимость единицы продукции,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743,73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Плановая прибыль,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208,24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Уровень рентабельности, %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28,00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Налог на добавленную стоимость,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190,39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Отпускная цена единицы продукции,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1142,37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Чистая прибыль (как результат в году t),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 xml:space="preserve">Затраты на производство нового изделия, </w:t>
            </w:r>
            <w:r w:rsidR="00E50EBB"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</w:tr>
    </w:tbl>
    <w:p w:rsidR="00284C59" w:rsidRPr="00284C59" w:rsidRDefault="00284C59" w:rsidP="00284C59">
      <w:pPr>
        <w:pStyle w:val="af4"/>
      </w:pPr>
    </w:p>
    <w:p w:rsidR="00311E14" w:rsidRPr="00311E14" w:rsidRDefault="00311E14" w:rsidP="00311E14">
      <w:pPr>
        <w:pStyle w:val="af3"/>
      </w:pPr>
      <w:r>
        <w:t>Таблица 5.</w:t>
      </w:r>
      <w:r w:rsidR="00284C59">
        <w:t>7</w:t>
      </w:r>
      <w:r>
        <w:t xml:space="preserve"> – Вспомогательные данные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100"/>
        <w:gridCol w:w="1240"/>
      </w:tblGrid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Параметр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Величина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Норматив дополнительной заработной платы,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10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Страховые взносы на обязательное страхование,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34,6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Норматив общепроизводственных расходов,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200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Ставка рефинансирования,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14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Налог на добавленную стоимость,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20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Налог на прибыль, %</w:t>
            </w:r>
          </w:p>
        </w:tc>
        <w:tc>
          <w:tcPr>
            <w:tcW w:w="1240" w:type="dxa"/>
            <w:vAlign w:val="bottom"/>
          </w:tcPr>
          <w:p w:rsidR="00184697" w:rsidRDefault="00184697" w:rsidP="00184697">
            <w:pPr>
              <w:pStyle w:val="af4"/>
            </w:pPr>
            <w:r>
              <w:t>18</w:t>
            </w:r>
          </w:p>
        </w:tc>
      </w:tr>
      <w:tr w:rsidR="00184697" w:rsidRPr="00284C59" w:rsidTr="00F0223E">
        <w:trPr>
          <w:trHeight w:val="300"/>
        </w:trPr>
        <w:tc>
          <w:tcPr>
            <w:tcW w:w="5100" w:type="dxa"/>
            <w:vAlign w:val="bottom"/>
          </w:tcPr>
          <w:p w:rsidR="00184697" w:rsidRDefault="00184697" w:rsidP="00184697">
            <w:pPr>
              <w:pStyle w:val="af4"/>
            </w:pPr>
            <w:r>
              <w:t>Норма дисконта, %</w:t>
            </w:r>
          </w:p>
        </w:tc>
        <w:tc>
          <w:tcPr>
            <w:tcW w:w="1240" w:type="dxa"/>
            <w:vAlign w:val="bottom"/>
          </w:tcPr>
          <w:p w:rsidR="00184697" w:rsidRPr="00184697" w:rsidRDefault="00184697" w:rsidP="00184697">
            <w:pPr>
              <w:pStyle w:val="af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</w:tbl>
    <w:p w:rsidR="00311E14" w:rsidRDefault="00311E14" w:rsidP="00311E14">
      <w:pPr>
        <w:pStyle w:val="af4"/>
      </w:pPr>
    </w:p>
    <w:p w:rsidR="000E7273" w:rsidRDefault="00CD4951" w:rsidP="00CD4951">
      <w:pPr>
        <w:pStyle w:val="2"/>
      </w:pPr>
      <w:bookmarkStart w:id="21" w:name="_Toc482652633"/>
      <w:r w:rsidRPr="00CD4951">
        <w:t>Расч</w:t>
      </w:r>
      <w:r>
        <w:t>ёт</w:t>
      </w:r>
      <w:r w:rsidRPr="00CD4951">
        <w:t xml:space="preserve"> показателей экономической эффективности проекта</w:t>
      </w:r>
      <w:bookmarkEnd w:id="21"/>
    </w:p>
    <w:p w:rsidR="00CD4951" w:rsidRDefault="00CD4951" w:rsidP="00CD4951">
      <w:r w:rsidRPr="00CD4951">
        <w:t xml:space="preserve">Коэффициент дисконтирования </w:t>
      </w:r>
      <w:r>
        <w:t>(5.14)</w:t>
      </w:r>
    </w:p>
    <w:tbl>
      <w:tblPr>
        <w:tblW w:w="0" w:type="auto"/>
        <w:jc w:val="right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8461"/>
        <w:gridCol w:w="893"/>
      </w:tblGrid>
      <w:tr w:rsidR="00CD4951" w:rsidRPr="00BF4716" w:rsidTr="00CD4951">
        <w:trPr>
          <w:jc w:val="right"/>
        </w:trPr>
        <w:tc>
          <w:tcPr>
            <w:tcW w:w="8461" w:type="dxa"/>
            <w:shd w:val="clear" w:color="auto" w:fill="auto"/>
          </w:tcPr>
          <w:p w:rsidR="00CD4951" w:rsidRPr="00BF4716" w:rsidRDefault="00CD4951" w:rsidP="00BF4716">
            <w:pPr>
              <w:pStyle w:val="af0"/>
            </w:pPr>
            <w:r w:rsidRPr="00BF4716">
              <w:object w:dxaOrig="1620" w:dyaOrig="700">
                <v:shape id="_x0000_i1093" type="#_x0000_t75" style="width:81.5pt;height:35pt" o:ole="">
                  <v:imagedata r:id="rId266" o:title=""/>
                </v:shape>
                <o:OLEObject Type="Embed" ProgID="Equation.DSMT4" ShapeID="_x0000_i1093" DrawAspect="Content" ObjectID="_1556394666" r:id="rId267"/>
              </w:object>
            </w:r>
            <w:r w:rsidRPr="00BF4716">
              <w:t>,</w:t>
            </w:r>
          </w:p>
        </w:tc>
        <w:tc>
          <w:tcPr>
            <w:tcW w:w="893" w:type="dxa"/>
            <w:shd w:val="clear" w:color="auto" w:fill="auto"/>
            <w:vAlign w:val="center"/>
          </w:tcPr>
          <w:p w:rsidR="00CD4951" w:rsidRPr="00BF4716" w:rsidRDefault="00CD4951" w:rsidP="00BF4716">
            <w:pPr>
              <w:pStyle w:val="af0"/>
            </w:pPr>
            <w:r w:rsidRPr="00BF4716">
              <w:t>(5.14)</w:t>
            </w:r>
          </w:p>
        </w:tc>
      </w:tr>
    </w:tbl>
    <w:p w:rsidR="00CD4951" w:rsidRDefault="00CD4951" w:rsidP="00CD4951">
      <w:pPr>
        <w:pStyle w:val="af1"/>
        <w:rPr>
          <w:lang w:eastAsia="ru-RU"/>
        </w:rPr>
      </w:pPr>
      <w:r w:rsidRPr="0081137E">
        <w:rPr>
          <w:lang w:eastAsia="ru-RU"/>
        </w:rPr>
        <w:t xml:space="preserve">где </w:t>
      </w:r>
      <w:r>
        <w:rPr>
          <w:i/>
          <w:lang w:eastAsia="ru-RU"/>
        </w:rPr>
        <w:t>Е</w:t>
      </w:r>
      <w:r>
        <w:rPr>
          <w:i/>
          <w:sz w:val="16"/>
          <w:szCs w:val="16"/>
          <w:lang w:eastAsia="ru-RU"/>
        </w:rPr>
        <w:t>Н</w:t>
      </w:r>
      <w:r w:rsidRPr="0081137E">
        <w:rPr>
          <w:lang w:eastAsia="ru-RU"/>
        </w:rPr>
        <w:t xml:space="preserve"> –</w:t>
      </w:r>
      <w:r w:rsidRPr="000E7273">
        <w:rPr>
          <w:lang w:eastAsia="ru-RU"/>
        </w:rPr>
        <w:t xml:space="preserve"> </w:t>
      </w:r>
      <w:r>
        <w:rPr>
          <w:lang w:eastAsia="ru-RU"/>
        </w:rPr>
        <w:t xml:space="preserve">требуемая норма дисконта; </w:t>
      </w:r>
    </w:p>
    <w:p w:rsidR="00CD4951" w:rsidRDefault="00CD4951" w:rsidP="00CD4951">
      <w:pPr>
        <w:rPr>
          <w:lang w:eastAsia="ru-RU"/>
        </w:rPr>
      </w:pPr>
      <w:r>
        <w:rPr>
          <w:i/>
          <w:lang w:val="en-US" w:eastAsia="ru-RU"/>
        </w:rPr>
        <w:t>t</w:t>
      </w:r>
      <w:r>
        <w:rPr>
          <w:lang w:eastAsia="ru-RU"/>
        </w:rPr>
        <w:t xml:space="preserve"> – </w:t>
      </w:r>
      <w:r w:rsidRPr="00CD4951">
        <w:t>порядковый</w:t>
      </w:r>
      <w:r>
        <w:rPr>
          <w:lang w:eastAsia="ru-RU"/>
        </w:rPr>
        <w:t xml:space="preserve"> номер года, затраты и результаты которого приводятся к расчётному году;</w:t>
      </w:r>
    </w:p>
    <w:p w:rsidR="00CD4951" w:rsidRDefault="00CD4951" w:rsidP="00CD4951">
      <w:pPr>
        <w:rPr>
          <w:lang w:eastAsia="ru-RU"/>
        </w:rPr>
      </w:pPr>
      <w:r>
        <w:rPr>
          <w:i/>
          <w:lang w:val="en-US" w:eastAsia="ru-RU"/>
        </w:rPr>
        <w:lastRenderedPageBreak/>
        <w:t>t</w:t>
      </w:r>
      <w:r>
        <w:rPr>
          <w:i/>
          <w:sz w:val="16"/>
          <w:szCs w:val="16"/>
          <w:lang w:eastAsia="ru-RU"/>
        </w:rPr>
        <w:t>р</w:t>
      </w:r>
      <w:r>
        <w:rPr>
          <w:lang w:eastAsia="ru-RU"/>
        </w:rPr>
        <w:t xml:space="preserve"> – расчётный год, в качестве расчётного года принимается год вложения инвестиций, </w:t>
      </w:r>
      <w:r>
        <w:rPr>
          <w:i/>
          <w:lang w:val="en-US" w:eastAsia="ru-RU"/>
        </w:rPr>
        <w:t>t</w:t>
      </w:r>
      <w:r>
        <w:rPr>
          <w:i/>
          <w:sz w:val="16"/>
          <w:szCs w:val="16"/>
          <w:lang w:eastAsia="ru-RU"/>
        </w:rPr>
        <w:t>р</w:t>
      </w:r>
      <w:r>
        <w:rPr>
          <w:lang w:eastAsia="ru-RU"/>
        </w:rPr>
        <w:t xml:space="preserve"> = 1.</w:t>
      </w:r>
    </w:p>
    <w:p w:rsidR="00CD4951" w:rsidRDefault="00CD1313" w:rsidP="00CD1313">
      <w:r w:rsidRPr="00CD1313">
        <w:t>Расч</w:t>
      </w:r>
      <w:r>
        <w:t>ё</w:t>
      </w:r>
      <w:r w:rsidRPr="00CD1313">
        <w:t>т чистого дисконтированног</w:t>
      </w:r>
      <w:r>
        <w:t>о дохода за четыре года реализа</w:t>
      </w:r>
      <w:r w:rsidRPr="00CD1313">
        <w:t xml:space="preserve">ции проекта и срока окупаемости инвестиций представлены в таблице </w:t>
      </w:r>
      <w:r>
        <w:t>5</w:t>
      </w:r>
      <w:r w:rsidRPr="00CD1313">
        <w:t>.</w:t>
      </w:r>
      <w:r w:rsidR="00B97F56">
        <w:t>8</w:t>
      </w:r>
      <w:r>
        <w:t>.</w:t>
      </w:r>
    </w:p>
    <w:p w:rsidR="00CD1313" w:rsidRDefault="00CD1313" w:rsidP="00CD1313">
      <w:pPr>
        <w:pStyle w:val="af3"/>
      </w:pPr>
      <w:r>
        <w:t>Таблица 5.</w:t>
      </w:r>
      <w:r w:rsidR="00B97F56">
        <w:t>8</w:t>
      </w:r>
      <w:r>
        <w:t xml:space="preserve"> – </w:t>
      </w:r>
      <w:r w:rsidRPr="00CD1313">
        <w:t>Экономические результаты работы предприятия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40"/>
        <w:gridCol w:w="1240"/>
        <w:gridCol w:w="1240"/>
        <w:gridCol w:w="1261"/>
        <w:gridCol w:w="1261"/>
        <w:gridCol w:w="1261"/>
      </w:tblGrid>
      <w:tr w:rsidR="00B97F56" w:rsidRPr="00B97F56" w:rsidTr="00184697">
        <w:trPr>
          <w:trHeight w:val="300"/>
        </w:trPr>
        <w:tc>
          <w:tcPr>
            <w:tcW w:w="2740" w:type="dxa"/>
            <w:vMerge w:val="restart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Наименование показателей</w:t>
            </w:r>
          </w:p>
        </w:tc>
        <w:tc>
          <w:tcPr>
            <w:tcW w:w="6263" w:type="dxa"/>
            <w:gridSpan w:val="5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По годам производства</w:t>
            </w:r>
          </w:p>
        </w:tc>
      </w:tr>
      <w:tr w:rsidR="00B97F56" w:rsidRPr="00B97F56" w:rsidTr="00184697">
        <w:trPr>
          <w:trHeight w:val="300"/>
        </w:trPr>
        <w:tc>
          <w:tcPr>
            <w:tcW w:w="2740" w:type="dxa"/>
            <w:vMerge/>
            <w:hideMark/>
          </w:tcPr>
          <w:p w:rsidR="00B97F56" w:rsidRPr="00B97F56" w:rsidRDefault="00B97F56" w:rsidP="00B97F56">
            <w:pPr>
              <w:pStyle w:val="af4"/>
            </w:pP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2017</w:t>
            </w: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2018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2019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2020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2021</w:t>
            </w:r>
          </w:p>
        </w:tc>
      </w:tr>
      <w:tr w:rsidR="00B97F56" w:rsidRPr="00B97F56" w:rsidTr="00184697">
        <w:trPr>
          <w:trHeight w:val="300"/>
        </w:trPr>
        <w:tc>
          <w:tcPr>
            <w:tcW w:w="27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1</w:t>
            </w: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2</w:t>
            </w:r>
          </w:p>
        </w:tc>
        <w:tc>
          <w:tcPr>
            <w:tcW w:w="1240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3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4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5</w:t>
            </w:r>
          </w:p>
        </w:tc>
        <w:tc>
          <w:tcPr>
            <w:tcW w:w="1261" w:type="dxa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6</w:t>
            </w:r>
          </w:p>
        </w:tc>
      </w:tr>
      <w:tr w:rsidR="00184697" w:rsidRPr="00B97F56" w:rsidTr="00184697">
        <w:trPr>
          <w:trHeight w:val="3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>Выпуск изделий, шт</w:t>
            </w:r>
            <w:r>
              <w:t>.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5000</w:t>
            </w:r>
          </w:p>
        </w:tc>
      </w:tr>
      <w:tr w:rsidR="00184697" w:rsidRPr="00B97F56" w:rsidTr="00EC7E83">
        <w:trPr>
          <w:trHeight w:val="264"/>
        </w:trPr>
        <w:tc>
          <w:tcPr>
            <w:tcW w:w="2740" w:type="dxa"/>
            <w:hideMark/>
          </w:tcPr>
          <w:p w:rsidR="00184697" w:rsidRPr="00B97F56" w:rsidRDefault="00EC7E83" w:rsidP="00184697">
            <w:pPr>
              <w:pStyle w:val="af4"/>
            </w:pPr>
            <w:r w:rsidRPr="00EC7E83">
              <w:t>Чистая прибыль, 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853802,37</w:t>
            </w:r>
          </w:p>
        </w:tc>
      </w:tr>
      <w:tr w:rsidR="00184697" w:rsidRPr="00B97F56" w:rsidTr="00184697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>То</w:t>
            </w:r>
            <w:r w:rsidR="00EC7E83" w:rsidRPr="00E50EBB">
              <w:t xml:space="preserve"> </w:t>
            </w:r>
            <w:r w:rsidRPr="00B97F56">
              <w:t xml:space="preserve">же с учётом фактора времени, </w:t>
            </w:r>
            <w:r>
              <w:t>BYN</w:t>
            </w:r>
            <w:r w:rsidRPr="00B97F56">
              <w:t xml:space="preserve"> 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748949,45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656973,20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576292,28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505519,54</w:t>
            </w:r>
          </w:p>
        </w:tc>
      </w:tr>
      <w:tr w:rsidR="00B97F56" w:rsidRPr="00B97F56" w:rsidTr="00184697">
        <w:trPr>
          <w:trHeight w:val="300"/>
        </w:trPr>
        <w:tc>
          <w:tcPr>
            <w:tcW w:w="9003" w:type="dxa"/>
            <w:gridSpan w:val="6"/>
            <w:hideMark/>
          </w:tcPr>
          <w:p w:rsidR="00B97F56" w:rsidRPr="00B97F56" w:rsidRDefault="00B97F56" w:rsidP="00B97F56">
            <w:pPr>
              <w:pStyle w:val="af4"/>
            </w:pPr>
            <w:r w:rsidRPr="00B97F56">
              <w:t>Затраты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Затраты на разработку нового изделия,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Капитальные вложения,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3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Всего затрат,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Всего затрат, с учётом αt,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</w:tr>
      <w:tr w:rsidR="00184697" w:rsidRPr="00B97F56" w:rsidTr="00F0223E">
        <w:trPr>
          <w:trHeight w:val="3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ЧДД,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-3000,00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748949,45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656973,20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576292,28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505519,54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 xml:space="preserve">ЧДД с нарастающим итогом, </w:t>
            </w:r>
            <w:r>
              <w:t>BYN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–</w:t>
            </w:r>
          </w:p>
        </w:tc>
        <w:tc>
          <w:tcPr>
            <w:tcW w:w="1240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745949,45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1402922,65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1979214,93</w:t>
            </w:r>
          </w:p>
        </w:tc>
        <w:tc>
          <w:tcPr>
            <w:tcW w:w="1261" w:type="dxa"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2484734,47</w:t>
            </w:r>
          </w:p>
        </w:tc>
      </w:tr>
      <w:tr w:rsidR="00184697" w:rsidRPr="00B97F56" w:rsidTr="00F0223E">
        <w:trPr>
          <w:trHeight w:val="600"/>
        </w:trPr>
        <w:tc>
          <w:tcPr>
            <w:tcW w:w="2740" w:type="dxa"/>
            <w:hideMark/>
          </w:tcPr>
          <w:p w:rsidR="00184697" w:rsidRPr="00B97F56" w:rsidRDefault="00184697" w:rsidP="00184697">
            <w:pPr>
              <w:pStyle w:val="af4"/>
            </w:pPr>
            <w:r w:rsidRPr="00B97F56">
              <w:t>Коэффициент дисконтирования (αt)</w:t>
            </w:r>
          </w:p>
        </w:tc>
        <w:tc>
          <w:tcPr>
            <w:tcW w:w="1240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1,0000</w:t>
            </w:r>
          </w:p>
        </w:tc>
        <w:tc>
          <w:tcPr>
            <w:tcW w:w="1240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0,8772</w:t>
            </w:r>
          </w:p>
        </w:tc>
        <w:tc>
          <w:tcPr>
            <w:tcW w:w="1261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0,7695</w:t>
            </w:r>
          </w:p>
        </w:tc>
        <w:tc>
          <w:tcPr>
            <w:tcW w:w="1261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0,6750</w:t>
            </w:r>
          </w:p>
        </w:tc>
        <w:tc>
          <w:tcPr>
            <w:tcW w:w="1261" w:type="dxa"/>
            <w:noWrap/>
            <w:vAlign w:val="bottom"/>
            <w:hideMark/>
          </w:tcPr>
          <w:p w:rsidR="00184697" w:rsidRDefault="00184697" w:rsidP="00184697">
            <w:pPr>
              <w:pStyle w:val="af4"/>
            </w:pPr>
            <w:r>
              <w:t>0,5921</w:t>
            </w:r>
          </w:p>
        </w:tc>
      </w:tr>
    </w:tbl>
    <w:p w:rsidR="00A43E52" w:rsidRDefault="00A43E52" w:rsidP="00A43E52">
      <w:pPr>
        <w:pStyle w:val="1"/>
        <w:rPr>
          <w:lang w:eastAsia="ru-RU"/>
        </w:rPr>
      </w:pPr>
      <w:bookmarkStart w:id="22" w:name="_Toc482652634"/>
      <w:r>
        <w:rPr>
          <w:lang w:eastAsia="ru-RU"/>
        </w:rPr>
        <w:lastRenderedPageBreak/>
        <w:t>АНАЛИЗ РЕЗУЛЬТАТОВ ПРОЕКТИРОВАНИЯ</w:t>
      </w:r>
      <w:bookmarkEnd w:id="22"/>
    </w:p>
    <w:p w:rsidR="00B54C5B" w:rsidRDefault="00B54C5B" w:rsidP="00B54C5B">
      <w:pPr>
        <w:pStyle w:val="2"/>
        <w:rPr>
          <w:lang w:eastAsia="ru-RU"/>
        </w:rPr>
      </w:pPr>
      <w:bookmarkStart w:id="23" w:name="_Toc482652635"/>
      <w:r w:rsidRPr="00B54C5B">
        <w:rPr>
          <w:lang w:eastAsia="ru-RU"/>
        </w:rPr>
        <w:t>Анал</w:t>
      </w:r>
      <w:r w:rsidR="00C74D25">
        <w:rPr>
          <w:lang w:eastAsia="ru-RU"/>
        </w:rPr>
        <w:t xml:space="preserve">из отчётов об ошибках </w:t>
      </w:r>
      <w:r w:rsidRPr="00B54C5B">
        <w:rPr>
          <w:lang w:eastAsia="ru-RU"/>
        </w:rPr>
        <w:t>пакета Altium Designer</w:t>
      </w:r>
      <w:bookmarkEnd w:id="23"/>
    </w:p>
    <w:p w:rsidR="00B54C5B" w:rsidRDefault="00B54C5B" w:rsidP="00B54C5B">
      <w:pPr>
        <w:rPr>
          <w:lang w:eastAsia="ru-RU"/>
        </w:rPr>
      </w:pPr>
      <w:r w:rsidRPr="00B54C5B">
        <w:rPr>
          <w:lang w:eastAsia="ru-RU"/>
        </w:rPr>
        <w:t>По окончании проектирования необходимо воспользоваться инструментом верификации платы в соответствии с заданными правилами (Design Rule Check – англ.). Отчёт</w:t>
      </w:r>
      <w:r w:rsidR="00E7037B">
        <w:rPr>
          <w:lang w:eastAsia="ru-RU"/>
        </w:rPr>
        <w:t>ы</w:t>
      </w:r>
      <w:r w:rsidRPr="00B54C5B">
        <w:rPr>
          <w:lang w:eastAsia="ru-RU"/>
        </w:rPr>
        <w:t xml:space="preserve"> его работы</w:t>
      </w:r>
      <w:r w:rsidR="00E7037B">
        <w:rPr>
          <w:lang w:eastAsia="ru-RU"/>
        </w:rPr>
        <w:t xml:space="preserve"> для материнской платы и панели управления приведе</w:t>
      </w:r>
      <w:r w:rsidRPr="00B54C5B">
        <w:rPr>
          <w:lang w:eastAsia="ru-RU"/>
        </w:rPr>
        <w:t>н</w:t>
      </w:r>
      <w:r w:rsidR="00E7037B">
        <w:rPr>
          <w:lang w:eastAsia="ru-RU"/>
        </w:rPr>
        <w:t>ы</w:t>
      </w:r>
      <w:r w:rsidRPr="00B54C5B">
        <w:rPr>
          <w:lang w:eastAsia="ru-RU"/>
        </w:rPr>
        <w:t xml:space="preserve"> на рисунк</w:t>
      </w:r>
      <w:r w:rsidR="00E7037B">
        <w:rPr>
          <w:lang w:eastAsia="ru-RU"/>
        </w:rPr>
        <w:t>ах</w:t>
      </w:r>
      <w:r w:rsidRPr="00B54C5B">
        <w:rPr>
          <w:lang w:eastAsia="ru-RU"/>
        </w:rPr>
        <w:t xml:space="preserve"> </w:t>
      </w:r>
      <w:r w:rsidR="00E7037B">
        <w:rPr>
          <w:lang w:eastAsia="ru-RU"/>
        </w:rPr>
        <w:t>6</w:t>
      </w:r>
      <w:r w:rsidRPr="00B54C5B">
        <w:rPr>
          <w:lang w:eastAsia="ru-RU"/>
        </w:rPr>
        <w:t>.1</w:t>
      </w:r>
      <w:r w:rsidR="00E7037B">
        <w:rPr>
          <w:lang w:eastAsia="ru-RU"/>
        </w:rPr>
        <w:t xml:space="preserve"> и </w:t>
      </w:r>
      <w:r w:rsidR="00441A8F">
        <w:rPr>
          <w:lang w:eastAsia="ru-RU"/>
        </w:rPr>
        <w:t>6.</w:t>
      </w:r>
      <w:r w:rsidR="00E7037B">
        <w:rPr>
          <w:lang w:eastAsia="ru-RU"/>
        </w:rPr>
        <w:t>2.</w:t>
      </w:r>
    </w:p>
    <w:p w:rsidR="00E7037B" w:rsidRDefault="00E7037B" w:rsidP="00441A8F">
      <w:pPr>
        <w:pStyle w:val="ae"/>
        <w:spacing w:after="0"/>
        <w:rPr>
          <w:lang w:val="en-US"/>
        </w:rPr>
      </w:pPr>
      <w:r>
        <w:drawing>
          <wp:inline distT="0" distB="0" distL="0" distR="0" wp14:anchorId="61829BF3" wp14:editId="09096468">
            <wp:extent cx="4900763" cy="3600000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>
                      <a:extLst>
                        <a:ext uri="{BEBA8EAE-BF5A-486C-A8C5-ECC9F3942E4B}">
                          <a14:imgProps xmlns:a14="http://schemas.microsoft.com/office/drawing/2010/main">
                            <a14:imgLayer r:embed="rId269"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5229" t="12980" r="20382" b="2939"/>
                    <a:stretch/>
                  </pic:blipFill>
                  <pic:spPr bwMode="auto">
                    <a:xfrm>
                      <a:off x="0" y="0"/>
                      <a:ext cx="4900763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37B" w:rsidRDefault="00E7037B" w:rsidP="00441A8F">
      <w:pPr>
        <w:pStyle w:val="ae"/>
        <w:spacing w:before="0"/>
      </w:pPr>
      <w:r>
        <w:t>Рисунок 6.1 – Отчёт о верификации файла материнской платы</w:t>
      </w:r>
    </w:p>
    <w:p w:rsidR="00757123" w:rsidRDefault="00441A8F" w:rsidP="00E7037B">
      <w:pPr>
        <w:pStyle w:val="ae"/>
      </w:pPr>
      <w:r>
        <w:drawing>
          <wp:inline distT="0" distB="0" distL="0" distR="0" wp14:anchorId="7CE58EA1" wp14:editId="398C6B71">
            <wp:extent cx="4320000" cy="2495390"/>
            <wp:effectExtent l="0" t="0" r="4445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>
                      <a:extLst>
                        <a:ext uri="{BEBA8EAE-BF5A-486C-A8C5-ECC9F3942E4B}">
                          <a14:imgProps xmlns:a14="http://schemas.microsoft.com/office/drawing/2010/main">
                            <a14:imgLayer r:embed="rId271"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15053" t="24137" r="20185" b="6804"/>
                    <a:stretch/>
                  </pic:blipFill>
                  <pic:spPr bwMode="auto">
                    <a:xfrm>
                      <a:off x="0" y="0"/>
                      <a:ext cx="4320000" cy="249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123" w:rsidRDefault="00757123" w:rsidP="00757123">
      <w:pPr>
        <w:pStyle w:val="ae"/>
      </w:pPr>
      <w:r>
        <w:t>Рисунок 6.2 – Отчёт о верификации файла материнской платы</w:t>
      </w:r>
    </w:p>
    <w:p w:rsidR="00757123" w:rsidRPr="00BE7347" w:rsidRDefault="00757123" w:rsidP="00BE7347">
      <w:r>
        <w:lastRenderedPageBreak/>
        <w:t>Видно, что отчёты дают предупреждения и ошибки типа «Не до конца соединённая цепь» (</w:t>
      </w:r>
      <w:r>
        <w:rPr>
          <w:lang w:val="en-US"/>
        </w:rPr>
        <w:t>Un</w:t>
      </w:r>
      <w:r w:rsidRPr="00757123">
        <w:t>-</w:t>
      </w:r>
      <w:r>
        <w:rPr>
          <w:lang w:val="en-US"/>
        </w:rPr>
        <w:t>Routed</w:t>
      </w:r>
      <w:r w:rsidRPr="00757123">
        <w:t xml:space="preserve"> </w:t>
      </w:r>
      <w:r>
        <w:rPr>
          <w:lang w:val="en-US"/>
        </w:rPr>
        <w:t>Net</w:t>
      </w:r>
      <w:r w:rsidRPr="00757123">
        <w:t xml:space="preserve"> </w:t>
      </w:r>
      <w:r>
        <w:rPr>
          <w:lang w:val="en-US"/>
        </w:rPr>
        <w:t>Constraint</w:t>
      </w:r>
      <w:r w:rsidRPr="00757123">
        <w:t xml:space="preserve"> </w:t>
      </w:r>
      <w:r>
        <w:t>–</w:t>
      </w:r>
      <w:r w:rsidRPr="00757123">
        <w:t xml:space="preserve"> </w:t>
      </w:r>
      <w:r>
        <w:t>англ.). Сообщения подобного плана срабатывают по причине наличия в посадочных местах некоторых электрорадиоэлементов отверстий без металлизации (</w:t>
      </w:r>
      <w:r>
        <w:rPr>
          <w:lang w:val="en-US"/>
        </w:rPr>
        <w:t>Not</w:t>
      </w:r>
      <w:r w:rsidRPr="00757123">
        <w:t xml:space="preserve"> </w:t>
      </w:r>
      <w:r>
        <w:rPr>
          <w:lang w:val="en-US"/>
        </w:rPr>
        <w:t>Plated</w:t>
      </w:r>
      <w:r w:rsidRPr="00757123">
        <w:t xml:space="preserve"> </w:t>
      </w:r>
      <w:r>
        <w:rPr>
          <w:lang w:val="en-US"/>
        </w:rPr>
        <w:t>Pad</w:t>
      </w:r>
      <w:r w:rsidRPr="00757123">
        <w:t xml:space="preserve"> </w:t>
      </w:r>
      <w:r>
        <w:t>–</w:t>
      </w:r>
      <w:r w:rsidRPr="00757123">
        <w:t xml:space="preserve"> </w:t>
      </w:r>
      <w:r>
        <w:t>англ.)</w:t>
      </w:r>
      <w:r w:rsidR="00BE7347" w:rsidRPr="00BE7347">
        <w:t xml:space="preserve">. </w:t>
      </w:r>
      <w:r w:rsidR="00BE7347">
        <w:rPr>
          <w:lang w:val="en-US"/>
        </w:rPr>
        <w:t>Altium</w:t>
      </w:r>
      <w:r w:rsidR="00BE7347" w:rsidRPr="00BE7347">
        <w:t xml:space="preserve"> </w:t>
      </w:r>
      <w:r w:rsidR="00BE7347">
        <w:rPr>
          <w:lang w:val="en-US"/>
        </w:rPr>
        <w:t>Designer</w:t>
      </w:r>
      <w:r w:rsidR="00BE7347" w:rsidRPr="00BE7347">
        <w:t xml:space="preserve"> </w:t>
      </w:r>
      <w:r w:rsidR="00BE7347">
        <w:t xml:space="preserve">считает их частями определённой цепи, несмотря на отсутствие задания таковой при разработке устройства, отчего и выдаёт предупреждения при осуществлении </w:t>
      </w:r>
      <w:r w:rsidR="00BE7347" w:rsidRPr="00BE7347">
        <w:t xml:space="preserve">Design Rule Check. </w:t>
      </w:r>
      <w:r w:rsidR="00BE7347">
        <w:t>Срабатывание ложное, следовательно, настоящие ошибки в проектах отсутствуют.</w:t>
      </w:r>
    </w:p>
    <w:p w:rsidR="00B54C5B" w:rsidRDefault="00BE7347" w:rsidP="00BE7347">
      <w:pPr>
        <w:pStyle w:val="2"/>
        <w:rPr>
          <w:lang w:eastAsia="ru-RU"/>
        </w:rPr>
      </w:pPr>
      <w:bookmarkStart w:id="24" w:name="_Toc482652636"/>
      <w:r>
        <w:rPr>
          <w:lang w:eastAsia="ru-RU"/>
        </w:rPr>
        <w:t>Анализ результатов конструкторских расчётов</w:t>
      </w:r>
      <w:bookmarkEnd w:id="24"/>
    </w:p>
    <w:p w:rsidR="00441A8F" w:rsidRDefault="00441A8F" w:rsidP="00441A8F">
      <w:pPr>
        <w:rPr>
          <w:lang w:eastAsia="ru-RU"/>
        </w:rPr>
      </w:pPr>
      <w:r>
        <w:rPr>
          <w:lang w:eastAsia="ru-RU"/>
        </w:rPr>
        <w:t>Расчёты</w:t>
      </w:r>
      <w:r w:rsidRPr="00441A8F">
        <w:rPr>
          <w:lang w:eastAsia="ru-RU"/>
        </w:rPr>
        <w:t xml:space="preserve"> вибрационного режима</w:t>
      </w:r>
      <w:r>
        <w:rPr>
          <w:lang w:eastAsia="ru-RU"/>
        </w:rPr>
        <w:t xml:space="preserve"> показали, что обе платы обладают достаточной усталостной долговечностью и успешно проходят проверку правила октавы. Это подтверждает теоретическую возможность работы бортового мультимедийного компьютера в условиях установки в транспортное средство.</w:t>
      </w:r>
    </w:p>
    <w:p w:rsidR="00441A8F" w:rsidRDefault="00441A8F" w:rsidP="00441A8F">
      <w:pPr>
        <w:rPr>
          <w:lang w:eastAsia="ru-RU"/>
        </w:rPr>
      </w:pPr>
      <w:r>
        <w:rPr>
          <w:lang w:eastAsia="ru-RU"/>
        </w:rPr>
        <w:t>Материнская плата базового блока является многослойной, её толщина определяется суммированием величин толщин каждого из проводящих и изолирующих слоёв. В свою очередь, печатная плата панели управления является двухслойной и расчёт вибрационного режима повлиял на выбор материала и параметров:</w:t>
      </w:r>
    </w:p>
    <w:p w:rsidR="00441A8F" w:rsidRDefault="00441A8F" w:rsidP="00441A8F">
      <w:pPr>
        <w:pStyle w:val="a0"/>
        <w:rPr>
          <w:lang w:eastAsia="ru-RU"/>
        </w:rPr>
      </w:pPr>
      <w:r>
        <w:rPr>
          <w:lang w:eastAsia="ru-RU"/>
        </w:rPr>
        <w:t xml:space="preserve">в качестве материала необходимо использовать стеклотекстолит толщиной 1,33 мм типа </w:t>
      </w:r>
      <w:r w:rsidRPr="007401F7">
        <w:rPr>
          <w:lang w:eastAsia="ru-RU"/>
        </w:rPr>
        <w:t>СТЭФ</w:t>
      </w:r>
      <w:r>
        <w:rPr>
          <w:lang w:eastAsia="ru-RU"/>
        </w:rPr>
        <w:t>;</w:t>
      </w:r>
    </w:p>
    <w:p w:rsidR="00441A8F" w:rsidRPr="007401F7" w:rsidRDefault="00441A8F" w:rsidP="00441A8F">
      <w:pPr>
        <w:pStyle w:val="a0"/>
        <w:rPr>
          <w:lang w:eastAsia="ru-RU"/>
        </w:rPr>
      </w:pPr>
      <w:r>
        <w:rPr>
          <w:lang w:eastAsia="ru-RU"/>
        </w:rPr>
        <w:t>для закрепления печатной платы в корпусе необходимо использовать пять винтов вместо стандартных четырёх.</w:t>
      </w:r>
    </w:p>
    <w:p w:rsidR="00B409A4" w:rsidRDefault="00B409A4" w:rsidP="00B409A4">
      <w:pPr>
        <w:rPr>
          <w:lang w:eastAsia="ru-RU"/>
        </w:rPr>
      </w:pPr>
      <w:r>
        <w:rPr>
          <w:lang w:eastAsia="ru-RU"/>
        </w:rPr>
        <w:t>На рисунке 6.3 представлена блок-диаграмма подсистемы питания с обозначением потребляемых токов в каждом из доменов питания.</w:t>
      </w:r>
    </w:p>
    <w:p w:rsidR="00B409A4" w:rsidRDefault="00B409A4" w:rsidP="00B409A4">
      <w:pPr>
        <w:pStyle w:val="ae"/>
        <w:spacing w:after="0"/>
      </w:pPr>
      <w:r w:rsidRPr="00463AC2">
        <w:object w:dxaOrig="12105" w:dyaOrig="4350">
          <v:shape id="_x0000_i1094" type="#_x0000_t75" style="width:505pt;height:181pt" o:ole="">
            <v:imagedata r:id="rId272" o:title=""/>
          </v:shape>
          <o:OLEObject Type="Embed" ProgID="Visio.Drawing.15" ShapeID="_x0000_i1094" DrawAspect="Content" ObjectID="_1556394667" r:id="rId273"/>
        </w:object>
      </w:r>
    </w:p>
    <w:p w:rsidR="00B409A4" w:rsidRPr="00463AC2" w:rsidRDefault="00B409A4" w:rsidP="00B409A4">
      <w:pPr>
        <w:pStyle w:val="ae"/>
        <w:spacing w:before="0"/>
      </w:pPr>
      <w:r>
        <w:t xml:space="preserve">Рисунок </w:t>
      </w:r>
      <w:r w:rsidR="00BB48FC">
        <w:t>6.</w:t>
      </w:r>
      <w:r>
        <w:t>3 – Подсистема питания устройства</w:t>
      </w:r>
    </w:p>
    <w:p w:rsidR="00B409A4" w:rsidRPr="00F248B3" w:rsidRDefault="00B409A4" w:rsidP="00B409A4">
      <w:pPr>
        <w:rPr>
          <w:lang w:eastAsia="ru-RU"/>
        </w:rPr>
      </w:pPr>
      <w:r>
        <w:rPr>
          <w:lang w:eastAsia="ru-RU"/>
        </w:rPr>
        <w:lastRenderedPageBreak/>
        <w:t>Расчёты теплового режима показали, что и материнская плата, и панель управления в заданном объёме герметичного корпуса соблюдают температурные граничные условия и, следовательно, могут эксплуатироваться в заданных температурных условиях.</w:t>
      </w:r>
    </w:p>
    <w:p w:rsidR="00D13DAE" w:rsidRDefault="00B409A4" w:rsidP="0035311E">
      <w:pPr>
        <w:rPr>
          <w:lang w:eastAsia="ru-RU"/>
        </w:rPr>
      </w:pPr>
      <w:r>
        <w:rPr>
          <w:lang w:eastAsia="ru-RU"/>
        </w:rPr>
        <w:t xml:space="preserve">Установлено время безотказной работы 5 лет. </w:t>
      </w:r>
      <w:r w:rsidR="0035311E">
        <w:rPr>
          <w:lang w:eastAsia="ru-RU"/>
        </w:rPr>
        <w:t>Р</w:t>
      </w:r>
      <w:r>
        <w:rPr>
          <w:lang w:eastAsia="ru-RU"/>
        </w:rPr>
        <w:t>а</w:t>
      </w:r>
      <w:r w:rsidR="0035311E">
        <w:rPr>
          <w:lang w:eastAsia="ru-RU"/>
        </w:rPr>
        <w:t>счёты</w:t>
      </w:r>
      <w:r>
        <w:rPr>
          <w:lang w:eastAsia="ru-RU"/>
        </w:rPr>
        <w:t xml:space="preserve"> надёжности для материнской платы и панели управления </w:t>
      </w:r>
      <w:r w:rsidR="00D13DAE">
        <w:rPr>
          <w:lang w:eastAsia="ru-RU"/>
        </w:rPr>
        <w:t>выявили</w:t>
      </w:r>
      <w:r w:rsidR="0035311E">
        <w:rPr>
          <w:lang w:eastAsia="ru-RU"/>
        </w:rPr>
        <w:t xml:space="preserve"> высокий показатель коэффициента готовности устройства</w:t>
      </w:r>
      <w:r w:rsidR="00D13DAE">
        <w:rPr>
          <w:lang w:eastAsia="ru-RU"/>
        </w:rPr>
        <w:t xml:space="preserve">: </w:t>
      </w:r>
      <w:r w:rsidR="00D13DAE" w:rsidRPr="00D13DAE">
        <w:rPr>
          <w:lang w:eastAsia="ru-RU"/>
        </w:rPr>
        <w:t>0,999995016</w:t>
      </w:r>
      <w:r w:rsidR="00D13DAE">
        <w:rPr>
          <w:lang w:eastAsia="ru-RU"/>
        </w:rPr>
        <w:t xml:space="preserve"> и </w:t>
      </w:r>
      <w:r w:rsidR="00D13DAE" w:rsidRPr="00D13DAE">
        <w:rPr>
          <w:lang w:eastAsia="ru-RU"/>
        </w:rPr>
        <w:t>0,999998983</w:t>
      </w:r>
      <w:r w:rsidR="00D13DAE">
        <w:rPr>
          <w:lang w:eastAsia="ru-RU"/>
        </w:rPr>
        <w:t xml:space="preserve">, – но низкий показатель коэффициента ремонтопригодности: </w:t>
      </w:r>
      <w:r w:rsidR="00D13DAE" w:rsidRPr="00D13DAE">
        <w:rPr>
          <w:lang w:eastAsia="ru-RU"/>
        </w:rPr>
        <w:t>4,98375</w:t>
      </w:r>
      <w:r w:rsidR="00D13DAE">
        <w:rPr>
          <w:lang w:eastAsia="ru-RU"/>
        </w:rPr>
        <w:t>*10</w:t>
      </w:r>
      <w:r w:rsidR="00D13DAE" w:rsidRPr="00D13DAE">
        <w:rPr>
          <w:lang w:eastAsia="ru-RU"/>
        </w:rPr>
        <w:t>^-6</w:t>
      </w:r>
      <w:r w:rsidR="00D13DAE">
        <w:rPr>
          <w:lang w:eastAsia="ru-RU"/>
        </w:rPr>
        <w:t xml:space="preserve"> и </w:t>
      </w:r>
      <w:r w:rsidR="00D13DAE" w:rsidRPr="00D13DAE">
        <w:rPr>
          <w:lang w:eastAsia="ru-RU"/>
        </w:rPr>
        <w:t>1,01667</w:t>
      </w:r>
      <w:r w:rsidR="00D13DAE">
        <w:rPr>
          <w:lang w:eastAsia="ru-RU"/>
        </w:rPr>
        <w:t>*10</w:t>
      </w:r>
      <w:r w:rsidR="00D13DAE" w:rsidRPr="00D13DAE">
        <w:rPr>
          <w:lang w:eastAsia="ru-RU"/>
        </w:rPr>
        <w:t>^-6</w:t>
      </w:r>
      <w:r w:rsidR="00D13DAE">
        <w:rPr>
          <w:lang w:eastAsia="ru-RU"/>
        </w:rPr>
        <w:t>. Очевидно, что широко используемые поверхностно-монтируемые компоненты имеют высокие показатели надёжности, однако, в случае отказа их замена крайне затруднительна и невозможна в домашних условиях, ремонту они не подлежат.</w:t>
      </w:r>
    </w:p>
    <w:p w:rsidR="00034D6D" w:rsidRDefault="00D13DAE" w:rsidP="0035311E">
      <w:pPr>
        <w:rPr>
          <w:lang w:eastAsia="ru-RU"/>
        </w:rPr>
      </w:pPr>
      <w:r>
        <w:rPr>
          <w:lang w:eastAsia="ru-RU"/>
        </w:rPr>
        <w:t>Большое количество разборных соединений в материнской плате привело к значительному снижению показателя вероятности безотказной работы: 0,675 против 0,925 у панели управления.</w:t>
      </w:r>
    </w:p>
    <w:p w:rsidR="00B409A4" w:rsidRDefault="00034D6D" w:rsidP="0035311E">
      <w:pPr>
        <w:rPr>
          <w:lang w:eastAsia="ru-RU"/>
        </w:rPr>
      </w:pPr>
      <w:r>
        <w:rPr>
          <w:lang w:eastAsia="ru-RU"/>
        </w:rPr>
        <w:t>Результаты расчёта эргономических параметров установили ряд целесообразных ограничений на габариты элементов панели управления. Расстояние от пользователя до панели 0,4 м является ключевым параметром в расчёте и, при его изменении, жизненно необходим пересмотр результатов во избежание создания дискомфорта при использовании бортового мультимедийного компьютера по прямому назначению.</w:t>
      </w:r>
    </w:p>
    <w:p w:rsidR="00BE7347" w:rsidRDefault="00BE7347" w:rsidP="00BE7347">
      <w:pPr>
        <w:pStyle w:val="2"/>
        <w:rPr>
          <w:lang w:eastAsia="ru-RU"/>
        </w:rPr>
      </w:pPr>
      <w:bookmarkStart w:id="25" w:name="_Toc482652637"/>
      <w:r>
        <w:rPr>
          <w:lang w:eastAsia="ru-RU"/>
        </w:rPr>
        <w:t>Анализ результатов технико-экономического обоснования</w:t>
      </w:r>
      <w:bookmarkEnd w:id="25"/>
    </w:p>
    <w:p w:rsidR="00BE7347" w:rsidRDefault="00BE7347" w:rsidP="00BE7347">
      <w:r w:rsidRPr="00D54174">
        <w:t>В результате технико-экономического обоснования инвестиций по производству нового изделия были пол</w:t>
      </w:r>
      <w:r>
        <w:t>учены следующие значения показа</w:t>
      </w:r>
      <w:r w:rsidRPr="00D54174">
        <w:t>телей экономической эффективности</w:t>
      </w:r>
      <w:r>
        <w:t>:</w:t>
      </w:r>
    </w:p>
    <w:p w:rsidR="00BE7347" w:rsidRDefault="00BE7347" w:rsidP="00BE7347">
      <w:pPr>
        <w:pStyle w:val="a0"/>
      </w:pPr>
      <w:r>
        <w:t>ч</w:t>
      </w:r>
      <w:r w:rsidRPr="00D54174">
        <w:t>истый дисконтированный доход за пят</w:t>
      </w:r>
      <w:r>
        <w:t>ь лет производства продукции со</w:t>
      </w:r>
      <w:r w:rsidRPr="00D54174">
        <w:t xml:space="preserve">ставит </w:t>
      </w:r>
      <w:r w:rsidRPr="00184697">
        <w:t>2484734,47</w:t>
      </w:r>
      <w:r>
        <w:t xml:space="preserve"> BYN;</w:t>
      </w:r>
    </w:p>
    <w:p w:rsidR="00BE7347" w:rsidRPr="00F47689" w:rsidRDefault="00BE7347" w:rsidP="00BE7347">
      <w:pPr>
        <w:pStyle w:val="a0"/>
      </w:pPr>
      <w:r w:rsidRPr="00F47689">
        <w:t>все инвестиции окупаются на второй год.</w:t>
      </w:r>
    </w:p>
    <w:p w:rsidR="00BE7347" w:rsidRPr="00D54174" w:rsidRDefault="00BE7347" w:rsidP="00BE7347">
      <w:r w:rsidRPr="00F47689">
        <w:t>Таким образом, производство нового бортового мультимедийного компьютера для автомобиля является эффективным по прогнозу.</w:t>
      </w:r>
      <w:r w:rsidRPr="00D54174">
        <w:t xml:space="preserve"> Инвестиции в его разработку и производство целесообразны в соответствии с экономическими расчётами на май 2017 года.</w:t>
      </w:r>
    </w:p>
    <w:p w:rsidR="00BE7347" w:rsidRPr="00BE7347" w:rsidRDefault="00BE7347" w:rsidP="00BE7347">
      <w:pPr>
        <w:rPr>
          <w:lang w:eastAsia="ru-RU"/>
        </w:rPr>
      </w:pPr>
    </w:p>
    <w:p w:rsidR="00281550" w:rsidRPr="00195BDA" w:rsidRDefault="00281550" w:rsidP="00281550">
      <w:pPr>
        <w:pStyle w:val="1"/>
        <w:numPr>
          <w:ilvl w:val="0"/>
          <w:numId w:val="0"/>
        </w:numPr>
        <w:jc w:val="center"/>
        <w:rPr>
          <w:lang w:eastAsia="ru-RU"/>
        </w:rPr>
      </w:pPr>
      <w:bookmarkStart w:id="26" w:name="_Toc482652638"/>
      <w:r>
        <w:rPr>
          <w:lang w:eastAsia="ru-RU"/>
        </w:rPr>
        <w:lastRenderedPageBreak/>
        <w:t>ЗАКЛЮЧЕНИЕ</w:t>
      </w:r>
      <w:bookmarkEnd w:id="26"/>
    </w:p>
    <w:p w:rsidR="00BB48FC" w:rsidRPr="00F82836" w:rsidRDefault="00BB48FC" w:rsidP="00BB48FC">
      <w:pPr>
        <w:rPr>
          <w:rFonts w:eastAsiaTheme="majorEastAsia" w:cstheme="majorBidi"/>
          <w:b/>
          <w:bCs/>
          <w:caps/>
          <w:szCs w:val="28"/>
          <w:lang w:eastAsia="ru-RU"/>
        </w:rPr>
      </w:pPr>
      <w:r>
        <w:rPr>
          <w:highlight w:val="yellow"/>
          <w:lang w:val="en-US"/>
        </w:rPr>
        <w:t>TODO</w:t>
      </w:r>
    </w:p>
    <w:p w:rsidR="00F82836" w:rsidRPr="00F82836" w:rsidRDefault="00F82836" w:rsidP="00F56B88">
      <w:pPr>
        <w:rPr>
          <w:rFonts w:eastAsiaTheme="majorEastAsia" w:cstheme="majorBidi"/>
          <w:b/>
          <w:bCs/>
          <w:caps/>
          <w:szCs w:val="28"/>
          <w:lang w:eastAsia="ru-RU"/>
        </w:rPr>
      </w:pPr>
    </w:p>
    <w:p w:rsidR="00242A62" w:rsidRDefault="00433CEA" w:rsidP="00FD33A5">
      <w:pPr>
        <w:pStyle w:val="1"/>
        <w:numPr>
          <w:ilvl w:val="0"/>
          <w:numId w:val="0"/>
        </w:numPr>
        <w:spacing w:after="0"/>
        <w:jc w:val="center"/>
        <w:rPr>
          <w:lang w:eastAsia="ru-RU"/>
        </w:rPr>
      </w:pPr>
      <w:bookmarkStart w:id="27" w:name="_Toc482652639"/>
      <w:r>
        <w:rPr>
          <w:lang w:eastAsia="ru-RU"/>
        </w:rPr>
        <w:lastRenderedPageBreak/>
        <w:t>СПИСОК</w:t>
      </w:r>
      <w:r w:rsidRPr="00311BE3">
        <w:rPr>
          <w:lang w:eastAsia="ru-RU"/>
        </w:rPr>
        <w:t xml:space="preserve"> </w:t>
      </w:r>
      <w:r>
        <w:rPr>
          <w:lang w:eastAsia="ru-RU"/>
        </w:rPr>
        <w:t>ИСПОЛЬЗ</w:t>
      </w:r>
      <w:r w:rsidR="00700909">
        <w:rPr>
          <w:lang w:eastAsia="ru-RU"/>
        </w:rPr>
        <w:t>УЕМЫХ</w:t>
      </w:r>
      <w:r w:rsidRPr="00311BE3">
        <w:rPr>
          <w:lang w:eastAsia="ru-RU"/>
        </w:rPr>
        <w:t xml:space="preserve"> </w:t>
      </w:r>
      <w:r>
        <w:rPr>
          <w:lang w:eastAsia="ru-RU"/>
        </w:rPr>
        <w:t>ИСТОЧНИКОВ</w:t>
      </w:r>
      <w:bookmarkEnd w:id="27"/>
    </w:p>
    <w:p w:rsidR="002B26F7" w:rsidRDefault="002B26F7" w:rsidP="002B26F7">
      <w:pPr>
        <w:rPr>
          <w:lang w:eastAsia="ru-RU"/>
        </w:rPr>
      </w:pPr>
    </w:p>
    <w:p w:rsidR="0038513F" w:rsidRDefault="0038513F" w:rsidP="002B26F7">
      <w:pPr>
        <w:rPr>
          <w:lang w:eastAsia="ru-RU"/>
        </w:rPr>
      </w:pPr>
      <w:r w:rsidRPr="0038513F">
        <w:rPr>
          <w:lang w:eastAsia="ru-RU"/>
        </w:rPr>
        <w:t xml:space="preserve">[1] </w:t>
      </w:r>
      <w:r w:rsidRPr="0038513F">
        <w:rPr>
          <w:lang w:eastAsia="ru-RU"/>
        </w:rPr>
        <w:tab/>
        <w:t xml:space="preserve">Бортовые компьютеры [Электронный ресурс]. – Электронные данные. – Режим доступа : </w:t>
      </w:r>
      <w:hyperlink r:id="rId274" w:history="1">
        <w:r w:rsidR="00E4147F" w:rsidRPr="00D74254">
          <w:rPr>
            <w:rStyle w:val="af7"/>
            <w:lang w:eastAsia="ru-RU"/>
          </w:rPr>
          <w:t>https://www.neva-pl.ru/catalog/bortovye_kompyutery/</w:t>
        </w:r>
      </w:hyperlink>
      <w:r w:rsidRPr="0038513F">
        <w:rPr>
          <w:lang w:eastAsia="ru-RU"/>
        </w:rPr>
        <w:t>.</w:t>
      </w:r>
    </w:p>
    <w:p w:rsidR="00E4147F" w:rsidRDefault="00E4147F" w:rsidP="00E4147F">
      <w:pPr>
        <w:rPr>
          <w:lang w:val="en-US" w:eastAsia="ru-RU"/>
        </w:rPr>
      </w:pPr>
      <w:r w:rsidRPr="00E4147F">
        <w:rPr>
          <w:lang w:val="en-US" w:eastAsia="ru-RU"/>
        </w:rPr>
        <w:t>[2]</w:t>
      </w:r>
      <w:r w:rsidRPr="00E4147F">
        <w:rPr>
          <w:lang w:val="en-US" w:eastAsia="ru-RU"/>
        </w:rPr>
        <w:tab/>
        <w:t>Board Design Guidelines for Intel</w:t>
      </w:r>
      <w:r>
        <w:rPr>
          <w:lang w:val="en-US" w:eastAsia="ru-RU"/>
        </w:rPr>
        <w:t xml:space="preserve"> </w:t>
      </w:r>
      <w:r w:rsidRPr="00E4147F">
        <w:rPr>
          <w:lang w:val="en-US" w:eastAsia="ru-RU"/>
        </w:rPr>
        <w:t>Programmable Device Packages [</w:t>
      </w:r>
      <w:r w:rsidRPr="00E4147F">
        <w:rPr>
          <w:lang w:eastAsia="ru-RU"/>
        </w:rPr>
        <w:t>Электронный</w:t>
      </w:r>
      <w:r w:rsidRPr="00E4147F">
        <w:rPr>
          <w:lang w:val="en-US" w:eastAsia="ru-RU"/>
        </w:rPr>
        <w:t xml:space="preserve"> </w:t>
      </w:r>
      <w:r w:rsidRPr="00E4147F">
        <w:rPr>
          <w:lang w:eastAsia="ru-RU"/>
        </w:rPr>
        <w:t>ресурс</w:t>
      </w:r>
      <w:r w:rsidRPr="00E4147F">
        <w:rPr>
          <w:lang w:val="en-US" w:eastAsia="ru-RU"/>
        </w:rPr>
        <w:t xml:space="preserve">] : Datasheet / </w:t>
      </w:r>
      <w:r>
        <w:rPr>
          <w:lang w:val="en-US" w:eastAsia="ru-RU"/>
        </w:rPr>
        <w:t>Intel</w:t>
      </w:r>
      <w:r w:rsidRPr="00E4147F">
        <w:rPr>
          <w:lang w:val="en-US" w:eastAsia="ru-RU"/>
        </w:rPr>
        <w:t xml:space="preserve">. – </w:t>
      </w:r>
      <w:r w:rsidRPr="00E4147F">
        <w:rPr>
          <w:lang w:eastAsia="ru-RU"/>
        </w:rPr>
        <w:t>Электронные</w:t>
      </w:r>
      <w:r w:rsidRPr="00E4147F">
        <w:rPr>
          <w:lang w:val="en-US" w:eastAsia="ru-RU"/>
        </w:rPr>
        <w:t xml:space="preserve"> </w:t>
      </w:r>
      <w:r w:rsidRPr="00E4147F">
        <w:rPr>
          <w:lang w:eastAsia="ru-RU"/>
        </w:rPr>
        <w:t>данные</w:t>
      </w:r>
      <w:r w:rsidRPr="00E4147F">
        <w:rPr>
          <w:lang w:val="en-US" w:eastAsia="ru-RU"/>
        </w:rPr>
        <w:t xml:space="preserve">. – </w:t>
      </w:r>
      <w:r w:rsidRPr="00E4147F">
        <w:rPr>
          <w:lang w:eastAsia="ru-RU"/>
        </w:rPr>
        <w:t>Режим</w:t>
      </w:r>
      <w:r w:rsidRPr="00E4147F">
        <w:rPr>
          <w:lang w:val="en-US" w:eastAsia="ru-RU"/>
        </w:rPr>
        <w:t xml:space="preserve"> </w:t>
      </w:r>
      <w:r w:rsidRPr="00E4147F">
        <w:rPr>
          <w:lang w:eastAsia="ru-RU"/>
        </w:rPr>
        <w:t>доступа</w:t>
      </w:r>
      <w:r w:rsidRPr="00E4147F">
        <w:rPr>
          <w:lang w:val="en-US" w:eastAsia="ru-RU"/>
        </w:rPr>
        <w:t xml:space="preserve"> : </w:t>
      </w:r>
      <w:hyperlink r:id="rId275" w:history="1">
        <w:r w:rsidRPr="00D74254">
          <w:rPr>
            <w:rStyle w:val="af7"/>
            <w:lang w:val="en-US" w:eastAsia="ru-RU"/>
          </w:rPr>
          <w:t>https://www.altera.com/content/dam/altera-www/global/en_US/pdfs/literature/an/an114.pdf</w:t>
        </w:r>
      </w:hyperlink>
      <w:r>
        <w:rPr>
          <w:lang w:val="en-US" w:eastAsia="ru-RU"/>
        </w:rPr>
        <w:t>.</w:t>
      </w:r>
    </w:p>
    <w:p w:rsidR="00E4147F" w:rsidRDefault="00BF3D43" w:rsidP="00E4147F">
      <w:pPr>
        <w:rPr>
          <w:lang w:eastAsia="ru-RU"/>
        </w:rPr>
      </w:pPr>
      <w:r w:rsidRPr="00BF3D43">
        <w:rPr>
          <w:lang w:eastAsia="ru-RU"/>
        </w:rPr>
        <w:t>[</w:t>
      </w:r>
      <w:r>
        <w:rPr>
          <w:lang w:eastAsia="ru-RU"/>
        </w:rPr>
        <w:t>3</w:t>
      </w:r>
      <w:r w:rsidRPr="00BF3D43">
        <w:rPr>
          <w:lang w:eastAsia="ru-RU"/>
        </w:rPr>
        <w:t>]</w:t>
      </w:r>
      <w:r w:rsidRPr="00BF3D43">
        <w:rPr>
          <w:lang w:eastAsia="ru-RU"/>
        </w:rPr>
        <w:tab/>
        <w:t xml:space="preserve">ИСОКТР РЭС [Электронный ресурс]. – Электронные данные. – Режим доступа : </w:t>
      </w:r>
      <w:hyperlink r:id="rId276" w:history="1">
        <w:r w:rsidR="008E3277" w:rsidRPr="00D74254">
          <w:rPr>
            <w:rStyle w:val="af7"/>
            <w:lang w:val="en-US" w:eastAsia="ru-RU"/>
          </w:rPr>
          <w:t>http</w:t>
        </w:r>
        <w:r w:rsidR="008E3277" w:rsidRPr="00D74254">
          <w:rPr>
            <w:rStyle w:val="af7"/>
            <w:lang w:eastAsia="ru-RU"/>
          </w:rPr>
          <w:t>://</w:t>
        </w:r>
        <w:r w:rsidR="008E3277" w:rsidRPr="00D74254">
          <w:rPr>
            <w:rStyle w:val="af7"/>
            <w:lang w:val="en-US" w:eastAsia="ru-RU"/>
          </w:rPr>
          <w:t>skr</w:t>
        </w:r>
        <w:r w:rsidR="008E3277" w:rsidRPr="00D74254">
          <w:rPr>
            <w:rStyle w:val="af7"/>
            <w:lang w:eastAsia="ru-RU"/>
          </w:rPr>
          <w:t>.</w:t>
        </w:r>
        <w:r w:rsidR="008E3277" w:rsidRPr="00D74254">
          <w:rPr>
            <w:rStyle w:val="af7"/>
            <w:lang w:val="en-US" w:eastAsia="ru-RU"/>
          </w:rPr>
          <w:t>radioman</w:t>
        </w:r>
        <w:r w:rsidR="008E3277" w:rsidRPr="00D74254">
          <w:rPr>
            <w:rStyle w:val="af7"/>
            <w:lang w:eastAsia="ru-RU"/>
          </w:rPr>
          <w:t>.</w:t>
        </w:r>
        <w:r w:rsidR="008E3277" w:rsidRPr="00D74254">
          <w:rPr>
            <w:rStyle w:val="af7"/>
            <w:lang w:val="en-US" w:eastAsia="ru-RU"/>
          </w:rPr>
          <w:t>ru</w:t>
        </w:r>
        <w:r w:rsidR="008E3277" w:rsidRPr="00D74254">
          <w:rPr>
            <w:rStyle w:val="af7"/>
            <w:lang w:eastAsia="ru-RU"/>
          </w:rPr>
          <w:t>/</w:t>
        </w:r>
      </w:hyperlink>
      <w:r w:rsidR="008E3277" w:rsidRPr="008E3277">
        <w:rPr>
          <w:lang w:eastAsia="ru-RU"/>
        </w:rPr>
        <w:t>.</w:t>
      </w:r>
    </w:p>
    <w:p w:rsidR="008E3277" w:rsidRDefault="008E3277" w:rsidP="00E4147F">
      <w:pPr>
        <w:rPr>
          <w:lang w:eastAsia="ru-RU"/>
        </w:rPr>
      </w:pPr>
      <w:r w:rsidRPr="008E3277">
        <w:rPr>
          <w:lang w:eastAsia="ru-RU"/>
        </w:rPr>
        <w:t>[</w:t>
      </w:r>
      <w:r w:rsidR="00EF20CF" w:rsidRPr="00EF20CF">
        <w:rPr>
          <w:lang w:eastAsia="ru-RU"/>
        </w:rPr>
        <w:t>4</w:t>
      </w:r>
      <w:r w:rsidRPr="008E3277">
        <w:rPr>
          <w:lang w:eastAsia="ru-RU"/>
        </w:rPr>
        <w:t>]</w:t>
      </w:r>
      <w:r w:rsidRPr="008E3277">
        <w:rPr>
          <w:lang w:eastAsia="ru-RU"/>
        </w:rPr>
        <w:tab/>
      </w:r>
      <w:r w:rsidR="00EF20CF" w:rsidRPr="00EF20CF">
        <w:rPr>
          <w:lang w:eastAsia="ru-RU"/>
        </w:rPr>
        <w:t xml:space="preserve">Методы производства печатных плат </w:t>
      </w:r>
      <w:r w:rsidRPr="008E3277">
        <w:rPr>
          <w:lang w:eastAsia="ru-RU"/>
        </w:rPr>
        <w:t>[Электронный ресурс]. – Электронные данные. – Режим доступа :</w:t>
      </w:r>
      <w:r w:rsidR="00EF20CF" w:rsidRPr="00EF20CF">
        <w:rPr>
          <w:lang w:eastAsia="ru-RU"/>
        </w:rPr>
        <w:t xml:space="preserve"> </w:t>
      </w:r>
      <w:hyperlink r:id="rId277" w:history="1">
        <w:r w:rsidR="00EF20CF" w:rsidRPr="00D74254">
          <w:rPr>
            <w:rStyle w:val="af7"/>
            <w:lang w:eastAsia="ru-RU"/>
          </w:rPr>
          <w:t>http://ictech.com.ua/publications/technical-articles/107-formirovanie-steka-mpp-part1</w:t>
        </w:r>
      </w:hyperlink>
      <w:r w:rsidRPr="008E3277">
        <w:rPr>
          <w:lang w:eastAsia="ru-RU"/>
        </w:rPr>
        <w:t>.</w:t>
      </w:r>
    </w:p>
    <w:p w:rsidR="00C455A9" w:rsidRPr="00C455A9" w:rsidRDefault="00C455A9" w:rsidP="00E4147F">
      <w:pPr>
        <w:rPr>
          <w:lang w:eastAsia="ru-RU"/>
        </w:rPr>
      </w:pPr>
      <w:r w:rsidRPr="00C455A9">
        <w:rPr>
          <w:lang w:eastAsia="ru-RU"/>
        </w:rPr>
        <w:t>[5]</w:t>
      </w:r>
      <w:r w:rsidRPr="00C455A9">
        <w:rPr>
          <w:lang w:eastAsia="ru-RU"/>
        </w:rPr>
        <w:tab/>
      </w:r>
      <w:r>
        <w:rPr>
          <w:lang w:eastAsia="ru-RU"/>
        </w:rPr>
        <w:t>Multilayer PCB Stackup Planning</w:t>
      </w:r>
      <w:r w:rsidRPr="00C455A9">
        <w:rPr>
          <w:lang w:eastAsia="ru-RU"/>
        </w:rPr>
        <w:t xml:space="preserve"> </w:t>
      </w:r>
      <w:r>
        <w:rPr>
          <w:lang w:eastAsia="ru-RU"/>
        </w:rPr>
        <w:t>by Barry Olney</w:t>
      </w:r>
      <w:r w:rsidRPr="00C455A9">
        <w:rPr>
          <w:lang w:eastAsia="ru-RU"/>
        </w:rPr>
        <w:t xml:space="preserve"> [Электронный ресурс] : </w:t>
      </w:r>
      <w:r w:rsidRPr="00C455A9">
        <w:rPr>
          <w:lang w:val="en-US" w:eastAsia="ru-RU"/>
        </w:rPr>
        <w:t>Datasheet</w:t>
      </w:r>
      <w:r w:rsidRPr="00C455A9">
        <w:rPr>
          <w:lang w:eastAsia="ru-RU"/>
        </w:rPr>
        <w:t xml:space="preserve"> / </w:t>
      </w:r>
      <w:r w:rsidRPr="00C455A9">
        <w:rPr>
          <w:lang w:val="en-US" w:eastAsia="ru-RU"/>
        </w:rPr>
        <w:t>In</w:t>
      </w:r>
      <w:r w:rsidRPr="00C455A9">
        <w:rPr>
          <w:lang w:eastAsia="ru-RU"/>
        </w:rPr>
        <w:t>-</w:t>
      </w:r>
      <w:r w:rsidRPr="00C455A9">
        <w:rPr>
          <w:lang w:val="en-US" w:eastAsia="ru-RU"/>
        </w:rPr>
        <w:t>Circuit</w:t>
      </w:r>
      <w:r w:rsidRPr="00C455A9">
        <w:rPr>
          <w:lang w:eastAsia="ru-RU"/>
        </w:rPr>
        <w:t xml:space="preserve"> </w:t>
      </w:r>
      <w:r w:rsidRPr="00C455A9">
        <w:rPr>
          <w:lang w:val="en-US" w:eastAsia="ru-RU"/>
        </w:rPr>
        <w:t>Design</w:t>
      </w:r>
      <w:r w:rsidRPr="00C455A9">
        <w:rPr>
          <w:lang w:eastAsia="ru-RU"/>
        </w:rPr>
        <w:t xml:space="preserve"> </w:t>
      </w:r>
      <w:r w:rsidRPr="00C455A9">
        <w:rPr>
          <w:lang w:val="en-US" w:eastAsia="ru-RU"/>
        </w:rPr>
        <w:t>Pty</w:t>
      </w:r>
      <w:r w:rsidRPr="00C455A9">
        <w:rPr>
          <w:lang w:eastAsia="ru-RU"/>
        </w:rPr>
        <w:t xml:space="preserve"> </w:t>
      </w:r>
      <w:r w:rsidRPr="00C455A9">
        <w:rPr>
          <w:lang w:val="en-US" w:eastAsia="ru-RU"/>
        </w:rPr>
        <w:t>Ltd</w:t>
      </w:r>
      <w:r w:rsidRPr="00C455A9">
        <w:rPr>
          <w:lang w:eastAsia="ru-RU"/>
        </w:rPr>
        <w:t xml:space="preserve"> | </w:t>
      </w:r>
      <w:r w:rsidRPr="00C455A9">
        <w:rPr>
          <w:lang w:val="en-US" w:eastAsia="ru-RU"/>
        </w:rPr>
        <w:t>Australia</w:t>
      </w:r>
      <w:r w:rsidRPr="00C455A9">
        <w:rPr>
          <w:lang w:eastAsia="ru-RU"/>
        </w:rPr>
        <w:t xml:space="preserve">. – Электронные данные. – Режим доступа : </w:t>
      </w:r>
      <w:hyperlink r:id="rId278" w:history="1">
        <w:r w:rsidRPr="0071339D">
          <w:rPr>
            <w:rStyle w:val="af7"/>
            <w:lang w:eastAsia="ru-RU"/>
          </w:rPr>
          <w:t>http://www.icd.com.au/articles/Stackup_Planning_AN2011_2.pdf</w:t>
        </w:r>
      </w:hyperlink>
      <w:r w:rsidRPr="00C455A9">
        <w:rPr>
          <w:lang w:eastAsia="ru-RU"/>
        </w:rPr>
        <w:t>.</w:t>
      </w:r>
    </w:p>
    <w:p w:rsidR="00C455A9" w:rsidRDefault="00921860" w:rsidP="00921860">
      <w:pPr>
        <w:rPr>
          <w:lang w:eastAsia="ru-RU"/>
        </w:rPr>
      </w:pPr>
      <w:r w:rsidRPr="00921860">
        <w:rPr>
          <w:lang w:eastAsia="ru-RU"/>
        </w:rPr>
        <w:t>[6]</w:t>
      </w:r>
      <w:r w:rsidRPr="00921860">
        <w:rPr>
          <w:lang w:eastAsia="ru-RU"/>
        </w:rPr>
        <w:tab/>
      </w:r>
      <w:r>
        <w:rPr>
          <w:lang w:eastAsia="ru-RU"/>
        </w:rPr>
        <w:t>Проектирование многослойных плат с DDR-памятью</w:t>
      </w:r>
      <w:r w:rsidRPr="00921860">
        <w:rPr>
          <w:lang w:eastAsia="ru-RU"/>
        </w:rPr>
        <w:t xml:space="preserve"> [Электронный ресурс] : </w:t>
      </w:r>
      <w:r>
        <w:rPr>
          <w:lang w:eastAsia="ru-RU"/>
        </w:rPr>
        <w:t>Презентация</w:t>
      </w:r>
      <w:r w:rsidRPr="00921860">
        <w:rPr>
          <w:lang w:eastAsia="ru-RU"/>
        </w:rPr>
        <w:t xml:space="preserve"> / </w:t>
      </w:r>
      <w:r>
        <w:rPr>
          <w:lang w:val="en-US" w:eastAsia="ru-RU"/>
        </w:rPr>
        <w:t>PCB</w:t>
      </w:r>
      <w:r w:rsidRPr="00921860">
        <w:rPr>
          <w:lang w:eastAsia="ru-RU"/>
        </w:rPr>
        <w:t xml:space="preserve"> </w:t>
      </w:r>
      <w:r>
        <w:rPr>
          <w:lang w:val="en-US" w:eastAsia="ru-RU"/>
        </w:rPr>
        <w:t>technology</w:t>
      </w:r>
      <w:r w:rsidRPr="00921860">
        <w:rPr>
          <w:lang w:eastAsia="ru-RU"/>
        </w:rPr>
        <w:t xml:space="preserve">. – Электронные данные. – Режим доступа : </w:t>
      </w:r>
      <w:hyperlink r:id="rId279" w:history="1">
        <w:r w:rsidRPr="0071339D">
          <w:rPr>
            <w:rStyle w:val="af7"/>
            <w:lang w:eastAsia="ru-RU"/>
          </w:rPr>
          <w:t>https://electronix.ru/forum/index.php?act=attach&amp;type=post&amp;id=93850</w:t>
        </w:r>
      </w:hyperlink>
      <w:r w:rsidRPr="00921860">
        <w:rPr>
          <w:lang w:eastAsia="ru-RU"/>
        </w:rPr>
        <w:t>.</w:t>
      </w:r>
    </w:p>
    <w:p w:rsidR="00921860" w:rsidRPr="00C455A9" w:rsidRDefault="00921860" w:rsidP="00921860">
      <w:pPr>
        <w:rPr>
          <w:lang w:eastAsia="ru-RU"/>
        </w:rPr>
      </w:pPr>
    </w:p>
    <w:p w:rsidR="00EF20CF" w:rsidRPr="00C455A9" w:rsidRDefault="00EF20CF" w:rsidP="00E4147F">
      <w:pPr>
        <w:rPr>
          <w:lang w:eastAsia="ru-RU"/>
        </w:rPr>
      </w:pPr>
    </w:p>
    <w:p w:rsidR="002B26F7" w:rsidRPr="00DD293A" w:rsidRDefault="002B26F7" w:rsidP="002B26F7">
      <w:pPr>
        <w:rPr>
          <w:highlight w:val="yellow"/>
        </w:rPr>
      </w:pPr>
      <w:r w:rsidRPr="00DD293A">
        <w:rPr>
          <w:highlight w:val="yellow"/>
        </w:rPr>
        <w:t xml:space="preserve">[1]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EIA</w:t>
      </w:r>
      <w:r w:rsidRPr="00DD293A">
        <w:rPr>
          <w:highlight w:val="yellow"/>
        </w:rPr>
        <w:t>/</w:t>
      </w:r>
      <w:r w:rsidRPr="00DD293A">
        <w:rPr>
          <w:highlight w:val="yellow"/>
          <w:lang w:val="en-US"/>
        </w:rPr>
        <w:t>TIA</w:t>
      </w:r>
      <w:r w:rsidRPr="00DD293A">
        <w:rPr>
          <w:highlight w:val="yellow"/>
        </w:rPr>
        <w:t xml:space="preserve"> 568</w:t>
      </w:r>
      <w:r w:rsidRPr="00DD293A">
        <w:rPr>
          <w:highlight w:val="yellow"/>
          <w:lang w:val="en-US"/>
        </w:rPr>
        <w:t>A</w:t>
      </w:r>
      <w:r w:rsidRPr="00DD293A">
        <w:rPr>
          <w:highlight w:val="yellow"/>
        </w:rPr>
        <w:t xml:space="preserve"> &amp; 568</w:t>
      </w:r>
      <w:r w:rsidRPr="00DD293A">
        <w:rPr>
          <w:highlight w:val="yellow"/>
          <w:lang w:val="en-US"/>
        </w:rPr>
        <w:t>B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Standard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0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https://www.utm.edu/staff/leeb/568/568.htm</w:t>
        </w:r>
      </w:hyperlink>
      <w:r w:rsidRPr="00DD293A">
        <w:rPr>
          <w:highlight w:val="yellow"/>
        </w:rPr>
        <w:t>.</w:t>
      </w:r>
    </w:p>
    <w:p w:rsidR="002B26F7" w:rsidRPr="00DD293A" w:rsidRDefault="002B26F7" w:rsidP="002B26F7">
      <w:pPr>
        <w:rPr>
          <w:highlight w:val="yellow"/>
          <w:lang w:val="en-US" w:eastAsia="ru-RU"/>
        </w:rPr>
      </w:pPr>
      <w:r w:rsidRPr="00DD293A">
        <w:rPr>
          <w:highlight w:val="yellow"/>
          <w:lang w:val="en-US"/>
        </w:rPr>
        <w:t xml:space="preserve">[2] </w:t>
      </w:r>
      <w:r w:rsidRPr="00DD293A">
        <w:rPr>
          <w:highlight w:val="yellow"/>
          <w:lang w:val="en-US"/>
        </w:rPr>
        <w:tab/>
        <w:t>2005 National Home Improvement Estimator / Ben Moselle. – Craftsman Book Company, 2005.</w:t>
      </w:r>
    </w:p>
    <w:p w:rsidR="002B26F7" w:rsidRPr="00DD293A" w:rsidRDefault="002B26F7" w:rsidP="002B26F7">
      <w:pPr>
        <w:pStyle w:val="51"/>
        <w:rPr>
          <w:highlight w:val="yellow"/>
          <w:lang w:val="en-US"/>
        </w:rPr>
      </w:pPr>
      <w:r w:rsidRPr="00DD293A">
        <w:rPr>
          <w:highlight w:val="yellow"/>
          <w:lang w:val="en-US"/>
        </w:rPr>
        <w:t>[3]</w:t>
      </w:r>
      <w:r w:rsidRPr="00DD293A">
        <w:rPr>
          <w:highlight w:val="yellow"/>
          <w:lang w:val="en-US"/>
        </w:rPr>
        <w:tab/>
        <w:t>Quad, 12-Bit, 170 MSPS/210 MSPS/250 MSPS Serial Output 1.8 V ADC [</w:t>
      </w:r>
      <w:r w:rsidRPr="00DD293A">
        <w:rPr>
          <w:highlight w:val="yellow"/>
        </w:rPr>
        <w:t>Электронный</w:t>
      </w:r>
      <w:r w:rsidRPr="00DD293A">
        <w:rPr>
          <w:highlight w:val="yellow"/>
          <w:lang w:val="en-US"/>
        </w:rPr>
        <w:t xml:space="preserve"> </w:t>
      </w:r>
      <w:r w:rsidRPr="00DD293A">
        <w:rPr>
          <w:highlight w:val="yellow"/>
        </w:rPr>
        <w:t>ресурс</w:t>
      </w:r>
      <w:r w:rsidRPr="00DD293A">
        <w:rPr>
          <w:highlight w:val="yellow"/>
          <w:lang w:val="en-US"/>
        </w:rPr>
        <w:t xml:space="preserve">] : Datasheet / Analog Devices. – </w:t>
      </w:r>
      <w:r w:rsidRPr="00DD293A">
        <w:rPr>
          <w:highlight w:val="yellow"/>
        </w:rPr>
        <w:t>Электронные</w:t>
      </w:r>
      <w:r w:rsidRPr="00DD293A">
        <w:rPr>
          <w:highlight w:val="yellow"/>
          <w:lang w:val="en-US"/>
        </w:rPr>
        <w:t xml:space="preserve"> </w:t>
      </w:r>
      <w:r w:rsidRPr="00DD293A">
        <w:rPr>
          <w:highlight w:val="yellow"/>
        </w:rPr>
        <w:t>данные</w:t>
      </w:r>
      <w:r w:rsidRPr="00DD293A">
        <w:rPr>
          <w:highlight w:val="yellow"/>
          <w:lang w:val="en-US"/>
        </w:rPr>
        <w:t xml:space="preserve">. – </w:t>
      </w:r>
      <w:r w:rsidRPr="00DD293A">
        <w:rPr>
          <w:highlight w:val="yellow"/>
        </w:rPr>
        <w:t>Режим</w:t>
      </w:r>
      <w:r w:rsidRPr="00DD293A">
        <w:rPr>
          <w:highlight w:val="yellow"/>
          <w:lang w:val="en-US"/>
        </w:rPr>
        <w:t xml:space="preserve"> </w:t>
      </w:r>
      <w:r w:rsidRPr="00DD293A">
        <w:rPr>
          <w:highlight w:val="yellow"/>
        </w:rPr>
        <w:t>доступа</w:t>
      </w:r>
      <w:r w:rsidRPr="00DD293A">
        <w:rPr>
          <w:highlight w:val="yellow"/>
          <w:lang w:val="en-US"/>
        </w:rPr>
        <w:t xml:space="preserve"> : </w:t>
      </w:r>
      <w:hyperlink r:id="rId281" w:history="1">
        <w:r w:rsidRPr="00DD293A">
          <w:rPr>
            <w:rStyle w:val="af7"/>
            <w:color w:val="auto"/>
            <w:highlight w:val="yellow"/>
            <w:u w:val="none"/>
            <w:lang w:val="en-US"/>
          </w:rPr>
          <w:t>http://www.analog.com/media/en/technical-documentation/data-sheets/AD9239.pdf</w:t>
        </w:r>
      </w:hyperlink>
      <w:r w:rsidRPr="00DD293A">
        <w:rPr>
          <w:highlight w:val="yellow"/>
          <w:lang w:val="en-US"/>
        </w:rPr>
        <w:t>.</w:t>
      </w:r>
    </w:p>
    <w:p w:rsidR="002B26F7" w:rsidRPr="00DD293A" w:rsidRDefault="002B26F7" w:rsidP="002B26F7">
      <w:pPr>
        <w:rPr>
          <w:highlight w:val="yellow"/>
        </w:rPr>
      </w:pPr>
      <w:r w:rsidRPr="00DD293A">
        <w:rPr>
          <w:highlight w:val="yellow"/>
        </w:rPr>
        <w:t xml:space="preserve">[4]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Artix</w:t>
      </w:r>
      <w:r w:rsidRPr="00DD293A">
        <w:rPr>
          <w:highlight w:val="yellow"/>
        </w:rPr>
        <w:t xml:space="preserve">-7 </w:t>
      </w:r>
      <w:r w:rsidRPr="00DD293A">
        <w:rPr>
          <w:highlight w:val="yellow"/>
          <w:lang w:val="en-US"/>
        </w:rPr>
        <w:t>FPGA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Product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Table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2" w:anchor="productTable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https://www.xilinx.com/products/silicon-devices/fpga/artix-7.html#productTable</w:t>
        </w:r>
      </w:hyperlink>
      <w:r w:rsidRPr="00DD293A">
        <w:rPr>
          <w:highlight w:val="yellow"/>
        </w:rPr>
        <w:t>.</w:t>
      </w:r>
    </w:p>
    <w:p w:rsidR="002B26F7" w:rsidRPr="00DD293A" w:rsidRDefault="002B26F7" w:rsidP="002B26F7">
      <w:pPr>
        <w:rPr>
          <w:highlight w:val="yellow"/>
        </w:rPr>
      </w:pPr>
      <w:r w:rsidRPr="00DD293A">
        <w:rPr>
          <w:highlight w:val="yellow"/>
        </w:rPr>
        <w:t xml:space="preserve">[5]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C</w:t>
      </w:r>
      <w:r w:rsidRPr="00DD293A">
        <w:rPr>
          <w:highlight w:val="yellow"/>
        </w:rPr>
        <w:t>55</w:t>
      </w:r>
      <w:r w:rsidRPr="00DD293A">
        <w:rPr>
          <w:highlight w:val="yellow"/>
          <w:lang w:val="en-US"/>
        </w:rPr>
        <w:t>x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Dual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MAC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DSP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3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http://www.ti.com/lsds/ti/processors/dsp/c5000_dsp/c55x/overview.page</w:t>
        </w:r>
      </w:hyperlink>
      <w:r w:rsidRPr="00DD293A">
        <w:rPr>
          <w:highlight w:val="yellow"/>
        </w:rPr>
        <w:t>.</w:t>
      </w:r>
    </w:p>
    <w:p w:rsidR="0038513F" w:rsidRPr="0038513F" w:rsidRDefault="002B26F7" w:rsidP="0038513F">
      <w:pPr>
        <w:rPr>
          <w:lang w:eastAsia="ru-RU"/>
        </w:rPr>
      </w:pPr>
      <w:r w:rsidRPr="00DD293A">
        <w:rPr>
          <w:highlight w:val="yellow"/>
        </w:rPr>
        <w:lastRenderedPageBreak/>
        <w:t>[</w:t>
      </w:r>
      <w:r w:rsidR="004B7D84" w:rsidRPr="00DD293A">
        <w:rPr>
          <w:highlight w:val="yellow"/>
        </w:rPr>
        <w:t>6</w:t>
      </w:r>
      <w:r w:rsidRPr="00DD293A">
        <w:rPr>
          <w:highlight w:val="yellow"/>
        </w:rPr>
        <w:t xml:space="preserve">] </w:t>
      </w:r>
      <w:r w:rsidRPr="00DD293A">
        <w:rPr>
          <w:highlight w:val="yellow"/>
        </w:rPr>
        <w:tab/>
      </w:r>
      <w:r w:rsidRPr="00DD293A">
        <w:rPr>
          <w:highlight w:val="yellow"/>
          <w:lang w:val="en-US"/>
        </w:rPr>
        <w:t>WEBENCH</w:t>
      </w:r>
      <w:r w:rsidRPr="00DD293A">
        <w:rPr>
          <w:highlight w:val="yellow"/>
        </w:rPr>
        <w:t xml:space="preserve">® </w:t>
      </w:r>
      <w:r w:rsidRPr="00DD293A">
        <w:rPr>
          <w:highlight w:val="yellow"/>
          <w:lang w:val="en-US"/>
        </w:rPr>
        <w:t>Power</w:t>
      </w:r>
      <w:r w:rsidRPr="00DD293A">
        <w:rPr>
          <w:highlight w:val="yellow"/>
        </w:rPr>
        <w:t xml:space="preserve"> </w:t>
      </w:r>
      <w:r w:rsidRPr="00DD293A">
        <w:rPr>
          <w:highlight w:val="yellow"/>
          <w:lang w:val="en-US"/>
        </w:rPr>
        <w:t>Designer</w:t>
      </w:r>
      <w:r w:rsidRPr="00DD293A">
        <w:rPr>
          <w:highlight w:val="yellow"/>
        </w:rPr>
        <w:t xml:space="preserve"> [Электронный ресурс]. – Электронные данные. – Режим доступа : </w:t>
      </w:r>
      <w:hyperlink r:id="rId284" w:history="1">
        <w:r w:rsidRPr="00DD293A">
          <w:rPr>
            <w:rStyle w:val="af7"/>
            <w:color w:val="auto"/>
            <w:highlight w:val="yellow"/>
            <w:u w:val="none"/>
            <w:lang w:eastAsia="ru-RU"/>
          </w:rPr>
          <w:t>http://www.ti.com/lsds/ti/analog/webench/power.page</w:t>
        </w:r>
      </w:hyperlink>
      <w:r w:rsidRPr="00DD293A">
        <w:rPr>
          <w:highlight w:val="yellow"/>
          <w:lang w:eastAsia="ru-RU"/>
        </w:rPr>
        <w:t>.</w:t>
      </w:r>
    </w:p>
    <w:p w:rsidR="00281550" w:rsidRDefault="00433CEA" w:rsidP="00433CEA">
      <w:pPr>
        <w:pStyle w:val="1"/>
        <w:numPr>
          <w:ilvl w:val="0"/>
          <w:numId w:val="0"/>
        </w:numPr>
        <w:spacing w:after="0"/>
        <w:jc w:val="center"/>
        <w:rPr>
          <w:lang w:eastAsia="ru-RU"/>
        </w:rPr>
      </w:pPr>
      <w:bookmarkStart w:id="28" w:name="_Toc482652640"/>
      <w:bookmarkStart w:id="29" w:name="_GoBack"/>
      <w:bookmarkEnd w:id="29"/>
      <w:r>
        <w:rPr>
          <w:lang w:eastAsia="ru-RU"/>
        </w:rPr>
        <w:lastRenderedPageBreak/>
        <w:t>ПРИЛОЖЕНИЕ А</w:t>
      </w:r>
      <w:bookmarkEnd w:id="28"/>
    </w:p>
    <w:p w:rsidR="00433CEA" w:rsidRPr="007C0E47" w:rsidRDefault="00433CEA" w:rsidP="00433CEA">
      <w:pPr>
        <w:pStyle w:val="51"/>
        <w:ind w:firstLine="0"/>
        <w:jc w:val="center"/>
        <w:rPr>
          <w:b/>
        </w:rPr>
      </w:pPr>
      <w:r w:rsidRPr="007C0E47">
        <w:rPr>
          <w:b/>
        </w:rPr>
        <w:t>(Обязательное)</w:t>
      </w:r>
    </w:p>
    <w:p w:rsidR="00433CEA" w:rsidRDefault="00433CEA" w:rsidP="004A2F61">
      <w:pPr>
        <w:pStyle w:val="51"/>
        <w:ind w:firstLine="0"/>
        <w:jc w:val="center"/>
        <w:rPr>
          <w:b/>
        </w:rPr>
      </w:pPr>
      <w:r>
        <w:rPr>
          <w:b/>
        </w:rPr>
        <w:t>Компле</w:t>
      </w:r>
      <w:r w:rsidR="004A2F61">
        <w:rPr>
          <w:b/>
        </w:rPr>
        <w:t>кт конструкторской документации</w:t>
      </w:r>
    </w:p>
    <w:p w:rsidR="002C7718" w:rsidRDefault="002C7718" w:rsidP="002C7718">
      <w:pPr>
        <w:pStyle w:val="1"/>
        <w:numPr>
          <w:ilvl w:val="0"/>
          <w:numId w:val="0"/>
        </w:numPr>
        <w:spacing w:after="0"/>
        <w:jc w:val="center"/>
        <w:rPr>
          <w:lang w:eastAsia="ru-RU"/>
        </w:rPr>
      </w:pPr>
      <w:bookmarkStart w:id="30" w:name="_Toc482652641"/>
      <w:r>
        <w:rPr>
          <w:lang w:eastAsia="ru-RU"/>
        </w:rPr>
        <w:lastRenderedPageBreak/>
        <w:t>ПРИЛОЖЕНИЕ Б</w:t>
      </w:r>
      <w:bookmarkEnd w:id="30"/>
    </w:p>
    <w:p w:rsidR="002C7718" w:rsidRPr="007C0E47" w:rsidRDefault="002C7718" w:rsidP="002C7718">
      <w:pPr>
        <w:pStyle w:val="51"/>
        <w:ind w:firstLine="0"/>
        <w:jc w:val="center"/>
        <w:rPr>
          <w:b/>
        </w:rPr>
      </w:pPr>
      <w:r w:rsidRPr="007C0E47">
        <w:rPr>
          <w:b/>
        </w:rPr>
        <w:t>(Обязательное)</w:t>
      </w:r>
    </w:p>
    <w:p w:rsidR="00C97F8C" w:rsidRPr="00A43E52" w:rsidRDefault="00A43E52" w:rsidP="00A43E52">
      <w:pPr>
        <w:pStyle w:val="51"/>
        <w:ind w:firstLine="0"/>
        <w:jc w:val="center"/>
        <w:rPr>
          <w:b/>
        </w:rPr>
      </w:pPr>
      <w:r>
        <w:rPr>
          <w:b/>
        </w:rPr>
        <w:t>Результаты проектирования</w:t>
      </w:r>
    </w:p>
    <w:p w:rsidR="00C97F8C" w:rsidRPr="00C97F8C" w:rsidRDefault="00C97F8C" w:rsidP="00C97F8C">
      <w:pPr>
        <w:pStyle w:val="51"/>
        <w:ind w:firstLine="0"/>
        <w:jc w:val="center"/>
        <w:rPr>
          <w:b/>
          <w:lang w:val="en-US"/>
        </w:rPr>
      </w:pPr>
    </w:p>
    <w:sectPr w:rsidR="00C97F8C" w:rsidRPr="00C97F8C" w:rsidSect="00E13323">
      <w:footerReference w:type="default" r:id="rId285"/>
      <w:footerReference w:type="first" r:id="rId286"/>
      <w:pgSz w:w="11906" w:h="16838"/>
      <w:pgMar w:top="1134" w:right="851" w:bottom="1531" w:left="1134" w:header="709" w:footer="964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721D" w:rsidRDefault="00E4721D" w:rsidP="00165E8C">
      <w:pPr>
        <w:spacing w:line="240" w:lineRule="auto"/>
      </w:pPr>
      <w:r>
        <w:separator/>
      </w:r>
    </w:p>
    <w:p w:rsidR="00E4721D" w:rsidRDefault="00E4721D"/>
  </w:endnote>
  <w:endnote w:type="continuationSeparator" w:id="0">
    <w:p w:rsidR="00E4721D" w:rsidRDefault="00E4721D" w:rsidP="00165E8C">
      <w:pPr>
        <w:spacing w:line="240" w:lineRule="auto"/>
      </w:pPr>
      <w:r>
        <w:continuationSeparator/>
      </w:r>
    </w:p>
    <w:p w:rsidR="00E4721D" w:rsidRDefault="00E472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2141492"/>
      <w:docPartObj>
        <w:docPartGallery w:val="Page Numbers (Bottom of Page)"/>
        <w:docPartUnique/>
      </w:docPartObj>
    </w:sdtPr>
    <w:sdtEndPr/>
    <w:sdtContent>
      <w:p w:rsidR="00441A8F" w:rsidRDefault="00441A8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276A9">
          <w:rPr>
            <w:noProof/>
          </w:rPr>
          <w:t>109</w:t>
        </w:r>
        <w:r>
          <w:fldChar w:fldCharType="end"/>
        </w:r>
      </w:p>
    </w:sdtContent>
  </w:sdt>
  <w:p w:rsidR="00441A8F" w:rsidRDefault="00441A8F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1A8F" w:rsidRDefault="00441A8F">
    <w:pPr>
      <w:pStyle w:val="a8"/>
      <w:jc w:val="right"/>
    </w:pPr>
  </w:p>
  <w:p w:rsidR="00441A8F" w:rsidRDefault="00441A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721D" w:rsidRDefault="00E4721D" w:rsidP="00165E8C">
      <w:pPr>
        <w:spacing w:line="240" w:lineRule="auto"/>
      </w:pPr>
      <w:r>
        <w:separator/>
      </w:r>
    </w:p>
    <w:p w:rsidR="00E4721D" w:rsidRDefault="00E4721D"/>
  </w:footnote>
  <w:footnote w:type="continuationSeparator" w:id="0">
    <w:p w:rsidR="00E4721D" w:rsidRDefault="00E4721D" w:rsidP="00165E8C">
      <w:pPr>
        <w:spacing w:line="240" w:lineRule="auto"/>
      </w:pPr>
      <w:r>
        <w:continuationSeparator/>
      </w:r>
    </w:p>
    <w:p w:rsidR="00E4721D" w:rsidRDefault="00E4721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950CF"/>
    <w:multiLevelType w:val="multilevel"/>
    <w:tmpl w:val="E0047BF0"/>
    <w:lvl w:ilvl="0">
      <w:start w:val="1"/>
      <w:numFmt w:val="decimal"/>
      <w:pStyle w:val="1"/>
      <w:lvlText w:val="%1"/>
      <w:lvlJc w:val="left"/>
      <w:pPr>
        <w:tabs>
          <w:tab w:val="num" w:pos="1134"/>
        </w:tabs>
        <w:ind w:left="709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1418"/>
        </w:tabs>
        <w:ind w:left="709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431951A6"/>
    <w:multiLevelType w:val="hybridMultilevel"/>
    <w:tmpl w:val="4CCA6684"/>
    <w:lvl w:ilvl="0" w:tplc="76228BE4">
      <w:start w:val="3"/>
      <w:numFmt w:val="decimal"/>
      <w:pStyle w:val="3"/>
      <w:lvlText w:val="%1.2.1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06832EA"/>
    <w:multiLevelType w:val="hybridMultilevel"/>
    <w:tmpl w:val="D57CA8A8"/>
    <w:lvl w:ilvl="0" w:tplc="04190001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0A4323E"/>
    <w:multiLevelType w:val="hybridMultilevel"/>
    <w:tmpl w:val="9AD0B3CA"/>
    <w:lvl w:ilvl="0" w:tplc="E06EA038">
      <w:start w:val="1"/>
      <w:numFmt w:val="bullet"/>
      <w:pStyle w:val="a0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3546272"/>
    <w:multiLevelType w:val="hybridMultilevel"/>
    <w:tmpl w:val="8514F44E"/>
    <w:lvl w:ilvl="0" w:tplc="12606DAC">
      <w:start w:val="1"/>
      <w:numFmt w:val="decimal"/>
      <w:pStyle w:val="9"/>
      <w:lvlText w:val="[%1]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2E5D5F"/>
    <w:multiLevelType w:val="multilevel"/>
    <w:tmpl w:val="7C2AD6EA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3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0"/>
  <w:defaultTabStop w:val="709"/>
  <w:drawingGridHorizontalSpacing w:val="13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C33"/>
    <w:rsid w:val="000006F6"/>
    <w:rsid w:val="00000D00"/>
    <w:rsid w:val="00001F13"/>
    <w:rsid w:val="000020E2"/>
    <w:rsid w:val="0001035E"/>
    <w:rsid w:val="00016956"/>
    <w:rsid w:val="00016AD3"/>
    <w:rsid w:val="00020182"/>
    <w:rsid w:val="000223EC"/>
    <w:rsid w:val="000247EC"/>
    <w:rsid w:val="000328B2"/>
    <w:rsid w:val="00033138"/>
    <w:rsid w:val="0003398E"/>
    <w:rsid w:val="00033F7C"/>
    <w:rsid w:val="00034D6D"/>
    <w:rsid w:val="00036F4C"/>
    <w:rsid w:val="000370B3"/>
    <w:rsid w:val="000445ED"/>
    <w:rsid w:val="000459CE"/>
    <w:rsid w:val="00050201"/>
    <w:rsid w:val="00052125"/>
    <w:rsid w:val="000526BC"/>
    <w:rsid w:val="00053C7E"/>
    <w:rsid w:val="00054C3D"/>
    <w:rsid w:val="00056185"/>
    <w:rsid w:val="00062BD6"/>
    <w:rsid w:val="00064A04"/>
    <w:rsid w:val="00066320"/>
    <w:rsid w:val="000701EB"/>
    <w:rsid w:val="00072765"/>
    <w:rsid w:val="00085A7E"/>
    <w:rsid w:val="00085DAC"/>
    <w:rsid w:val="00085F84"/>
    <w:rsid w:val="000865EB"/>
    <w:rsid w:val="00087EA7"/>
    <w:rsid w:val="000937F1"/>
    <w:rsid w:val="00096FCE"/>
    <w:rsid w:val="000A1A03"/>
    <w:rsid w:val="000A1DF0"/>
    <w:rsid w:val="000A32C4"/>
    <w:rsid w:val="000A3708"/>
    <w:rsid w:val="000A4B64"/>
    <w:rsid w:val="000A5177"/>
    <w:rsid w:val="000A66BA"/>
    <w:rsid w:val="000A6B40"/>
    <w:rsid w:val="000B014C"/>
    <w:rsid w:val="000B4907"/>
    <w:rsid w:val="000B4957"/>
    <w:rsid w:val="000B4E75"/>
    <w:rsid w:val="000B6060"/>
    <w:rsid w:val="000B79B9"/>
    <w:rsid w:val="000C07F9"/>
    <w:rsid w:val="000C0C5D"/>
    <w:rsid w:val="000C143E"/>
    <w:rsid w:val="000C1826"/>
    <w:rsid w:val="000C1C31"/>
    <w:rsid w:val="000C231C"/>
    <w:rsid w:val="000C50CB"/>
    <w:rsid w:val="000C5373"/>
    <w:rsid w:val="000C5526"/>
    <w:rsid w:val="000D0153"/>
    <w:rsid w:val="000D5139"/>
    <w:rsid w:val="000D6FE3"/>
    <w:rsid w:val="000E11BC"/>
    <w:rsid w:val="000E1592"/>
    <w:rsid w:val="000E3333"/>
    <w:rsid w:val="000E4DD4"/>
    <w:rsid w:val="000E7273"/>
    <w:rsid w:val="000F13F9"/>
    <w:rsid w:val="000F5225"/>
    <w:rsid w:val="000F5983"/>
    <w:rsid w:val="000F63BD"/>
    <w:rsid w:val="000F69F9"/>
    <w:rsid w:val="0010161E"/>
    <w:rsid w:val="001037B7"/>
    <w:rsid w:val="00110CB8"/>
    <w:rsid w:val="001134F0"/>
    <w:rsid w:val="00115FF6"/>
    <w:rsid w:val="0011650B"/>
    <w:rsid w:val="001165E9"/>
    <w:rsid w:val="0012042A"/>
    <w:rsid w:val="0012048E"/>
    <w:rsid w:val="001218E9"/>
    <w:rsid w:val="00121D39"/>
    <w:rsid w:val="0012272E"/>
    <w:rsid w:val="00122E45"/>
    <w:rsid w:val="00124D21"/>
    <w:rsid w:val="00126C82"/>
    <w:rsid w:val="00130970"/>
    <w:rsid w:val="00130A92"/>
    <w:rsid w:val="00131AE2"/>
    <w:rsid w:val="00133029"/>
    <w:rsid w:val="00134F92"/>
    <w:rsid w:val="00136215"/>
    <w:rsid w:val="001444BC"/>
    <w:rsid w:val="00144FA1"/>
    <w:rsid w:val="00145D6B"/>
    <w:rsid w:val="0015239F"/>
    <w:rsid w:val="00154308"/>
    <w:rsid w:val="00156F99"/>
    <w:rsid w:val="00157595"/>
    <w:rsid w:val="00161E1B"/>
    <w:rsid w:val="001632F3"/>
    <w:rsid w:val="0016439B"/>
    <w:rsid w:val="001655C6"/>
    <w:rsid w:val="00165E8C"/>
    <w:rsid w:val="0016707A"/>
    <w:rsid w:val="00167D08"/>
    <w:rsid w:val="00167D8F"/>
    <w:rsid w:val="00170E69"/>
    <w:rsid w:val="00171322"/>
    <w:rsid w:val="00172DD7"/>
    <w:rsid w:val="00175E2F"/>
    <w:rsid w:val="00180FAA"/>
    <w:rsid w:val="00181F1C"/>
    <w:rsid w:val="00182501"/>
    <w:rsid w:val="00184697"/>
    <w:rsid w:val="0018755D"/>
    <w:rsid w:val="00193CA5"/>
    <w:rsid w:val="00195BDA"/>
    <w:rsid w:val="00196837"/>
    <w:rsid w:val="001A3C9B"/>
    <w:rsid w:val="001A5AB0"/>
    <w:rsid w:val="001A5FB0"/>
    <w:rsid w:val="001A7102"/>
    <w:rsid w:val="001B2086"/>
    <w:rsid w:val="001B4320"/>
    <w:rsid w:val="001B6F46"/>
    <w:rsid w:val="001B704E"/>
    <w:rsid w:val="001C4997"/>
    <w:rsid w:val="001C6618"/>
    <w:rsid w:val="001C78F1"/>
    <w:rsid w:val="001D27BC"/>
    <w:rsid w:val="001D309A"/>
    <w:rsid w:val="001D59E5"/>
    <w:rsid w:val="001D6604"/>
    <w:rsid w:val="001D7B9C"/>
    <w:rsid w:val="001E07AF"/>
    <w:rsid w:val="001E2809"/>
    <w:rsid w:val="001E4197"/>
    <w:rsid w:val="001E7E95"/>
    <w:rsid w:val="001F1396"/>
    <w:rsid w:val="001F2032"/>
    <w:rsid w:val="001F2320"/>
    <w:rsid w:val="001F2FD6"/>
    <w:rsid w:val="001F4AD6"/>
    <w:rsid w:val="001F50C6"/>
    <w:rsid w:val="001F5EDD"/>
    <w:rsid w:val="0020043C"/>
    <w:rsid w:val="00202084"/>
    <w:rsid w:val="002034A1"/>
    <w:rsid w:val="00206E07"/>
    <w:rsid w:val="002144B1"/>
    <w:rsid w:val="00214B82"/>
    <w:rsid w:val="002166B5"/>
    <w:rsid w:val="0022229F"/>
    <w:rsid w:val="00222518"/>
    <w:rsid w:val="00223682"/>
    <w:rsid w:val="00224D7A"/>
    <w:rsid w:val="002315A3"/>
    <w:rsid w:val="002336C2"/>
    <w:rsid w:val="00233972"/>
    <w:rsid w:val="00236137"/>
    <w:rsid w:val="002378D1"/>
    <w:rsid w:val="00237FD1"/>
    <w:rsid w:val="00240EA7"/>
    <w:rsid w:val="0024169D"/>
    <w:rsid w:val="00242A62"/>
    <w:rsid w:val="00242A94"/>
    <w:rsid w:val="002430B7"/>
    <w:rsid w:val="0024393E"/>
    <w:rsid w:val="00243B8A"/>
    <w:rsid w:val="00243EAC"/>
    <w:rsid w:val="002441EB"/>
    <w:rsid w:val="0025264B"/>
    <w:rsid w:val="00262D45"/>
    <w:rsid w:val="002700D6"/>
    <w:rsid w:val="00273AD9"/>
    <w:rsid w:val="002763BA"/>
    <w:rsid w:val="00277569"/>
    <w:rsid w:val="00281550"/>
    <w:rsid w:val="002819C1"/>
    <w:rsid w:val="002838E5"/>
    <w:rsid w:val="00284C59"/>
    <w:rsid w:val="00286692"/>
    <w:rsid w:val="00297EC9"/>
    <w:rsid w:val="002A25AD"/>
    <w:rsid w:val="002A296F"/>
    <w:rsid w:val="002A369D"/>
    <w:rsid w:val="002A50A1"/>
    <w:rsid w:val="002A554F"/>
    <w:rsid w:val="002A5B99"/>
    <w:rsid w:val="002B1135"/>
    <w:rsid w:val="002B182B"/>
    <w:rsid w:val="002B26F7"/>
    <w:rsid w:val="002B290D"/>
    <w:rsid w:val="002B44D5"/>
    <w:rsid w:val="002B5A18"/>
    <w:rsid w:val="002C178B"/>
    <w:rsid w:val="002C3C39"/>
    <w:rsid w:val="002C7718"/>
    <w:rsid w:val="002C7DDE"/>
    <w:rsid w:val="002D0692"/>
    <w:rsid w:val="002D0801"/>
    <w:rsid w:val="002D4909"/>
    <w:rsid w:val="002D4F55"/>
    <w:rsid w:val="002E20D8"/>
    <w:rsid w:val="002E6CF3"/>
    <w:rsid w:val="002F123E"/>
    <w:rsid w:val="002F1A03"/>
    <w:rsid w:val="002F345C"/>
    <w:rsid w:val="002F530C"/>
    <w:rsid w:val="002F7A4C"/>
    <w:rsid w:val="00303343"/>
    <w:rsid w:val="003035F7"/>
    <w:rsid w:val="003037AB"/>
    <w:rsid w:val="00304454"/>
    <w:rsid w:val="00306F78"/>
    <w:rsid w:val="00307B4D"/>
    <w:rsid w:val="003117EE"/>
    <w:rsid w:val="00311BE3"/>
    <w:rsid w:val="00311E14"/>
    <w:rsid w:val="00312ACE"/>
    <w:rsid w:val="003158AD"/>
    <w:rsid w:val="0032064C"/>
    <w:rsid w:val="0032343C"/>
    <w:rsid w:val="00323BEA"/>
    <w:rsid w:val="0032425D"/>
    <w:rsid w:val="003250D3"/>
    <w:rsid w:val="003315FE"/>
    <w:rsid w:val="0033683E"/>
    <w:rsid w:val="003377F0"/>
    <w:rsid w:val="003378C1"/>
    <w:rsid w:val="00340B9A"/>
    <w:rsid w:val="00341B6A"/>
    <w:rsid w:val="00342C8E"/>
    <w:rsid w:val="00344167"/>
    <w:rsid w:val="00344DCD"/>
    <w:rsid w:val="00346052"/>
    <w:rsid w:val="00346BE1"/>
    <w:rsid w:val="00350B85"/>
    <w:rsid w:val="00350EBF"/>
    <w:rsid w:val="0035311E"/>
    <w:rsid w:val="003555FC"/>
    <w:rsid w:val="00361E6E"/>
    <w:rsid w:val="00361ECC"/>
    <w:rsid w:val="003645F0"/>
    <w:rsid w:val="0036638F"/>
    <w:rsid w:val="003701D8"/>
    <w:rsid w:val="00370526"/>
    <w:rsid w:val="0037097C"/>
    <w:rsid w:val="00370A5D"/>
    <w:rsid w:val="003727D2"/>
    <w:rsid w:val="003763D2"/>
    <w:rsid w:val="0038157A"/>
    <w:rsid w:val="00382BE6"/>
    <w:rsid w:val="0038513F"/>
    <w:rsid w:val="00390A1F"/>
    <w:rsid w:val="00392487"/>
    <w:rsid w:val="003933BA"/>
    <w:rsid w:val="003A0EF3"/>
    <w:rsid w:val="003A11B9"/>
    <w:rsid w:val="003A1B9C"/>
    <w:rsid w:val="003A21C2"/>
    <w:rsid w:val="003A2696"/>
    <w:rsid w:val="003B0C0D"/>
    <w:rsid w:val="003B2058"/>
    <w:rsid w:val="003B41DE"/>
    <w:rsid w:val="003C0EC5"/>
    <w:rsid w:val="003C49DD"/>
    <w:rsid w:val="003C5669"/>
    <w:rsid w:val="003C5A33"/>
    <w:rsid w:val="003C5A97"/>
    <w:rsid w:val="003C5D5C"/>
    <w:rsid w:val="003C639A"/>
    <w:rsid w:val="003D2360"/>
    <w:rsid w:val="003D49CD"/>
    <w:rsid w:val="003D61AB"/>
    <w:rsid w:val="003E0950"/>
    <w:rsid w:val="003E167F"/>
    <w:rsid w:val="003E1F78"/>
    <w:rsid w:val="003E4B71"/>
    <w:rsid w:val="003E4F5E"/>
    <w:rsid w:val="003E52FE"/>
    <w:rsid w:val="003E7608"/>
    <w:rsid w:val="003F117B"/>
    <w:rsid w:val="003F2A19"/>
    <w:rsid w:val="003F2DA0"/>
    <w:rsid w:val="003F3F83"/>
    <w:rsid w:val="003F54B9"/>
    <w:rsid w:val="003F6607"/>
    <w:rsid w:val="003F6BEB"/>
    <w:rsid w:val="00402529"/>
    <w:rsid w:val="0040274D"/>
    <w:rsid w:val="00403B45"/>
    <w:rsid w:val="00404968"/>
    <w:rsid w:val="00404E37"/>
    <w:rsid w:val="004104C2"/>
    <w:rsid w:val="0041146E"/>
    <w:rsid w:val="00411613"/>
    <w:rsid w:val="00413818"/>
    <w:rsid w:val="00417E67"/>
    <w:rsid w:val="00420570"/>
    <w:rsid w:val="00422871"/>
    <w:rsid w:val="00426D7B"/>
    <w:rsid w:val="00433CEA"/>
    <w:rsid w:val="0043723E"/>
    <w:rsid w:val="0043752F"/>
    <w:rsid w:val="004409E5"/>
    <w:rsid w:val="00441A8F"/>
    <w:rsid w:val="00441E09"/>
    <w:rsid w:val="00444AD4"/>
    <w:rsid w:val="0044507B"/>
    <w:rsid w:val="004453F0"/>
    <w:rsid w:val="00451E9D"/>
    <w:rsid w:val="00452458"/>
    <w:rsid w:val="00460A60"/>
    <w:rsid w:val="00462093"/>
    <w:rsid w:val="004620EC"/>
    <w:rsid w:val="00462A95"/>
    <w:rsid w:val="00463AC2"/>
    <w:rsid w:val="0046552F"/>
    <w:rsid w:val="00467D94"/>
    <w:rsid w:val="00471396"/>
    <w:rsid w:val="00475869"/>
    <w:rsid w:val="00477CCC"/>
    <w:rsid w:val="0048391B"/>
    <w:rsid w:val="00483A1C"/>
    <w:rsid w:val="004865C2"/>
    <w:rsid w:val="004A0618"/>
    <w:rsid w:val="004A0BF2"/>
    <w:rsid w:val="004A2EAB"/>
    <w:rsid w:val="004A2F61"/>
    <w:rsid w:val="004A4C12"/>
    <w:rsid w:val="004A4FEE"/>
    <w:rsid w:val="004A6A42"/>
    <w:rsid w:val="004A75DD"/>
    <w:rsid w:val="004B1496"/>
    <w:rsid w:val="004B20B2"/>
    <w:rsid w:val="004B7D84"/>
    <w:rsid w:val="004C12EA"/>
    <w:rsid w:val="004C6D54"/>
    <w:rsid w:val="004D0D6F"/>
    <w:rsid w:val="004D13E7"/>
    <w:rsid w:val="004D1BD7"/>
    <w:rsid w:val="004D6500"/>
    <w:rsid w:val="004E02C2"/>
    <w:rsid w:val="004E052E"/>
    <w:rsid w:val="004E3594"/>
    <w:rsid w:val="004E36EF"/>
    <w:rsid w:val="004E4AB1"/>
    <w:rsid w:val="004F163E"/>
    <w:rsid w:val="004F20FC"/>
    <w:rsid w:val="004F35E1"/>
    <w:rsid w:val="004F7FAE"/>
    <w:rsid w:val="00501569"/>
    <w:rsid w:val="00506E30"/>
    <w:rsid w:val="00506EE8"/>
    <w:rsid w:val="00510317"/>
    <w:rsid w:val="00510672"/>
    <w:rsid w:val="00511E0C"/>
    <w:rsid w:val="00516EDF"/>
    <w:rsid w:val="0052043D"/>
    <w:rsid w:val="00520D20"/>
    <w:rsid w:val="00523B57"/>
    <w:rsid w:val="005270A0"/>
    <w:rsid w:val="00530F81"/>
    <w:rsid w:val="00532289"/>
    <w:rsid w:val="00535FD1"/>
    <w:rsid w:val="005375E2"/>
    <w:rsid w:val="00540285"/>
    <w:rsid w:val="0054038C"/>
    <w:rsid w:val="00540864"/>
    <w:rsid w:val="0054151C"/>
    <w:rsid w:val="005475EE"/>
    <w:rsid w:val="00554964"/>
    <w:rsid w:val="0055529D"/>
    <w:rsid w:val="00555EF0"/>
    <w:rsid w:val="005570E3"/>
    <w:rsid w:val="005609DF"/>
    <w:rsid w:val="00564770"/>
    <w:rsid w:val="00565F53"/>
    <w:rsid w:val="00566974"/>
    <w:rsid w:val="00566BB8"/>
    <w:rsid w:val="00566CEE"/>
    <w:rsid w:val="00566DFE"/>
    <w:rsid w:val="00571BB5"/>
    <w:rsid w:val="0057385E"/>
    <w:rsid w:val="0057464A"/>
    <w:rsid w:val="005748DB"/>
    <w:rsid w:val="005761E8"/>
    <w:rsid w:val="00583035"/>
    <w:rsid w:val="005832F8"/>
    <w:rsid w:val="00583A83"/>
    <w:rsid w:val="00585770"/>
    <w:rsid w:val="00586456"/>
    <w:rsid w:val="0059016A"/>
    <w:rsid w:val="005912C3"/>
    <w:rsid w:val="00591CDC"/>
    <w:rsid w:val="005954D6"/>
    <w:rsid w:val="00595789"/>
    <w:rsid w:val="005A36D6"/>
    <w:rsid w:val="005A53B3"/>
    <w:rsid w:val="005A579D"/>
    <w:rsid w:val="005A6B62"/>
    <w:rsid w:val="005B0B9C"/>
    <w:rsid w:val="005B28F4"/>
    <w:rsid w:val="005B2B91"/>
    <w:rsid w:val="005B4657"/>
    <w:rsid w:val="005B4C6C"/>
    <w:rsid w:val="005B780B"/>
    <w:rsid w:val="005C3AA4"/>
    <w:rsid w:val="005C49F2"/>
    <w:rsid w:val="005C54A5"/>
    <w:rsid w:val="005C6ACF"/>
    <w:rsid w:val="005D2CA6"/>
    <w:rsid w:val="005D6404"/>
    <w:rsid w:val="005E0631"/>
    <w:rsid w:val="005E12C5"/>
    <w:rsid w:val="005E643D"/>
    <w:rsid w:val="005E692A"/>
    <w:rsid w:val="005E70AB"/>
    <w:rsid w:val="005E7F16"/>
    <w:rsid w:val="005F0432"/>
    <w:rsid w:val="005F0AC2"/>
    <w:rsid w:val="005F2F7E"/>
    <w:rsid w:val="005F6FCA"/>
    <w:rsid w:val="005F747A"/>
    <w:rsid w:val="005F78C6"/>
    <w:rsid w:val="005F7E8D"/>
    <w:rsid w:val="00600CB9"/>
    <w:rsid w:val="00603FFB"/>
    <w:rsid w:val="00610C7F"/>
    <w:rsid w:val="00610D02"/>
    <w:rsid w:val="00611A79"/>
    <w:rsid w:val="00612354"/>
    <w:rsid w:val="006166B4"/>
    <w:rsid w:val="00616B65"/>
    <w:rsid w:val="00623714"/>
    <w:rsid w:val="00631554"/>
    <w:rsid w:val="006323D9"/>
    <w:rsid w:val="006324A9"/>
    <w:rsid w:val="00632C26"/>
    <w:rsid w:val="00633BC4"/>
    <w:rsid w:val="0063672A"/>
    <w:rsid w:val="00636E67"/>
    <w:rsid w:val="00637CF7"/>
    <w:rsid w:val="00641528"/>
    <w:rsid w:val="00643299"/>
    <w:rsid w:val="006435BC"/>
    <w:rsid w:val="00644A2F"/>
    <w:rsid w:val="0064563B"/>
    <w:rsid w:val="0065600F"/>
    <w:rsid w:val="006576B7"/>
    <w:rsid w:val="00657ACC"/>
    <w:rsid w:val="00657B0A"/>
    <w:rsid w:val="00657CCF"/>
    <w:rsid w:val="006609AD"/>
    <w:rsid w:val="0066157F"/>
    <w:rsid w:val="006645F7"/>
    <w:rsid w:val="00666A29"/>
    <w:rsid w:val="00670BA4"/>
    <w:rsid w:val="00673A90"/>
    <w:rsid w:val="00676510"/>
    <w:rsid w:val="00680161"/>
    <w:rsid w:val="00681C91"/>
    <w:rsid w:val="00681FD1"/>
    <w:rsid w:val="00682A7C"/>
    <w:rsid w:val="00683D9F"/>
    <w:rsid w:val="00684767"/>
    <w:rsid w:val="00684FDB"/>
    <w:rsid w:val="0068578B"/>
    <w:rsid w:val="00693326"/>
    <w:rsid w:val="006948C0"/>
    <w:rsid w:val="00697B4D"/>
    <w:rsid w:val="006A0237"/>
    <w:rsid w:val="006A0243"/>
    <w:rsid w:val="006A2166"/>
    <w:rsid w:val="006A30B6"/>
    <w:rsid w:val="006A3E3B"/>
    <w:rsid w:val="006A45A6"/>
    <w:rsid w:val="006A6101"/>
    <w:rsid w:val="006A77EA"/>
    <w:rsid w:val="006B45E5"/>
    <w:rsid w:val="006B69F1"/>
    <w:rsid w:val="006B776E"/>
    <w:rsid w:val="006C2C5E"/>
    <w:rsid w:val="006C2D4B"/>
    <w:rsid w:val="006C48A7"/>
    <w:rsid w:val="006C4D86"/>
    <w:rsid w:val="006C4DCD"/>
    <w:rsid w:val="006E0462"/>
    <w:rsid w:val="006E1FCB"/>
    <w:rsid w:val="006E2C87"/>
    <w:rsid w:val="006E34D2"/>
    <w:rsid w:val="006E3EB0"/>
    <w:rsid w:val="006F13B8"/>
    <w:rsid w:val="006F4262"/>
    <w:rsid w:val="006F6C6F"/>
    <w:rsid w:val="006F70C7"/>
    <w:rsid w:val="006F7594"/>
    <w:rsid w:val="0070000B"/>
    <w:rsid w:val="00700909"/>
    <w:rsid w:val="007029A8"/>
    <w:rsid w:val="007137C2"/>
    <w:rsid w:val="00713C33"/>
    <w:rsid w:val="00713F83"/>
    <w:rsid w:val="00714F1A"/>
    <w:rsid w:val="007179EC"/>
    <w:rsid w:val="00720227"/>
    <w:rsid w:val="00721651"/>
    <w:rsid w:val="007230F3"/>
    <w:rsid w:val="00726E34"/>
    <w:rsid w:val="00730B33"/>
    <w:rsid w:val="00732D5B"/>
    <w:rsid w:val="0073515B"/>
    <w:rsid w:val="007401F7"/>
    <w:rsid w:val="00745ED3"/>
    <w:rsid w:val="00746F53"/>
    <w:rsid w:val="007504F5"/>
    <w:rsid w:val="00750F8C"/>
    <w:rsid w:val="00752172"/>
    <w:rsid w:val="00754943"/>
    <w:rsid w:val="0075572A"/>
    <w:rsid w:val="00757123"/>
    <w:rsid w:val="00762DA9"/>
    <w:rsid w:val="00764831"/>
    <w:rsid w:val="00764FE9"/>
    <w:rsid w:val="00766121"/>
    <w:rsid w:val="0076621E"/>
    <w:rsid w:val="00766E70"/>
    <w:rsid w:val="00770D48"/>
    <w:rsid w:val="0077241F"/>
    <w:rsid w:val="00774C4F"/>
    <w:rsid w:val="0077688E"/>
    <w:rsid w:val="00782A01"/>
    <w:rsid w:val="00785836"/>
    <w:rsid w:val="00787FCE"/>
    <w:rsid w:val="00791520"/>
    <w:rsid w:val="007929E4"/>
    <w:rsid w:val="0079400B"/>
    <w:rsid w:val="007956A8"/>
    <w:rsid w:val="00795730"/>
    <w:rsid w:val="00797011"/>
    <w:rsid w:val="007979D0"/>
    <w:rsid w:val="007A1235"/>
    <w:rsid w:val="007A1DFF"/>
    <w:rsid w:val="007A66EE"/>
    <w:rsid w:val="007A6732"/>
    <w:rsid w:val="007A6E2B"/>
    <w:rsid w:val="007B0120"/>
    <w:rsid w:val="007B016E"/>
    <w:rsid w:val="007C07B0"/>
    <w:rsid w:val="007C2929"/>
    <w:rsid w:val="007C3FFC"/>
    <w:rsid w:val="007C643E"/>
    <w:rsid w:val="007D285E"/>
    <w:rsid w:val="007D4A9C"/>
    <w:rsid w:val="007D6AEF"/>
    <w:rsid w:val="007D6F2F"/>
    <w:rsid w:val="007E2BBC"/>
    <w:rsid w:val="007E5299"/>
    <w:rsid w:val="007E555C"/>
    <w:rsid w:val="007E5C61"/>
    <w:rsid w:val="007F13F5"/>
    <w:rsid w:val="007F1DAC"/>
    <w:rsid w:val="007F2793"/>
    <w:rsid w:val="007F336C"/>
    <w:rsid w:val="007F38F6"/>
    <w:rsid w:val="007F3CED"/>
    <w:rsid w:val="007F59FE"/>
    <w:rsid w:val="008004BB"/>
    <w:rsid w:val="008012B7"/>
    <w:rsid w:val="0081137E"/>
    <w:rsid w:val="00811F36"/>
    <w:rsid w:val="0081291E"/>
    <w:rsid w:val="0081298D"/>
    <w:rsid w:val="00812BB4"/>
    <w:rsid w:val="00815CE2"/>
    <w:rsid w:val="00815CFC"/>
    <w:rsid w:val="00817280"/>
    <w:rsid w:val="00820700"/>
    <w:rsid w:val="0082251B"/>
    <w:rsid w:val="008232D7"/>
    <w:rsid w:val="008341CB"/>
    <w:rsid w:val="00836C0C"/>
    <w:rsid w:val="00837C12"/>
    <w:rsid w:val="00837F2B"/>
    <w:rsid w:val="0084042C"/>
    <w:rsid w:val="00851FCA"/>
    <w:rsid w:val="00852E92"/>
    <w:rsid w:val="00853A9D"/>
    <w:rsid w:val="00863636"/>
    <w:rsid w:val="0086378E"/>
    <w:rsid w:val="00863B4D"/>
    <w:rsid w:val="00867D92"/>
    <w:rsid w:val="00870D2D"/>
    <w:rsid w:val="0087157B"/>
    <w:rsid w:val="00871FFC"/>
    <w:rsid w:val="008726A9"/>
    <w:rsid w:val="008746D9"/>
    <w:rsid w:val="00875DD0"/>
    <w:rsid w:val="00880C0E"/>
    <w:rsid w:val="00882946"/>
    <w:rsid w:val="00883E0F"/>
    <w:rsid w:val="00887EAA"/>
    <w:rsid w:val="008900EE"/>
    <w:rsid w:val="0089147C"/>
    <w:rsid w:val="008927C4"/>
    <w:rsid w:val="008931C1"/>
    <w:rsid w:val="008956CA"/>
    <w:rsid w:val="00896A59"/>
    <w:rsid w:val="0089730F"/>
    <w:rsid w:val="008A0A04"/>
    <w:rsid w:val="008B0B16"/>
    <w:rsid w:val="008B1C20"/>
    <w:rsid w:val="008B6C91"/>
    <w:rsid w:val="008C1E55"/>
    <w:rsid w:val="008C7784"/>
    <w:rsid w:val="008C7A2D"/>
    <w:rsid w:val="008D2E69"/>
    <w:rsid w:val="008D38FA"/>
    <w:rsid w:val="008D4414"/>
    <w:rsid w:val="008D4934"/>
    <w:rsid w:val="008D76CC"/>
    <w:rsid w:val="008E3181"/>
    <w:rsid w:val="008E3187"/>
    <w:rsid w:val="008E3277"/>
    <w:rsid w:val="008E5E33"/>
    <w:rsid w:val="008E6219"/>
    <w:rsid w:val="008F0872"/>
    <w:rsid w:val="008F18F1"/>
    <w:rsid w:val="008F2C55"/>
    <w:rsid w:val="008F3442"/>
    <w:rsid w:val="008F5A7C"/>
    <w:rsid w:val="00900811"/>
    <w:rsid w:val="009009B7"/>
    <w:rsid w:val="009010AF"/>
    <w:rsid w:val="00903185"/>
    <w:rsid w:val="00910DD4"/>
    <w:rsid w:val="00911613"/>
    <w:rsid w:val="0091175C"/>
    <w:rsid w:val="00912E1D"/>
    <w:rsid w:val="0091300A"/>
    <w:rsid w:val="00913453"/>
    <w:rsid w:val="0091368C"/>
    <w:rsid w:val="00913C25"/>
    <w:rsid w:val="00913E78"/>
    <w:rsid w:val="009212DE"/>
    <w:rsid w:val="00921860"/>
    <w:rsid w:val="00921DD5"/>
    <w:rsid w:val="009251A5"/>
    <w:rsid w:val="00927653"/>
    <w:rsid w:val="00930B09"/>
    <w:rsid w:val="00935D15"/>
    <w:rsid w:val="0094069B"/>
    <w:rsid w:val="009429C1"/>
    <w:rsid w:val="00944A45"/>
    <w:rsid w:val="009470EF"/>
    <w:rsid w:val="00951189"/>
    <w:rsid w:val="00951C4D"/>
    <w:rsid w:val="00955B67"/>
    <w:rsid w:val="0096267F"/>
    <w:rsid w:val="009628AD"/>
    <w:rsid w:val="00963A67"/>
    <w:rsid w:val="00964EDC"/>
    <w:rsid w:val="00970555"/>
    <w:rsid w:val="009728CB"/>
    <w:rsid w:val="00972C46"/>
    <w:rsid w:val="00973267"/>
    <w:rsid w:val="00974243"/>
    <w:rsid w:val="00974D86"/>
    <w:rsid w:val="0097521F"/>
    <w:rsid w:val="009763D6"/>
    <w:rsid w:val="0098379A"/>
    <w:rsid w:val="00984050"/>
    <w:rsid w:val="00985072"/>
    <w:rsid w:val="00986F32"/>
    <w:rsid w:val="00990A73"/>
    <w:rsid w:val="00992BB8"/>
    <w:rsid w:val="00992DE9"/>
    <w:rsid w:val="009A29FB"/>
    <w:rsid w:val="009A47E1"/>
    <w:rsid w:val="009A5D59"/>
    <w:rsid w:val="009A6BA9"/>
    <w:rsid w:val="009A6E23"/>
    <w:rsid w:val="009B0D4A"/>
    <w:rsid w:val="009B1B7D"/>
    <w:rsid w:val="009C33DC"/>
    <w:rsid w:val="009C7BAD"/>
    <w:rsid w:val="009D086F"/>
    <w:rsid w:val="009D55B3"/>
    <w:rsid w:val="009D55E3"/>
    <w:rsid w:val="009D7DD6"/>
    <w:rsid w:val="009E54F3"/>
    <w:rsid w:val="009E5F0E"/>
    <w:rsid w:val="009E7C00"/>
    <w:rsid w:val="009F15DA"/>
    <w:rsid w:val="009F1A23"/>
    <w:rsid w:val="00A00936"/>
    <w:rsid w:val="00A009B3"/>
    <w:rsid w:val="00A04A80"/>
    <w:rsid w:val="00A05FC8"/>
    <w:rsid w:val="00A15330"/>
    <w:rsid w:val="00A20FB8"/>
    <w:rsid w:val="00A21527"/>
    <w:rsid w:val="00A25AC0"/>
    <w:rsid w:val="00A33249"/>
    <w:rsid w:val="00A33F9B"/>
    <w:rsid w:val="00A34DC6"/>
    <w:rsid w:val="00A355FC"/>
    <w:rsid w:val="00A360D4"/>
    <w:rsid w:val="00A40A2D"/>
    <w:rsid w:val="00A40DB3"/>
    <w:rsid w:val="00A42B48"/>
    <w:rsid w:val="00A43E52"/>
    <w:rsid w:val="00A47E6B"/>
    <w:rsid w:val="00A50E38"/>
    <w:rsid w:val="00A51D59"/>
    <w:rsid w:val="00A535D9"/>
    <w:rsid w:val="00A56F63"/>
    <w:rsid w:val="00A57414"/>
    <w:rsid w:val="00A5774A"/>
    <w:rsid w:val="00A60A48"/>
    <w:rsid w:val="00A60C9F"/>
    <w:rsid w:val="00A61DF1"/>
    <w:rsid w:val="00A644AF"/>
    <w:rsid w:val="00A6521B"/>
    <w:rsid w:val="00A66C52"/>
    <w:rsid w:val="00A7050F"/>
    <w:rsid w:val="00A71960"/>
    <w:rsid w:val="00A73669"/>
    <w:rsid w:val="00A73AB1"/>
    <w:rsid w:val="00A7548B"/>
    <w:rsid w:val="00A75D41"/>
    <w:rsid w:val="00A801DA"/>
    <w:rsid w:val="00A806D9"/>
    <w:rsid w:val="00A82A23"/>
    <w:rsid w:val="00A83530"/>
    <w:rsid w:val="00A85199"/>
    <w:rsid w:val="00A86F5A"/>
    <w:rsid w:val="00A911F0"/>
    <w:rsid w:val="00A9659A"/>
    <w:rsid w:val="00AA21D4"/>
    <w:rsid w:val="00AA2EBC"/>
    <w:rsid w:val="00AA3931"/>
    <w:rsid w:val="00AA67C0"/>
    <w:rsid w:val="00AB1745"/>
    <w:rsid w:val="00AB35B9"/>
    <w:rsid w:val="00AC51B8"/>
    <w:rsid w:val="00AC5607"/>
    <w:rsid w:val="00AC5A6C"/>
    <w:rsid w:val="00AC73CE"/>
    <w:rsid w:val="00AD14CF"/>
    <w:rsid w:val="00AD2F21"/>
    <w:rsid w:val="00AD3684"/>
    <w:rsid w:val="00AD4353"/>
    <w:rsid w:val="00AD4401"/>
    <w:rsid w:val="00AD68CE"/>
    <w:rsid w:val="00AD6C5D"/>
    <w:rsid w:val="00AD75B2"/>
    <w:rsid w:val="00AE1D51"/>
    <w:rsid w:val="00AE245C"/>
    <w:rsid w:val="00AE4784"/>
    <w:rsid w:val="00AF0754"/>
    <w:rsid w:val="00AF4447"/>
    <w:rsid w:val="00B04E5B"/>
    <w:rsid w:val="00B05099"/>
    <w:rsid w:val="00B05225"/>
    <w:rsid w:val="00B0590A"/>
    <w:rsid w:val="00B0629F"/>
    <w:rsid w:val="00B06493"/>
    <w:rsid w:val="00B07155"/>
    <w:rsid w:val="00B07331"/>
    <w:rsid w:val="00B10EFD"/>
    <w:rsid w:val="00B12C15"/>
    <w:rsid w:val="00B16E85"/>
    <w:rsid w:val="00B176A0"/>
    <w:rsid w:val="00B21FD2"/>
    <w:rsid w:val="00B2401F"/>
    <w:rsid w:val="00B25A1C"/>
    <w:rsid w:val="00B27CCA"/>
    <w:rsid w:val="00B35DEF"/>
    <w:rsid w:val="00B36D6F"/>
    <w:rsid w:val="00B40419"/>
    <w:rsid w:val="00B409A4"/>
    <w:rsid w:val="00B40F09"/>
    <w:rsid w:val="00B414DB"/>
    <w:rsid w:val="00B415FE"/>
    <w:rsid w:val="00B430D7"/>
    <w:rsid w:val="00B43432"/>
    <w:rsid w:val="00B43629"/>
    <w:rsid w:val="00B4439B"/>
    <w:rsid w:val="00B45C32"/>
    <w:rsid w:val="00B536A5"/>
    <w:rsid w:val="00B54C5B"/>
    <w:rsid w:val="00B56782"/>
    <w:rsid w:val="00B62101"/>
    <w:rsid w:val="00B62155"/>
    <w:rsid w:val="00B62E13"/>
    <w:rsid w:val="00B65D6F"/>
    <w:rsid w:val="00B67A98"/>
    <w:rsid w:val="00B70291"/>
    <w:rsid w:val="00B72B2B"/>
    <w:rsid w:val="00B72E4A"/>
    <w:rsid w:val="00B74FA6"/>
    <w:rsid w:val="00B761D1"/>
    <w:rsid w:val="00B80B9A"/>
    <w:rsid w:val="00B830BE"/>
    <w:rsid w:val="00B832B1"/>
    <w:rsid w:val="00B84BEA"/>
    <w:rsid w:val="00B8636B"/>
    <w:rsid w:val="00B9022C"/>
    <w:rsid w:val="00B9205F"/>
    <w:rsid w:val="00B94347"/>
    <w:rsid w:val="00B97F56"/>
    <w:rsid w:val="00BA12DE"/>
    <w:rsid w:val="00BA1610"/>
    <w:rsid w:val="00BA3C8B"/>
    <w:rsid w:val="00BA4CC0"/>
    <w:rsid w:val="00BA5644"/>
    <w:rsid w:val="00BA6DC2"/>
    <w:rsid w:val="00BB00F6"/>
    <w:rsid w:val="00BB3B3A"/>
    <w:rsid w:val="00BB48FC"/>
    <w:rsid w:val="00BB57DC"/>
    <w:rsid w:val="00BB6A04"/>
    <w:rsid w:val="00BB7F81"/>
    <w:rsid w:val="00BC111D"/>
    <w:rsid w:val="00BC3285"/>
    <w:rsid w:val="00BC42BA"/>
    <w:rsid w:val="00BC767C"/>
    <w:rsid w:val="00BD1DF3"/>
    <w:rsid w:val="00BD2B2D"/>
    <w:rsid w:val="00BD2E20"/>
    <w:rsid w:val="00BD36C8"/>
    <w:rsid w:val="00BD477E"/>
    <w:rsid w:val="00BD482C"/>
    <w:rsid w:val="00BD5646"/>
    <w:rsid w:val="00BD611A"/>
    <w:rsid w:val="00BE20F1"/>
    <w:rsid w:val="00BE39D7"/>
    <w:rsid w:val="00BE614F"/>
    <w:rsid w:val="00BE6BA7"/>
    <w:rsid w:val="00BE7347"/>
    <w:rsid w:val="00BF3D43"/>
    <w:rsid w:val="00BF4716"/>
    <w:rsid w:val="00BF6DE6"/>
    <w:rsid w:val="00C00493"/>
    <w:rsid w:val="00C0263C"/>
    <w:rsid w:val="00C02827"/>
    <w:rsid w:val="00C0599F"/>
    <w:rsid w:val="00C0606D"/>
    <w:rsid w:val="00C148C0"/>
    <w:rsid w:val="00C149C4"/>
    <w:rsid w:val="00C150FD"/>
    <w:rsid w:val="00C22379"/>
    <w:rsid w:val="00C223D8"/>
    <w:rsid w:val="00C2516E"/>
    <w:rsid w:val="00C25669"/>
    <w:rsid w:val="00C2678D"/>
    <w:rsid w:val="00C271A4"/>
    <w:rsid w:val="00C272F6"/>
    <w:rsid w:val="00C2736F"/>
    <w:rsid w:val="00C276A9"/>
    <w:rsid w:val="00C27981"/>
    <w:rsid w:val="00C31969"/>
    <w:rsid w:val="00C3209B"/>
    <w:rsid w:val="00C3242D"/>
    <w:rsid w:val="00C339A9"/>
    <w:rsid w:val="00C34882"/>
    <w:rsid w:val="00C364D4"/>
    <w:rsid w:val="00C36DEF"/>
    <w:rsid w:val="00C40862"/>
    <w:rsid w:val="00C41B8E"/>
    <w:rsid w:val="00C42683"/>
    <w:rsid w:val="00C4288A"/>
    <w:rsid w:val="00C455A9"/>
    <w:rsid w:val="00C462AD"/>
    <w:rsid w:val="00C5048E"/>
    <w:rsid w:val="00C5156F"/>
    <w:rsid w:val="00C525DB"/>
    <w:rsid w:val="00C52DF0"/>
    <w:rsid w:val="00C53AB2"/>
    <w:rsid w:val="00C55135"/>
    <w:rsid w:val="00C60D50"/>
    <w:rsid w:val="00C6375F"/>
    <w:rsid w:val="00C65458"/>
    <w:rsid w:val="00C675EC"/>
    <w:rsid w:val="00C70AD2"/>
    <w:rsid w:val="00C72C0C"/>
    <w:rsid w:val="00C74D25"/>
    <w:rsid w:val="00C76B8F"/>
    <w:rsid w:val="00C803F0"/>
    <w:rsid w:val="00C80D7D"/>
    <w:rsid w:val="00C814E5"/>
    <w:rsid w:val="00C83384"/>
    <w:rsid w:val="00C85C21"/>
    <w:rsid w:val="00C9203D"/>
    <w:rsid w:val="00C937BB"/>
    <w:rsid w:val="00C93990"/>
    <w:rsid w:val="00C9456F"/>
    <w:rsid w:val="00C9729D"/>
    <w:rsid w:val="00C97F8C"/>
    <w:rsid w:val="00CA4FD6"/>
    <w:rsid w:val="00CA5067"/>
    <w:rsid w:val="00CA58F3"/>
    <w:rsid w:val="00CA595C"/>
    <w:rsid w:val="00CA6D6D"/>
    <w:rsid w:val="00CB2878"/>
    <w:rsid w:val="00CB30E0"/>
    <w:rsid w:val="00CB3D7F"/>
    <w:rsid w:val="00CB72D5"/>
    <w:rsid w:val="00CB7493"/>
    <w:rsid w:val="00CC09A9"/>
    <w:rsid w:val="00CC2512"/>
    <w:rsid w:val="00CC268A"/>
    <w:rsid w:val="00CC5CA6"/>
    <w:rsid w:val="00CC7C39"/>
    <w:rsid w:val="00CC7D21"/>
    <w:rsid w:val="00CD1313"/>
    <w:rsid w:val="00CD19F5"/>
    <w:rsid w:val="00CD4951"/>
    <w:rsid w:val="00CE61FD"/>
    <w:rsid w:val="00CF1098"/>
    <w:rsid w:val="00CF2724"/>
    <w:rsid w:val="00CF30B8"/>
    <w:rsid w:val="00CF5E5D"/>
    <w:rsid w:val="00CF6BB2"/>
    <w:rsid w:val="00CF7851"/>
    <w:rsid w:val="00D00BB5"/>
    <w:rsid w:val="00D0404E"/>
    <w:rsid w:val="00D0430E"/>
    <w:rsid w:val="00D06833"/>
    <w:rsid w:val="00D126FC"/>
    <w:rsid w:val="00D13DAE"/>
    <w:rsid w:val="00D17823"/>
    <w:rsid w:val="00D211CD"/>
    <w:rsid w:val="00D22955"/>
    <w:rsid w:val="00D24376"/>
    <w:rsid w:val="00D244E7"/>
    <w:rsid w:val="00D26BDB"/>
    <w:rsid w:val="00D31103"/>
    <w:rsid w:val="00D352C2"/>
    <w:rsid w:val="00D362E5"/>
    <w:rsid w:val="00D36916"/>
    <w:rsid w:val="00D41C6F"/>
    <w:rsid w:val="00D54174"/>
    <w:rsid w:val="00D56E3A"/>
    <w:rsid w:val="00D62153"/>
    <w:rsid w:val="00D629A8"/>
    <w:rsid w:val="00D65714"/>
    <w:rsid w:val="00D67B53"/>
    <w:rsid w:val="00D7159D"/>
    <w:rsid w:val="00D71FB8"/>
    <w:rsid w:val="00D736A6"/>
    <w:rsid w:val="00D7526E"/>
    <w:rsid w:val="00D7566F"/>
    <w:rsid w:val="00D75B93"/>
    <w:rsid w:val="00D76257"/>
    <w:rsid w:val="00D766ED"/>
    <w:rsid w:val="00D80238"/>
    <w:rsid w:val="00D80824"/>
    <w:rsid w:val="00D8154A"/>
    <w:rsid w:val="00D83B3F"/>
    <w:rsid w:val="00D84D12"/>
    <w:rsid w:val="00D92267"/>
    <w:rsid w:val="00D934F0"/>
    <w:rsid w:val="00D93B27"/>
    <w:rsid w:val="00D979CA"/>
    <w:rsid w:val="00DA2217"/>
    <w:rsid w:val="00DA2A89"/>
    <w:rsid w:val="00DA2CCB"/>
    <w:rsid w:val="00DA4704"/>
    <w:rsid w:val="00DA48A6"/>
    <w:rsid w:val="00DA6A00"/>
    <w:rsid w:val="00DB286E"/>
    <w:rsid w:val="00DC1FDC"/>
    <w:rsid w:val="00DC379A"/>
    <w:rsid w:val="00DC4610"/>
    <w:rsid w:val="00DC46A2"/>
    <w:rsid w:val="00DC6505"/>
    <w:rsid w:val="00DD05BD"/>
    <w:rsid w:val="00DD293A"/>
    <w:rsid w:val="00DD2B31"/>
    <w:rsid w:val="00DD732D"/>
    <w:rsid w:val="00DE0254"/>
    <w:rsid w:val="00DE174E"/>
    <w:rsid w:val="00DE3290"/>
    <w:rsid w:val="00DE3E7F"/>
    <w:rsid w:val="00DE4586"/>
    <w:rsid w:val="00DE595F"/>
    <w:rsid w:val="00DE626A"/>
    <w:rsid w:val="00DF0C60"/>
    <w:rsid w:val="00E00A5E"/>
    <w:rsid w:val="00E01273"/>
    <w:rsid w:val="00E021CE"/>
    <w:rsid w:val="00E02255"/>
    <w:rsid w:val="00E02419"/>
    <w:rsid w:val="00E037FF"/>
    <w:rsid w:val="00E03E08"/>
    <w:rsid w:val="00E04358"/>
    <w:rsid w:val="00E07BD3"/>
    <w:rsid w:val="00E13323"/>
    <w:rsid w:val="00E1424E"/>
    <w:rsid w:val="00E23467"/>
    <w:rsid w:val="00E24A4D"/>
    <w:rsid w:val="00E261AE"/>
    <w:rsid w:val="00E30944"/>
    <w:rsid w:val="00E311BE"/>
    <w:rsid w:val="00E35F30"/>
    <w:rsid w:val="00E36C48"/>
    <w:rsid w:val="00E40EBD"/>
    <w:rsid w:val="00E4147F"/>
    <w:rsid w:val="00E41E87"/>
    <w:rsid w:val="00E42C7F"/>
    <w:rsid w:val="00E43BF1"/>
    <w:rsid w:val="00E43FB6"/>
    <w:rsid w:val="00E4669F"/>
    <w:rsid w:val="00E4721D"/>
    <w:rsid w:val="00E50EBB"/>
    <w:rsid w:val="00E519EA"/>
    <w:rsid w:val="00E51F65"/>
    <w:rsid w:val="00E525CF"/>
    <w:rsid w:val="00E529C3"/>
    <w:rsid w:val="00E5442F"/>
    <w:rsid w:val="00E54545"/>
    <w:rsid w:val="00E547BF"/>
    <w:rsid w:val="00E552FF"/>
    <w:rsid w:val="00E56A68"/>
    <w:rsid w:val="00E57717"/>
    <w:rsid w:val="00E60157"/>
    <w:rsid w:val="00E667FB"/>
    <w:rsid w:val="00E67076"/>
    <w:rsid w:val="00E7037B"/>
    <w:rsid w:val="00E73EB4"/>
    <w:rsid w:val="00E76726"/>
    <w:rsid w:val="00E76AE8"/>
    <w:rsid w:val="00E8010D"/>
    <w:rsid w:val="00E8376E"/>
    <w:rsid w:val="00E839C6"/>
    <w:rsid w:val="00E93581"/>
    <w:rsid w:val="00E93B31"/>
    <w:rsid w:val="00E93FB7"/>
    <w:rsid w:val="00E954F7"/>
    <w:rsid w:val="00E95917"/>
    <w:rsid w:val="00EA02B8"/>
    <w:rsid w:val="00EA2497"/>
    <w:rsid w:val="00EA25F9"/>
    <w:rsid w:val="00EA4D96"/>
    <w:rsid w:val="00EA5F61"/>
    <w:rsid w:val="00EB06A1"/>
    <w:rsid w:val="00EB07D6"/>
    <w:rsid w:val="00EB1534"/>
    <w:rsid w:val="00EB38B2"/>
    <w:rsid w:val="00EB434B"/>
    <w:rsid w:val="00EB4FA8"/>
    <w:rsid w:val="00EB6B15"/>
    <w:rsid w:val="00EC2900"/>
    <w:rsid w:val="00EC7D9A"/>
    <w:rsid w:val="00EC7E83"/>
    <w:rsid w:val="00ED16B8"/>
    <w:rsid w:val="00ED4003"/>
    <w:rsid w:val="00ED5E43"/>
    <w:rsid w:val="00ED697D"/>
    <w:rsid w:val="00ED71C1"/>
    <w:rsid w:val="00EE00F5"/>
    <w:rsid w:val="00EE0233"/>
    <w:rsid w:val="00EE03A1"/>
    <w:rsid w:val="00EE44DB"/>
    <w:rsid w:val="00EE56C0"/>
    <w:rsid w:val="00EE7D0B"/>
    <w:rsid w:val="00EF13CE"/>
    <w:rsid w:val="00EF20CF"/>
    <w:rsid w:val="00EF20FC"/>
    <w:rsid w:val="00EF487E"/>
    <w:rsid w:val="00EF4F43"/>
    <w:rsid w:val="00F00C94"/>
    <w:rsid w:val="00F0223E"/>
    <w:rsid w:val="00F02B03"/>
    <w:rsid w:val="00F02F9F"/>
    <w:rsid w:val="00F0322A"/>
    <w:rsid w:val="00F06975"/>
    <w:rsid w:val="00F06A59"/>
    <w:rsid w:val="00F06B66"/>
    <w:rsid w:val="00F06B7E"/>
    <w:rsid w:val="00F07001"/>
    <w:rsid w:val="00F11B18"/>
    <w:rsid w:val="00F12A82"/>
    <w:rsid w:val="00F15936"/>
    <w:rsid w:val="00F176E8"/>
    <w:rsid w:val="00F215D0"/>
    <w:rsid w:val="00F243E7"/>
    <w:rsid w:val="00F2487C"/>
    <w:rsid w:val="00F248B3"/>
    <w:rsid w:val="00F249F1"/>
    <w:rsid w:val="00F313AB"/>
    <w:rsid w:val="00F32C3D"/>
    <w:rsid w:val="00F33B30"/>
    <w:rsid w:val="00F37B1A"/>
    <w:rsid w:val="00F37FFA"/>
    <w:rsid w:val="00F42D22"/>
    <w:rsid w:val="00F4425E"/>
    <w:rsid w:val="00F46E93"/>
    <w:rsid w:val="00F4722F"/>
    <w:rsid w:val="00F47689"/>
    <w:rsid w:val="00F50FBA"/>
    <w:rsid w:val="00F53E9A"/>
    <w:rsid w:val="00F547FA"/>
    <w:rsid w:val="00F54AA8"/>
    <w:rsid w:val="00F5524A"/>
    <w:rsid w:val="00F55539"/>
    <w:rsid w:val="00F56158"/>
    <w:rsid w:val="00F56B88"/>
    <w:rsid w:val="00F56F08"/>
    <w:rsid w:val="00F61CF4"/>
    <w:rsid w:val="00F640F9"/>
    <w:rsid w:val="00F703E9"/>
    <w:rsid w:val="00F714C5"/>
    <w:rsid w:val="00F717A6"/>
    <w:rsid w:val="00F72898"/>
    <w:rsid w:val="00F74D15"/>
    <w:rsid w:val="00F75B11"/>
    <w:rsid w:val="00F82836"/>
    <w:rsid w:val="00F82B08"/>
    <w:rsid w:val="00F84187"/>
    <w:rsid w:val="00F846C0"/>
    <w:rsid w:val="00F855A1"/>
    <w:rsid w:val="00F872FB"/>
    <w:rsid w:val="00F90FFB"/>
    <w:rsid w:val="00F94A63"/>
    <w:rsid w:val="00F95334"/>
    <w:rsid w:val="00FA02C4"/>
    <w:rsid w:val="00FA2B92"/>
    <w:rsid w:val="00FA3F18"/>
    <w:rsid w:val="00FA5363"/>
    <w:rsid w:val="00FA7EDC"/>
    <w:rsid w:val="00FB1540"/>
    <w:rsid w:val="00FB2187"/>
    <w:rsid w:val="00FB3DD4"/>
    <w:rsid w:val="00FB56BB"/>
    <w:rsid w:val="00FB65FE"/>
    <w:rsid w:val="00FC1835"/>
    <w:rsid w:val="00FC2AB2"/>
    <w:rsid w:val="00FC38CD"/>
    <w:rsid w:val="00FD33A5"/>
    <w:rsid w:val="00FD3768"/>
    <w:rsid w:val="00FE0197"/>
    <w:rsid w:val="00FE63F7"/>
    <w:rsid w:val="00FF483B"/>
    <w:rsid w:val="00FF4E2F"/>
    <w:rsid w:val="00FF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1C76E2A-EFAB-404D-9B8E-DF7374333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10317"/>
    <w:pPr>
      <w:spacing w:after="0" w:line="288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_раздела"/>
    <w:basedOn w:val="a1"/>
    <w:next w:val="a1"/>
    <w:link w:val="10"/>
    <w:uiPriority w:val="9"/>
    <w:qFormat/>
    <w:rsid w:val="0032343C"/>
    <w:pPr>
      <w:keepNext/>
      <w:keepLines/>
      <w:pageBreakBefore/>
      <w:numPr>
        <w:numId w:val="1"/>
      </w:numPr>
      <w:spacing w:after="240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aliases w:val="Подраздел"/>
    <w:basedOn w:val="a1"/>
    <w:next w:val="a1"/>
    <w:link w:val="20"/>
    <w:uiPriority w:val="9"/>
    <w:unhideWhenUsed/>
    <w:qFormat/>
    <w:rsid w:val="0032343C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aliases w:val="Подподраздел"/>
    <w:basedOn w:val="2"/>
    <w:next w:val="a1"/>
    <w:link w:val="30"/>
    <w:uiPriority w:val="9"/>
    <w:unhideWhenUsed/>
    <w:qFormat/>
    <w:rsid w:val="007F59FE"/>
    <w:pPr>
      <w:numPr>
        <w:ilvl w:val="0"/>
        <w:numId w:val="5"/>
      </w:numPr>
      <w:outlineLvl w:val="2"/>
    </w:pPr>
    <w:rPr>
      <w:b w:val="0"/>
      <w:color w:val="000000" w:themeColor="text1"/>
      <w:szCs w:val="24"/>
    </w:rPr>
  </w:style>
  <w:style w:type="paragraph" w:styleId="4">
    <w:name w:val="heading 4"/>
    <w:basedOn w:val="a1"/>
    <w:next w:val="a1"/>
    <w:link w:val="40"/>
    <w:uiPriority w:val="9"/>
    <w:unhideWhenUsed/>
    <w:rsid w:val="00BB00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1"/>
    <w:next w:val="a1"/>
    <w:link w:val="50"/>
    <w:uiPriority w:val="9"/>
    <w:unhideWhenUsed/>
    <w:rsid w:val="00110CB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rsid w:val="00110CB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72C4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0">
    <w:name w:val="heading 9"/>
    <w:basedOn w:val="a1"/>
    <w:next w:val="a1"/>
    <w:link w:val="91"/>
    <w:uiPriority w:val="9"/>
    <w:semiHidden/>
    <w:unhideWhenUsed/>
    <w:qFormat/>
    <w:rsid w:val="00D41C6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_раздела Знак"/>
    <w:basedOn w:val="a2"/>
    <w:link w:val="1"/>
    <w:uiPriority w:val="9"/>
    <w:rsid w:val="0032343C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20">
    <w:name w:val="Заголовок 2 Знак"/>
    <w:aliases w:val="Подраздел Знак"/>
    <w:basedOn w:val="a2"/>
    <w:link w:val="2"/>
    <w:uiPriority w:val="9"/>
    <w:rsid w:val="0032343C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5">
    <w:name w:val="List Paragraph"/>
    <w:basedOn w:val="a1"/>
    <w:uiPriority w:val="34"/>
    <w:qFormat/>
    <w:rsid w:val="002C178B"/>
    <w:pPr>
      <w:ind w:left="720"/>
      <w:contextualSpacing/>
    </w:pPr>
  </w:style>
  <w:style w:type="paragraph" w:styleId="a6">
    <w:name w:val="header"/>
    <w:basedOn w:val="a1"/>
    <w:link w:val="a7"/>
    <w:uiPriority w:val="99"/>
    <w:unhideWhenUsed/>
    <w:rsid w:val="00165E8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2"/>
    <w:link w:val="a6"/>
    <w:uiPriority w:val="99"/>
    <w:rsid w:val="00165E8C"/>
    <w:rPr>
      <w:rFonts w:ascii="Times New Roman" w:hAnsi="Times New Roman"/>
      <w:sz w:val="26"/>
    </w:rPr>
  </w:style>
  <w:style w:type="paragraph" w:styleId="a8">
    <w:name w:val="footer"/>
    <w:basedOn w:val="a1"/>
    <w:link w:val="a9"/>
    <w:uiPriority w:val="99"/>
    <w:unhideWhenUsed/>
    <w:rsid w:val="00165E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2"/>
    <w:link w:val="a8"/>
    <w:uiPriority w:val="99"/>
    <w:rsid w:val="00165E8C"/>
    <w:rPr>
      <w:rFonts w:ascii="Times New Roman" w:hAnsi="Times New Roman"/>
      <w:sz w:val="26"/>
    </w:rPr>
  </w:style>
  <w:style w:type="table" w:styleId="aa">
    <w:name w:val="Table Grid"/>
    <w:basedOn w:val="a3"/>
    <w:uiPriority w:val="59"/>
    <w:rsid w:val="00165E8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b">
    <w:name w:val="титульный лист"/>
    <w:basedOn w:val="a1"/>
    <w:qFormat/>
    <w:rsid w:val="00F72898"/>
    <w:pPr>
      <w:spacing w:line="264" w:lineRule="auto"/>
      <w:ind w:firstLine="0"/>
      <w:jc w:val="center"/>
    </w:pPr>
  </w:style>
  <w:style w:type="paragraph" w:styleId="ac">
    <w:name w:val="Balloon Text"/>
    <w:basedOn w:val="a1"/>
    <w:link w:val="ad"/>
    <w:uiPriority w:val="99"/>
    <w:semiHidden/>
    <w:unhideWhenUsed/>
    <w:rsid w:val="00167D8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2"/>
    <w:link w:val="ac"/>
    <w:uiPriority w:val="99"/>
    <w:semiHidden/>
    <w:rsid w:val="00167D8F"/>
    <w:rPr>
      <w:rFonts w:ascii="Tahoma" w:hAnsi="Tahoma" w:cs="Tahoma"/>
      <w:sz w:val="16"/>
      <w:szCs w:val="16"/>
    </w:rPr>
  </w:style>
  <w:style w:type="paragraph" w:customStyle="1" w:styleId="ae">
    <w:name w:val="Рисунок"/>
    <w:basedOn w:val="a1"/>
    <w:qFormat/>
    <w:rsid w:val="006C4DCD"/>
    <w:pPr>
      <w:spacing w:before="240" w:after="240"/>
      <w:ind w:firstLine="0"/>
      <w:jc w:val="center"/>
    </w:pPr>
    <w:rPr>
      <w:noProof/>
      <w:lang w:eastAsia="ru-RU"/>
    </w:rPr>
  </w:style>
  <w:style w:type="paragraph" w:styleId="af">
    <w:name w:val="caption"/>
    <w:basedOn w:val="a1"/>
    <w:next w:val="a1"/>
    <w:uiPriority w:val="35"/>
    <w:unhideWhenUsed/>
    <w:rsid w:val="007A6E2B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f0">
    <w:name w:val="Формула"/>
    <w:basedOn w:val="a1"/>
    <w:qFormat/>
    <w:rsid w:val="0003398E"/>
    <w:pPr>
      <w:spacing w:before="240" w:after="240"/>
      <w:ind w:firstLine="0"/>
      <w:jc w:val="center"/>
    </w:pPr>
  </w:style>
  <w:style w:type="paragraph" w:customStyle="1" w:styleId="af1">
    <w:name w:val="Обычный_без_отступа"/>
    <w:basedOn w:val="a1"/>
    <w:next w:val="a1"/>
    <w:qFormat/>
    <w:rsid w:val="0003398E"/>
    <w:pPr>
      <w:ind w:firstLine="0"/>
    </w:pPr>
  </w:style>
  <w:style w:type="character" w:styleId="af2">
    <w:name w:val="Placeholder Text"/>
    <w:basedOn w:val="a2"/>
    <w:uiPriority w:val="99"/>
    <w:semiHidden/>
    <w:rsid w:val="0003398E"/>
    <w:rPr>
      <w:color w:val="808080"/>
    </w:rPr>
  </w:style>
  <w:style w:type="paragraph" w:customStyle="1" w:styleId="af3">
    <w:name w:val="Таблица_название"/>
    <w:basedOn w:val="a1"/>
    <w:next w:val="af4"/>
    <w:link w:val="af5"/>
    <w:qFormat/>
    <w:rsid w:val="00156F99"/>
    <w:pPr>
      <w:spacing w:before="240"/>
      <w:ind w:firstLine="0"/>
    </w:pPr>
  </w:style>
  <w:style w:type="paragraph" w:customStyle="1" w:styleId="af4">
    <w:name w:val="Таблица_содержание"/>
    <w:basedOn w:val="af3"/>
    <w:next w:val="a1"/>
    <w:qFormat/>
    <w:rsid w:val="00156F99"/>
    <w:pPr>
      <w:spacing w:before="0" w:line="240" w:lineRule="auto"/>
    </w:pPr>
    <w:rPr>
      <w:sz w:val="22"/>
    </w:rPr>
  </w:style>
  <w:style w:type="paragraph" w:customStyle="1" w:styleId="af6">
    <w:name w:val="Код"/>
    <w:basedOn w:val="a1"/>
    <w:qFormat/>
    <w:rsid w:val="00863636"/>
    <w:pPr>
      <w:spacing w:line="264" w:lineRule="auto"/>
      <w:ind w:firstLine="0"/>
      <w:jc w:val="left"/>
    </w:pPr>
    <w:rPr>
      <w:rFonts w:ascii="Courier New" w:hAnsi="Courier New"/>
      <w:sz w:val="22"/>
      <w:lang w:val="en-US"/>
    </w:rPr>
  </w:style>
  <w:style w:type="paragraph" w:customStyle="1" w:styleId="pe">
    <w:name w:val="pe"/>
    <w:basedOn w:val="a1"/>
    <w:rsid w:val="00713C3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2"/>
    <w:rsid w:val="00BE20F1"/>
  </w:style>
  <w:style w:type="character" w:customStyle="1" w:styleId="30">
    <w:name w:val="Заголовок 3 Знак"/>
    <w:aliases w:val="Подподраздел Знак"/>
    <w:basedOn w:val="a2"/>
    <w:link w:val="3"/>
    <w:uiPriority w:val="9"/>
    <w:rsid w:val="007F59FE"/>
    <w:rPr>
      <w:rFonts w:ascii="Times New Roman" w:eastAsiaTheme="majorEastAsia" w:hAnsi="Times New Roman" w:cstheme="majorBidi"/>
      <w:bCs/>
      <w:color w:val="000000" w:themeColor="text1"/>
      <w:sz w:val="28"/>
      <w:szCs w:val="24"/>
    </w:rPr>
  </w:style>
  <w:style w:type="character" w:styleId="af7">
    <w:name w:val="Hyperlink"/>
    <w:basedOn w:val="a2"/>
    <w:uiPriority w:val="99"/>
    <w:unhideWhenUsed/>
    <w:rsid w:val="00F249F1"/>
    <w:rPr>
      <w:color w:val="0000FF" w:themeColor="hyperlink"/>
      <w:u w:val="single"/>
    </w:rPr>
  </w:style>
  <w:style w:type="paragraph" w:styleId="af8">
    <w:name w:val="TOC Heading"/>
    <w:basedOn w:val="1"/>
    <w:next w:val="a1"/>
    <w:uiPriority w:val="39"/>
    <w:unhideWhenUsed/>
    <w:rsid w:val="00F249F1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  <w:lang w:val="en-US"/>
    </w:rPr>
  </w:style>
  <w:style w:type="paragraph" w:styleId="11">
    <w:name w:val="toc 1"/>
    <w:basedOn w:val="a1"/>
    <w:next w:val="a1"/>
    <w:autoRedefine/>
    <w:uiPriority w:val="39"/>
    <w:unhideWhenUsed/>
    <w:rsid w:val="00D362E5"/>
    <w:pPr>
      <w:tabs>
        <w:tab w:val="left" w:pos="440"/>
        <w:tab w:val="right" w:leader="dot" w:pos="9344"/>
      </w:tabs>
      <w:spacing w:after="100" w:line="240" w:lineRule="auto"/>
      <w:ind w:firstLine="0"/>
    </w:pPr>
    <w:rPr>
      <w:sz w:val="24"/>
    </w:rPr>
  </w:style>
  <w:style w:type="paragraph" w:styleId="21">
    <w:name w:val="toc 2"/>
    <w:basedOn w:val="a1"/>
    <w:next w:val="a1"/>
    <w:autoRedefine/>
    <w:uiPriority w:val="39"/>
    <w:unhideWhenUsed/>
    <w:rsid w:val="00D362E5"/>
    <w:pPr>
      <w:tabs>
        <w:tab w:val="left" w:pos="780"/>
        <w:tab w:val="right" w:leader="dot" w:pos="9344"/>
      </w:tabs>
      <w:spacing w:after="100" w:line="240" w:lineRule="auto"/>
      <w:ind w:left="238" w:firstLine="0"/>
    </w:pPr>
    <w:rPr>
      <w:sz w:val="24"/>
    </w:rPr>
  </w:style>
  <w:style w:type="paragraph" w:styleId="31">
    <w:name w:val="toc 3"/>
    <w:basedOn w:val="11"/>
    <w:next w:val="a1"/>
    <w:autoRedefine/>
    <w:uiPriority w:val="39"/>
    <w:unhideWhenUsed/>
    <w:rsid w:val="00657CCF"/>
    <w:pPr>
      <w:spacing w:line="259" w:lineRule="auto"/>
      <w:ind w:left="440"/>
      <w:jc w:val="left"/>
    </w:pPr>
    <w:rPr>
      <w:rFonts w:eastAsiaTheme="minorEastAsia" w:cs="Times New Roman"/>
      <w:lang w:val="en-US"/>
    </w:rPr>
  </w:style>
  <w:style w:type="character" w:customStyle="1" w:styleId="40">
    <w:name w:val="Заголовок 4 Знак"/>
    <w:basedOn w:val="a2"/>
    <w:link w:val="4"/>
    <w:uiPriority w:val="9"/>
    <w:rsid w:val="00BB00F6"/>
    <w:rPr>
      <w:rFonts w:asciiTheme="majorHAnsi" w:eastAsiaTheme="majorEastAsia" w:hAnsiTheme="majorHAnsi" w:cstheme="majorBidi"/>
      <w:i/>
      <w:iCs/>
      <w:color w:val="365F91" w:themeColor="accent1" w:themeShade="BF"/>
      <w:sz w:val="26"/>
    </w:rPr>
  </w:style>
  <w:style w:type="character" w:customStyle="1" w:styleId="50">
    <w:name w:val="Заголовок 5 Знак"/>
    <w:basedOn w:val="a2"/>
    <w:link w:val="5"/>
    <w:uiPriority w:val="9"/>
    <w:rsid w:val="00110CB8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60">
    <w:name w:val="Заголовок 6 Знак"/>
    <w:basedOn w:val="a2"/>
    <w:link w:val="6"/>
    <w:uiPriority w:val="9"/>
    <w:rsid w:val="00110CB8"/>
    <w:rPr>
      <w:rFonts w:asciiTheme="majorHAnsi" w:eastAsiaTheme="majorEastAsia" w:hAnsiTheme="majorHAnsi" w:cstheme="majorBidi"/>
      <w:color w:val="243F60" w:themeColor="accent1" w:themeShade="7F"/>
      <w:sz w:val="26"/>
    </w:rPr>
  </w:style>
  <w:style w:type="paragraph" w:styleId="41">
    <w:name w:val="toc 4"/>
    <w:basedOn w:val="a1"/>
    <w:next w:val="a1"/>
    <w:autoRedefine/>
    <w:uiPriority w:val="39"/>
    <w:unhideWhenUsed/>
    <w:rsid w:val="0016707A"/>
    <w:pPr>
      <w:spacing w:after="100"/>
      <w:ind w:left="780"/>
    </w:pPr>
  </w:style>
  <w:style w:type="paragraph" w:styleId="9">
    <w:name w:val="toc 9"/>
    <w:basedOn w:val="a1"/>
    <w:next w:val="a1"/>
    <w:autoRedefine/>
    <w:uiPriority w:val="39"/>
    <w:unhideWhenUsed/>
    <w:rsid w:val="00CB7493"/>
    <w:pPr>
      <w:numPr>
        <w:numId w:val="3"/>
      </w:numPr>
      <w:ind w:left="2080" w:firstLine="482"/>
      <w:jc w:val="left"/>
    </w:pPr>
    <w:rPr>
      <w:rFonts w:ascii="Calibri" w:eastAsia="Calibri" w:hAnsi="Calibri" w:cs="Times New Roman"/>
      <w:sz w:val="18"/>
      <w:szCs w:val="18"/>
    </w:rPr>
  </w:style>
  <w:style w:type="paragraph" w:customStyle="1" w:styleId="a">
    <w:name w:val="[ ] Список Литературы"/>
    <w:basedOn w:val="a1"/>
    <w:uiPriority w:val="3"/>
    <w:rsid w:val="00CB7493"/>
    <w:pPr>
      <w:numPr>
        <w:numId w:val="2"/>
      </w:numPr>
      <w:tabs>
        <w:tab w:val="left" w:pos="567"/>
      </w:tabs>
      <w:spacing w:after="120"/>
      <w:ind w:left="0" w:firstLine="0"/>
    </w:pPr>
    <w:rPr>
      <w:rFonts w:eastAsia="Calibri" w:cs="Times New Roman"/>
    </w:rPr>
  </w:style>
  <w:style w:type="paragraph" w:styleId="af9">
    <w:name w:val="Body Text"/>
    <w:basedOn w:val="a1"/>
    <w:link w:val="afa"/>
    <w:semiHidden/>
    <w:rsid w:val="00E24A4D"/>
    <w:pPr>
      <w:spacing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character" w:customStyle="1" w:styleId="afa">
    <w:name w:val="Основной текст Знак"/>
    <w:basedOn w:val="a2"/>
    <w:link w:val="af9"/>
    <w:semiHidden/>
    <w:rsid w:val="00E24A4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972C4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font801">
    <w:name w:val="font801"/>
    <w:rsid w:val="0065600F"/>
    <w:rPr>
      <w:rFonts w:ascii="Times New Roman" w:hAnsi="Times New Roman" w:cs="Times New Roman" w:hint="default"/>
      <w:sz w:val="19"/>
      <w:szCs w:val="19"/>
    </w:rPr>
  </w:style>
  <w:style w:type="character" w:customStyle="1" w:styleId="font901">
    <w:name w:val="font901"/>
    <w:rsid w:val="0065600F"/>
    <w:rPr>
      <w:rFonts w:ascii="Times New Roman" w:hAnsi="Times New Roman" w:cs="Times New Roman" w:hint="default"/>
      <w:sz w:val="20"/>
      <w:szCs w:val="20"/>
    </w:rPr>
  </w:style>
  <w:style w:type="paragraph" w:styleId="22">
    <w:name w:val="Body Text Indent 2"/>
    <w:basedOn w:val="a1"/>
    <w:link w:val="23"/>
    <w:uiPriority w:val="99"/>
    <w:semiHidden/>
    <w:unhideWhenUsed/>
    <w:rsid w:val="00623714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basedOn w:val="a2"/>
    <w:link w:val="22"/>
    <w:uiPriority w:val="99"/>
    <w:semiHidden/>
    <w:rsid w:val="00623714"/>
    <w:rPr>
      <w:rFonts w:ascii="Times New Roman" w:hAnsi="Times New Roman"/>
      <w:sz w:val="28"/>
    </w:rPr>
  </w:style>
  <w:style w:type="character" w:customStyle="1" w:styleId="91">
    <w:name w:val="Заголовок 9 Знак"/>
    <w:basedOn w:val="a2"/>
    <w:link w:val="90"/>
    <w:uiPriority w:val="9"/>
    <w:semiHidden/>
    <w:rsid w:val="00D41C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b">
    <w:name w:val="annotation reference"/>
    <w:basedOn w:val="a2"/>
    <w:uiPriority w:val="99"/>
    <w:semiHidden/>
    <w:unhideWhenUsed/>
    <w:rsid w:val="00B414DB"/>
    <w:rPr>
      <w:sz w:val="16"/>
      <w:szCs w:val="16"/>
    </w:rPr>
  </w:style>
  <w:style w:type="paragraph" w:styleId="afc">
    <w:name w:val="annotation text"/>
    <w:basedOn w:val="a1"/>
    <w:link w:val="afd"/>
    <w:uiPriority w:val="99"/>
    <w:semiHidden/>
    <w:unhideWhenUsed/>
    <w:rsid w:val="00B414DB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semiHidden/>
    <w:rsid w:val="00B414DB"/>
    <w:rPr>
      <w:rFonts w:ascii="Times New Roman" w:hAnsi="Times New Roman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B414DB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B414DB"/>
    <w:rPr>
      <w:rFonts w:ascii="Times New Roman" w:hAnsi="Times New Roman"/>
      <w:b/>
      <w:bCs/>
      <w:sz w:val="20"/>
      <w:szCs w:val="20"/>
    </w:rPr>
  </w:style>
  <w:style w:type="paragraph" w:styleId="24">
    <w:name w:val="Body Text 2"/>
    <w:basedOn w:val="a1"/>
    <w:link w:val="25"/>
    <w:uiPriority w:val="99"/>
    <w:semiHidden/>
    <w:unhideWhenUsed/>
    <w:rsid w:val="00E73EB4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E73EB4"/>
    <w:rPr>
      <w:rFonts w:ascii="Times New Roman" w:hAnsi="Times New Roman"/>
      <w:sz w:val="28"/>
    </w:rPr>
  </w:style>
  <w:style w:type="paragraph" w:styleId="32">
    <w:name w:val="Body Text 3"/>
    <w:basedOn w:val="a1"/>
    <w:link w:val="33"/>
    <w:uiPriority w:val="99"/>
    <w:semiHidden/>
    <w:unhideWhenUsed/>
    <w:rsid w:val="00E73EB4"/>
    <w:pPr>
      <w:spacing w:after="120"/>
    </w:pPr>
    <w:rPr>
      <w:sz w:val="16"/>
      <w:szCs w:val="16"/>
    </w:rPr>
  </w:style>
  <w:style w:type="character" w:customStyle="1" w:styleId="33">
    <w:name w:val="Основной текст 3 Знак"/>
    <w:basedOn w:val="a2"/>
    <w:link w:val="32"/>
    <w:uiPriority w:val="99"/>
    <w:semiHidden/>
    <w:rsid w:val="00E73EB4"/>
    <w:rPr>
      <w:rFonts w:ascii="Times New Roman" w:hAnsi="Times New Roman"/>
      <w:sz w:val="16"/>
      <w:szCs w:val="16"/>
    </w:rPr>
  </w:style>
  <w:style w:type="paragraph" w:styleId="aff0">
    <w:name w:val="Body Text Indent"/>
    <w:basedOn w:val="a1"/>
    <w:link w:val="aff1"/>
    <w:uiPriority w:val="99"/>
    <w:semiHidden/>
    <w:unhideWhenUsed/>
    <w:rsid w:val="00A86F5A"/>
    <w:pPr>
      <w:spacing w:after="120"/>
      <w:ind w:left="283"/>
    </w:pPr>
  </w:style>
  <w:style w:type="character" w:customStyle="1" w:styleId="aff1">
    <w:name w:val="Основной текст с отступом Знак"/>
    <w:basedOn w:val="a2"/>
    <w:link w:val="aff0"/>
    <w:uiPriority w:val="99"/>
    <w:semiHidden/>
    <w:rsid w:val="00A86F5A"/>
    <w:rPr>
      <w:rFonts w:ascii="Times New Roman" w:hAnsi="Times New Roman"/>
      <w:sz w:val="28"/>
    </w:rPr>
  </w:style>
  <w:style w:type="paragraph" w:customStyle="1" w:styleId="a0">
    <w:name w:val="Список СТП БГУИР"/>
    <w:basedOn w:val="a5"/>
    <w:qFormat/>
    <w:rsid w:val="00D629A8"/>
    <w:pPr>
      <w:numPr>
        <w:numId w:val="4"/>
      </w:numPr>
      <w:ind w:left="0" w:firstLine="709"/>
    </w:pPr>
  </w:style>
  <w:style w:type="paragraph" w:customStyle="1" w:styleId="51">
    <w:name w:val="5.Основной текст"/>
    <w:basedOn w:val="a1"/>
    <w:rsid w:val="00433CEA"/>
    <w:rPr>
      <w:rFonts w:eastAsia="Times New Roman" w:cs="Times New Roman"/>
      <w:szCs w:val="24"/>
      <w:lang w:eastAsia="ru-RU"/>
    </w:rPr>
  </w:style>
  <w:style w:type="character" w:styleId="aff2">
    <w:name w:val="FollowedHyperlink"/>
    <w:basedOn w:val="a2"/>
    <w:uiPriority w:val="99"/>
    <w:semiHidden/>
    <w:unhideWhenUsed/>
    <w:rsid w:val="00700909"/>
    <w:rPr>
      <w:color w:val="800080" w:themeColor="followedHyperlink"/>
      <w:u w:val="single"/>
    </w:rPr>
  </w:style>
  <w:style w:type="character" w:customStyle="1" w:styleId="af5">
    <w:name w:val="Таблица_название Знак"/>
    <w:basedOn w:val="a2"/>
    <w:link w:val="af3"/>
    <w:rsid w:val="003E52FE"/>
    <w:rPr>
      <w:rFonts w:ascii="Times New Roman" w:hAnsi="Times New Roman"/>
      <w:sz w:val="28"/>
    </w:rPr>
  </w:style>
  <w:style w:type="paragraph" w:styleId="aff3">
    <w:name w:val="Normal (Web)"/>
    <w:basedOn w:val="a1"/>
    <w:uiPriority w:val="99"/>
    <w:semiHidden/>
    <w:unhideWhenUsed/>
    <w:rsid w:val="009E54F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34">
    <w:name w:val="Body Text Indent 3"/>
    <w:basedOn w:val="a1"/>
    <w:link w:val="35"/>
    <w:rsid w:val="0081137E"/>
    <w:pPr>
      <w:spacing w:after="120" w:line="240" w:lineRule="auto"/>
      <w:ind w:left="283" w:firstLine="0"/>
      <w:jc w:val="left"/>
    </w:pPr>
    <w:rPr>
      <w:rFonts w:eastAsia="Times New Roman" w:cs="Times New Roman"/>
      <w:sz w:val="16"/>
      <w:szCs w:val="16"/>
      <w:lang w:val="x-none" w:eastAsia="ru-RU"/>
    </w:rPr>
  </w:style>
  <w:style w:type="character" w:customStyle="1" w:styleId="35">
    <w:name w:val="Основной текст с отступом 3 Знак"/>
    <w:basedOn w:val="a2"/>
    <w:link w:val="34"/>
    <w:rsid w:val="0081137E"/>
    <w:rPr>
      <w:rFonts w:ascii="Times New Roman" w:eastAsia="Times New Roman" w:hAnsi="Times New Roman" w:cs="Times New Roman"/>
      <w:sz w:val="16"/>
      <w:szCs w:val="16"/>
      <w:lang w:val="x-none" w:eastAsia="ru-RU"/>
    </w:rPr>
  </w:style>
  <w:style w:type="paragraph" w:styleId="aff4">
    <w:name w:val="endnote text"/>
    <w:basedOn w:val="a1"/>
    <w:link w:val="aff5"/>
    <w:uiPriority w:val="99"/>
    <w:semiHidden/>
    <w:unhideWhenUsed/>
    <w:rsid w:val="00E4669F"/>
    <w:pPr>
      <w:spacing w:line="240" w:lineRule="auto"/>
    </w:pPr>
    <w:rPr>
      <w:sz w:val="20"/>
      <w:szCs w:val="20"/>
    </w:rPr>
  </w:style>
  <w:style w:type="character" w:customStyle="1" w:styleId="aff5">
    <w:name w:val="Текст концевой сноски Знак"/>
    <w:basedOn w:val="a2"/>
    <w:link w:val="aff4"/>
    <w:uiPriority w:val="99"/>
    <w:semiHidden/>
    <w:rsid w:val="00E4669F"/>
    <w:rPr>
      <w:rFonts w:ascii="Times New Roman" w:hAnsi="Times New Roman"/>
      <w:sz w:val="20"/>
      <w:szCs w:val="20"/>
    </w:rPr>
  </w:style>
  <w:style w:type="character" w:styleId="aff6">
    <w:name w:val="endnote reference"/>
    <w:basedOn w:val="a2"/>
    <w:uiPriority w:val="99"/>
    <w:semiHidden/>
    <w:unhideWhenUsed/>
    <w:rsid w:val="00E4669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emf"/><Relationship Id="rId21" Type="http://schemas.openxmlformats.org/officeDocument/2006/relationships/package" Target="embeddings/_________Microsoft_Visio6.vsdx"/><Relationship Id="rId42" Type="http://schemas.openxmlformats.org/officeDocument/2006/relationships/image" Target="media/image20.png"/><Relationship Id="rId63" Type="http://schemas.microsoft.com/office/2007/relationships/hdphoto" Target="media/hdphoto9.wdp"/><Relationship Id="rId84" Type="http://schemas.openxmlformats.org/officeDocument/2006/relationships/image" Target="media/image47.jpeg"/><Relationship Id="rId138" Type="http://schemas.openxmlformats.org/officeDocument/2006/relationships/image" Target="media/image92.emf"/><Relationship Id="rId159" Type="http://schemas.openxmlformats.org/officeDocument/2006/relationships/oleObject" Target="embeddings/oleObject3.bin"/><Relationship Id="rId170" Type="http://schemas.openxmlformats.org/officeDocument/2006/relationships/image" Target="media/image116.wmf"/><Relationship Id="rId191" Type="http://schemas.openxmlformats.org/officeDocument/2006/relationships/oleObject" Target="embeddings/oleObject19.bin"/><Relationship Id="rId205" Type="http://schemas.openxmlformats.org/officeDocument/2006/relationships/oleObject" Target="embeddings/oleObject26.bin"/><Relationship Id="rId226" Type="http://schemas.openxmlformats.org/officeDocument/2006/relationships/image" Target="media/image144.wmf"/><Relationship Id="rId247" Type="http://schemas.openxmlformats.org/officeDocument/2006/relationships/oleObject" Target="embeddings/oleObject45.bin"/><Relationship Id="rId107" Type="http://schemas.openxmlformats.org/officeDocument/2006/relationships/image" Target="media/image63.jpeg"/><Relationship Id="rId268" Type="http://schemas.openxmlformats.org/officeDocument/2006/relationships/image" Target="media/image165.png"/><Relationship Id="rId11" Type="http://schemas.openxmlformats.org/officeDocument/2006/relationships/package" Target="embeddings/_________Microsoft_Visio1.vsdx"/><Relationship Id="rId32" Type="http://schemas.openxmlformats.org/officeDocument/2006/relationships/image" Target="media/image13.emf"/><Relationship Id="rId53" Type="http://schemas.openxmlformats.org/officeDocument/2006/relationships/image" Target="media/image28.png"/><Relationship Id="rId74" Type="http://schemas.openxmlformats.org/officeDocument/2006/relationships/image" Target="media/image41.png"/><Relationship Id="rId128" Type="http://schemas.openxmlformats.org/officeDocument/2006/relationships/image" Target="media/image83.emf"/><Relationship Id="rId149" Type="http://schemas.openxmlformats.org/officeDocument/2006/relationships/image" Target="media/image103.emf"/><Relationship Id="rId5" Type="http://schemas.openxmlformats.org/officeDocument/2006/relationships/webSettings" Target="webSettings.xml"/><Relationship Id="rId95" Type="http://schemas.openxmlformats.org/officeDocument/2006/relationships/image" Target="media/image54.png"/><Relationship Id="rId160" Type="http://schemas.openxmlformats.org/officeDocument/2006/relationships/image" Target="media/image111.wmf"/><Relationship Id="rId181" Type="http://schemas.openxmlformats.org/officeDocument/2006/relationships/oleObject" Target="embeddings/oleObject14.bin"/><Relationship Id="rId216" Type="http://schemas.openxmlformats.org/officeDocument/2006/relationships/image" Target="media/image139.wmf"/><Relationship Id="rId237" Type="http://schemas.openxmlformats.org/officeDocument/2006/relationships/oleObject" Target="embeddings/oleObject40.bin"/><Relationship Id="rId258" Type="http://schemas.openxmlformats.org/officeDocument/2006/relationships/image" Target="media/image160.wmf"/><Relationship Id="rId279" Type="http://schemas.openxmlformats.org/officeDocument/2006/relationships/hyperlink" Target="https://electronix.ru/forum/index.php?act=attach&amp;type=post&amp;id=93850" TargetMode="External"/><Relationship Id="rId22" Type="http://schemas.openxmlformats.org/officeDocument/2006/relationships/image" Target="media/image8.emf"/><Relationship Id="rId43" Type="http://schemas.openxmlformats.org/officeDocument/2006/relationships/image" Target="media/image21.jpeg"/><Relationship Id="rId64" Type="http://schemas.openxmlformats.org/officeDocument/2006/relationships/image" Target="media/image34.png"/><Relationship Id="rId118" Type="http://schemas.openxmlformats.org/officeDocument/2006/relationships/image" Target="media/image73.emf"/><Relationship Id="rId139" Type="http://schemas.openxmlformats.org/officeDocument/2006/relationships/image" Target="media/image93.emf"/><Relationship Id="rId85" Type="http://schemas.openxmlformats.org/officeDocument/2006/relationships/image" Target="media/image48.png"/><Relationship Id="rId150" Type="http://schemas.openxmlformats.org/officeDocument/2006/relationships/image" Target="media/image104.emf"/><Relationship Id="rId171" Type="http://schemas.openxmlformats.org/officeDocument/2006/relationships/oleObject" Target="embeddings/oleObject9.bin"/><Relationship Id="rId192" Type="http://schemas.openxmlformats.org/officeDocument/2006/relationships/image" Target="media/image127.wmf"/><Relationship Id="rId206" Type="http://schemas.openxmlformats.org/officeDocument/2006/relationships/image" Target="media/image134.wmf"/><Relationship Id="rId227" Type="http://schemas.openxmlformats.org/officeDocument/2006/relationships/oleObject" Target="embeddings/oleObject37.bin"/><Relationship Id="rId248" Type="http://schemas.openxmlformats.org/officeDocument/2006/relationships/image" Target="media/image155.wmf"/><Relationship Id="rId269" Type="http://schemas.microsoft.com/office/2007/relationships/hdphoto" Target="media/hdphoto28.wdp"/><Relationship Id="rId12" Type="http://schemas.openxmlformats.org/officeDocument/2006/relationships/image" Target="media/image3.emf"/><Relationship Id="rId33" Type="http://schemas.openxmlformats.org/officeDocument/2006/relationships/package" Target="embeddings/_________Microsoft_Visio12.vsdx"/><Relationship Id="rId108" Type="http://schemas.openxmlformats.org/officeDocument/2006/relationships/image" Target="media/image64.png"/><Relationship Id="rId129" Type="http://schemas.openxmlformats.org/officeDocument/2006/relationships/image" Target="media/image84.emf"/><Relationship Id="rId280" Type="http://schemas.openxmlformats.org/officeDocument/2006/relationships/hyperlink" Target="https://www.utm.edu/staff/leeb/568/568.htm" TargetMode="External"/><Relationship Id="rId54" Type="http://schemas.openxmlformats.org/officeDocument/2006/relationships/image" Target="media/image29.png"/><Relationship Id="rId75" Type="http://schemas.microsoft.com/office/2007/relationships/hdphoto" Target="media/hdphoto13.wdp"/><Relationship Id="rId96" Type="http://schemas.microsoft.com/office/2007/relationships/hdphoto" Target="media/hdphoto21.wdp"/><Relationship Id="rId140" Type="http://schemas.openxmlformats.org/officeDocument/2006/relationships/image" Target="media/image94.emf"/><Relationship Id="rId161" Type="http://schemas.openxmlformats.org/officeDocument/2006/relationships/oleObject" Target="embeddings/oleObject4.bin"/><Relationship Id="rId182" Type="http://schemas.openxmlformats.org/officeDocument/2006/relationships/image" Target="media/image122.wmf"/><Relationship Id="rId217" Type="http://schemas.openxmlformats.org/officeDocument/2006/relationships/oleObject" Target="embeddings/oleObject32.bin"/><Relationship Id="rId6" Type="http://schemas.openxmlformats.org/officeDocument/2006/relationships/footnotes" Target="footnotes.xml"/><Relationship Id="rId238" Type="http://schemas.openxmlformats.org/officeDocument/2006/relationships/image" Target="media/image150.wmf"/><Relationship Id="rId259" Type="http://schemas.openxmlformats.org/officeDocument/2006/relationships/oleObject" Target="embeddings/oleObject51.bin"/><Relationship Id="rId23" Type="http://schemas.openxmlformats.org/officeDocument/2006/relationships/package" Target="embeddings/_________Microsoft_Visio7.vsdx"/><Relationship Id="rId119" Type="http://schemas.openxmlformats.org/officeDocument/2006/relationships/image" Target="media/image74.emf"/><Relationship Id="rId270" Type="http://schemas.openxmlformats.org/officeDocument/2006/relationships/image" Target="media/image166.png"/><Relationship Id="rId44" Type="http://schemas.openxmlformats.org/officeDocument/2006/relationships/image" Target="media/image22.png"/><Relationship Id="rId65" Type="http://schemas.openxmlformats.org/officeDocument/2006/relationships/image" Target="media/image35.png"/><Relationship Id="rId86" Type="http://schemas.openxmlformats.org/officeDocument/2006/relationships/image" Target="media/image49.png"/><Relationship Id="rId130" Type="http://schemas.openxmlformats.org/officeDocument/2006/relationships/image" Target="media/image85.emf"/><Relationship Id="rId151" Type="http://schemas.openxmlformats.org/officeDocument/2006/relationships/image" Target="media/image105.emf"/><Relationship Id="rId172" Type="http://schemas.openxmlformats.org/officeDocument/2006/relationships/image" Target="media/image117.wmf"/><Relationship Id="rId193" Type="http://schemas.openxmlformats.org/officeDocument/2006/relationships/oleObject" Target="embeddings/oleObject20.bin"/><Relationship Id="rId207" Type="http://schemas.openxmlformats.org/officeDocument/2006/relationships/oleObject" Target="embeddings/oleObject27.bin"/><Relationship Id="rId228" Type="http://schemas.openxmlformats.org/officeDocument/2006/relationships/image" Target="media/image145.wmf"/><Relationship Id="rId249" Type="http://schemas.openxmlformats.org/officeDocument/2006/relationships/oleObject" Target="embeddings/oleObject46.bin"/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6.emf"/><Relationship Id="rId39" Type="http://schemas.openxmlformats.org/officeDocument/2006/relationships/image" Target="media/image18.png"/><Relationship Id="rId109" Type="http://schemas.openxmlformats.org/officeDocument/2006/relationships/image" Target="media/image65.png"/><Relationship Id="rId260" Type="http://schemas.openxmlformats.org/officeDocument/2006/relationships/image" Target="media/image161.wmf"/><Relationship Id="rId265" Type="http://schemas.openxmlformats.org/officeDocument/2006/relationships/oleObject" Target="embeddings/oleObject54.bin"/><Relationship Id="rId281" Type="http://schemas.openxmlformats.org/officeDocument/2006/relationships/hyperlink" Target="http://www.analog.com/media/en/technical-documentation/data-sheets/AD9239.pdf" TargetMode="External"/><Relationship Id="rId286" Type="http://schemas.openxmlformats.org/officeDocument/2006/relationships/footer" Target="footer2.xml"/><Relationship Id="rId34" Type="http://schemas.openxmlformats.org/officeDocument/2006/relationships/image" Target="media/image14.emf"/><Relationship Id="rId50" Type="http://schemas.openxmlformats.org/officeDocument/2006/relationships/image" Target="media/image26.png"/><Relationship Id="rId55" Type="http://schemas.microsoft.com/office/2007/relationships/hdphoto" Target="media/hdphoto5.wdp"/><Relationship Id="rId76" Type="http://schemas.openxmlformats.org/officeDocument/2006/relationships/image" Target="media/image42.jpeg"/><Relationship Id="rId97" Type="http://schemas.openxmlformats.org/officeDocument/2006/relationships/image" Target="media/image55.jpeg"/><Relationship Id="rId104" Type="http://schemas.openxmlformats.org/officeDocument/2006/relationships/image" Target="media/image61.png"/><Relationship Id="rId120" Type="http://schemas.openxmlformats.org/officeDocument/2006/relationships/image" Target="media/image75.emf"/><Relationship Id="rId125" Type="http://schemas.openxmlformats.org/officeDocument/2006/relationships/image" Target="media/image80.emf"/><Relationship Id="rId141" Type="http://schemas.openxmlformats.org/officeDocument/2006/relationships/image" Target="media/image95.emf"/><Relationship Id="rId146" Type="http://schemas.openxmlformats.org/officeDocument/2006/relationships/image" Target="media/image100.emf"/><Relationship Id="rId167" Type="http://schemas.openxmlformats.org/officeDocument/2006/relationships/oleObject" Target="embeddings/oleObject7.bin"/><Relationship Id="rId188" Type="http://schemas.openxmlformats.org/officeDocument/2006/relationships/image" Target="media/image125.wmf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2.png"/><Relationship Id="rId162" Type="http://schemas.openxmlformats.org/officeDocument/2006/relationships/image" Target="media/image112.wmf"/><Relationship Id="rId183" Type="http://schemas.openxmlformats.org/officeDocument/2006/relationships/oleObject" Target="embeddings/oleObject15.bin"/><Relationship Id="rId213" Type="http://schemas.openxmlformats.org/officeDocument/2006/relationships/oleObject" Target="embeddings/oleObject30.bin"/><Relationship Id="rId218" Type="http://schemas.openxmlformats.org/officeDocument/2006/relationships/image" Target="media/image140.wmf"/><Relationship Id="rId234" Type="http://schemas.openxmlformats.org/officeDocument/2006/relationships/image" Target="media/image148.png"/><Relationship Id="rId239" Type="http://schemas.openxmlformats.org/officeDocument/2006/relationships/oleObject" Target="embeddings/oleObject41.bin"/><Relationship Id="rId2" Type="http://schemas.openxmlformats.org/officeDocument/2006/relationships/numbering" Target="numbering.xml"/><Relationship Id="rId29" Type="http://schemas.openxmlformats.org/officeDocument/2006/relationships/package" Target="embeddings/_________Microsoft_Visio10.vsdx"/><Relationship Id="rId250" Type="http://schemas.openxmlformats.org/officeDocument/2006/relationships/image" Target="media/image156.wmf"/><Relationship Id="rId255" Type="http://schemas.openxmlformats.org/officeDocument/2006/relationships/oleObject" Target="embeddings/oleObject49.bin"/><Relationship Id="rId271" Type="http://schemas.microsoft.com/office/2007/relationships/hdphoto" Target="media/hdphoto29.wdp"/><Relationship Id="rId276" Type="http://schemas.openxmlformats.org/officeDocument/2006/relationships/hyperlink" Target="http://skr.radioman.ru/" TargetMode="External"/><Relationship Id="rId24" Type="http://schemas.openxmlformats.org/officeDocument/2006/relationships/image" Target="media/image9.emf"/><Relationship Id="rId40" Type="http://schemas.microsoft.com/office/2007/relationships/hdphoto" Target="media/hdphoto1.wdp"/><Relationship Id="rId45" Type="http://schemas.microsoft.com/office/2007/relationships/hdphoto" Target="media/hdphoto2.wdp"/><Relationship Id="rId66" Type="http://schemas.microsoft.com/office/2007/relationships/hdphoto" Target="media/hdphoto10.wdp"/><Relationship Id="rId87" Type="http://schemas.microsoft.com/office/2007/relationships/hdphoto" Target="media/hdphoto17.wdp"/><Relationship Id="rId110" Type="http://schemas.microsoft.com/office/2007/relationships/hdphoto" Target="media/hdphoto24.wdp"/><Relationship Id="rId115" Type="http://schemas.openxmlformats.org/officeDocument/2006/relationships/image" Target="media/image70.emf"/><Relationship Id="rId131" Type="http://schemas.openxmlformats.org/officeDocument/2006/relationships/image" Target="media/image86.png"/><Relationship Id="rId136" Type="http://schemas.openxmlformats.org/officeDocument/2006/relationships/image" Target="media/image90.emf"/><Relationship Id="rId157" Type="http://schemas.openxmlformats.org/officeDocument/2006/relationships/oleObject" Target="embeddings/oleObject2.bin"/><Relationship Id="rId178" Type="http://schemas.openxmlformats.org/officeDocument/2006/relationships/image" Target="media/image120.wmf"/><Relationship Id="rId61" Type="http://schemas.microsoft.com/office/2007/relationships/hdphoto" Target="media/hdphoto8.wdp"/><Relationship Id="rId82" Type="http://schemas.openxmlformats.org/officeDocument/2006/relationships/image" Target="media/image46.png"/><Relationship Id="rId152" Type="http://schemas.openxmlformats.org/officeDocument/2006/relationships/image" Target="media/image106.emf"/><Relationship Id="rId173" Type="http://schemas.openxmlformats.org/officeDocument/2006/relationships/oleObject" Target="embeddings/oleObject10.bin"/><Relationship Id="rId194" Type="http://schemas.openxmlformats.org/officeDocument/2006/relationships/image" Target="media/image128.wmf"/><Relationship Id="rId199" Type="http://schemas.openxmlformats.org/officeDocument/2006/relationships/oleObject" Target="embeddings/oleObject23.bin"/><Relationship Id="rId203" Type="http://schemas.openxmlformats.org/officeDocument/2006/relationships/oleObject" Target="embeddings/oleObject25.bin"/><Relationship Id="rId208" Type="http://schemas.openxmlformats.org/officeDocument/2006/relationships/image" Target="media/image135.wmf"/><Relationship Id="rId229" Type="http://schemas.openxmlformats.org/officeDocument/2006/relationships/oleObject" Target="embeddings/oleObject38.bin"/><Relationship Id="rId19" Type="http://schemas.openxmlformats.org/officeDocument/2006/relationships/package" Target="embeddings/_________Microsoft_Visio5.vsdx"/><Relationship Id="rId224" Type="http://schemas.openxmlformats.org/officeDocument/2006/relationships/image" Target="media/image143.wmf"/><Relationship Id="rId240" Type="http://schemas.openxmlformats.org/officeDocument/2006/relationships/image" Target="media/image151.wmf"/><Relationship Id="rId245" Type="http://schemas.openxmlformats.org/officeDocument/2006/relationships/oleObject" Target="embeddings/oleObject44.bin"/><Relationship Id="rId261" Type="http://schemas.openxmlformats.org/officeDocument/2006/relationships/oleObject" Target="embeddings/oleObject52.bin"/><Relationship Id="rId266" Type="http://schemas.openxmlformats.org/officeDocument/2006/relationships/image" Target="media/image164.wmf"/><Relationship Id="rId287" Type="http://schemas.openxmlformats.org/officeDocument/2006/relationships/fontTable" Target="fontTable.xml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_________Microsoft_Visio13.vsdx"/><Relationship Id="rId56" Type="http://schemas.openxmlformats.org/officeDocument/2006/relationships/image" Target="media/image30.png"/><Relationship Id="rId77" Type="http://schemas.openxmlformats.org/officeDocument/2006/relationships/image" Target="media/image43.png"/><Relationship Id="rId100" Type="http://schemas.openxmlformats.org/officeDocument/2006/relationships/image" Target="media/image58.png"/><Relationship Id="rId105" Type="http://schemas.microsoft.com/office/2007/relationships/hdphoto" Target="media/hdphoto23.wdp"/><Relationship Id="rId126" Type="http://schemas.openxmlformats.org/officeDocument/2006/relationships/image" Target="media/image81.emf"/><Relationship Id="rId147" Type="http://schemas.openxmlformats.org/officeDocument/2006/relationships/image" Target="media/image101.emf"/><Relationship Id="rId168" Type="http://schemas.openxmlformats.org/officeDocument/2006/relationships/image" Target="media/image115.wmf"/><Relationship Id="rId282" Type="http://schemas.openxmlformats.org/officeDocument/2006/relationships/hyperlink" Target="https://www.xilinx.com/products/silicon-devices/fpga/artix-7.html" TargetMode="External"/><Relationship Id="rId8" Type="http://schemas.openxmlformats.org/officeDocument/2006/relationships/image" Target="media/image1.emf"/><Relationship Id="rId51" Type="http://schemas.microsoft.com/office/2007/relationships/hdphoto" Target="media/hdphoto4.wdp"/><Relationship Id="rId72" Type="http://schemas.microsoft.com/office/2007/relationships/hdphoto" Target="media/hdphoto12.wdp"/><Relationship Id="rId93" Type="http://schemas.openxmlformats.org/officeDocument/2006/relationships/image" Target="media/image53.png"/><Relationship Id="rId98" Type="http://schemas.openxmlformats.org/officeDocument/2006/relationships/image" Target="media/image56.png"/><Relationship Id="rId121" Type="http://schemas.openxmlformats.org/officeDocument/2006/relationships/image" Target="media/image76.emf"/><Relationship Id="rId142" Type="http://schemas.openxmlformats.org/officeDocument/2006/relationships/image" Target="media/image96.emf"/><Relationship Id="rId163" Type="http://schemas.openxmlformats.org/officeDocument/2006/relationships/oleObject" Target="embeddings/oleObject5.bin"/><Relationship Id="rId184" Type="http://schemas.openxmlformats.org/officeDocument/2006/relationships/image" Target="media/image123.wmf"/><Relationship Id="rId189" Type="http://schemas.openxmlformats.org/officeDocument/2006/relationships/oleObject" Target="embeddings/oleObject18.bin"/><Relationship Id="rId219" Type="http://schemas.openxmlformats.org/officeDocument/2006/relationships/oleObject" Target="embeddings/oleObject33.bin"/><Relationship Id="rId3" Type="http://schemas.openxmlformats.org/officeDocument/2006/relationships/styles" Target="styles.xml"/><Relationship Id="rId214" Type="http://schemas.openxmlformats.org/officeDocument/2006/relationships/image" Target="media/image138.wmf"/><Relationship Id="rId230" Type="http://schemas.openxmlformats.org/officeDocument/2006/relationships/image" Target="media/image146.wmf"/><Relationship Id="rId235" Type="http://schemas.microsoft.com/office/2007/relationships/hdphoto" Target="media/hdphoto27.wdp"/><Relationship Id="rId251" Type="http://schemas.openxmlformats.org/officeDocument/2006/relationships/oleObject" Target="embeddings/oleObject47.bin"/><Relationship Id="rId256" Type="http://schemas.openxmlformats.org/officeDocument/2006/relationships/image" Target="media/image159.wmf"/><Relationship Id="rId277" Type="http://schemas.openxmlformats.org/officeDocument/2006/relationships/hyperlink" Target="http://ictech.com.ua/publications/technical-articles/107-formirovanie-steka-mpp-part1" TargetMode="External"/><Relationship Id="rId25" Type="http://schemas.openxmlformats.org/officeDocument/2006/relationships/package" Target="embeddings/_________Microsoft_Visio8.vsdx"/><Relationship Id="rId46" Type="http://schemas.openxmlformats.org/officeDocument/2006/relationships/image" Target="media/image23.png"/><Relationship Id="rId67" Type="http://schemas.openxmlformats.org/officeDocument/2006/relationships/image" Target="media/image36.png"/><Relationship Id="rId116" Type="http://schemas.openxmlformats.org/officeDocument/2006/relationships/image" Target="media/image71.emf"/><Relationship Id="rId137" Type="http://schemas.openxmlformats.org/officeDocument/2006/relationships/image" Target="media/image91.emf"/><Relationship Id="rId158" Type="http://schemas.openxmlformats.org/officeDocument/2006/relationships/image" Target="media/image110.wmf"/><Relationship Id="rId272" Type="http://schemas.openxmlformats.org/officeDocument/2006/relationships/image" Target="media/image167.emf"/><Relationship Id="rId20" Type="http://schemas.openxmlformats.org/officeDocument/2006/relationships/image" Target="media/image7.emf"/><Relationship Id="rId41" Type="http://schemas.openxmlformats.org/officeDocument/2006/relationships/image" Target="media/image19.png"/><Relationship Id="rId62" Type="http://schemas.openxmlformats.org/officeDocument/2006/relationships/image" Target="media/image33.png"/><Relationship Id="rId83" Type="http://schemas.microsoft.com/office/2007/relationships/hdphoto" Target="media/hdphoto16.wdp"/><Relationship Id="rId88" Type="http://schemas.openxmlformats.org/officeDocument/2006/relationships/image" Target="media/image50.png"/><Relationship Id="rId111" Type="http://schemas.openxmlformats.org/officeDocument/2006/relationships/image" Target="media/image66.emf"/><Relationship Id="rId132" Type="http://schemas.microsoft.com/office/2007/relationships/hdphoto" Target="media/hdphoto25.wdp"/><Relationship Id="rId153" Type="http://schemas.openxmlformats.org/officeDocument/2006/relationships/image" Target="media/image107.emf"/><Relationship Id="rId174" Type="http://schemas.openxmlformats.org/officeDocument/2006/relationships/image" Target="media/image118.wmf"/><Relationship Id="rId179" Type="http://schemas.openxmlformats.org/officeDocument/2006/relationships/oleObject" Target="embeddings/oleObject13.bin"/><Relationship Id="rId195" Type="http://schemas.openxmlformats.org/officeDocument/2006/relationships/oleObject" Target="embeddings/oleObject21.bin"/><Relationship Id="rId209" Type="http://schemas.openxmlformats.org/officeDocument/2006/relationships/oleObject" Target="embeddings/oleObject28.bin"/><Relationship Id="rId190" Type="http://schemas.openxmlformats.org/officeDocument/2006/relationships/image" Target="media/image126.wmf"/><Relationship Id="rId204" Type="http://schemas.openxmlformats.org/officeDocument/2006/relationships/image" Target="media/image133.wmf"/><Relationship Id="rId220" Type="http://schemas.openxmlformats.org/officeDocument/2006/relationships/image" Target="media/image141.wmf"/><Relationship Id="rId225" Type="http://schemas.openxmlformats.org/officeDocument/2006/relationships/oleObject" Target="embeddings/oleObject36.bin"/><Relationship Id="rId241" Type="http://schemas.openxmlformats.org/officeDocument/2006/relationships/oleObject" Target="embeddings/oleObject42.bin"/><Relationship Id="rId246" Type="http://schemas.openxmlformats.org/officeDocument/2006/relationships/image" Target="media/image154.wmf"/><Relationship Id="rId267" Type="http://schemas.openxmlformats.org/officeDocument/2006/relationships/oleObject" Target="embeddings/oleObject55.bin"/><Relationship Id="rId288" Type="http://schemas.openxmlformats.org/officeDocument/2006/relationships/theme" Target="theme/theme1.xml"/><Relationship Id="rId15" Type="http://schemas.openxmlformats.org/officeDocument/2006/relationships/package" Target="embeddings/_________Microsoft_Visio3.vsdx"/><Relationship Id="rId36" Type="http://schemas.openxmlformats.org/officeDocument/2006/relationships/image" Target="media/image15.png"/><Relationship Id="rId57" Type="http://schemas.microsoft.com/office/2007/relationships/hdphoto" Target="media/hdphoto6.wdp"/><Relationship Id="rId106" Type="http://schemas.openxmlformats.org/officeDocument/2006/relationships/image" Target="media/image62.jpeg"/><Relationship Id="rId127" Type="http://schemas.openxmlformats.org/officeDocument/2006/relationships/image" Target="media/image82.emf"/><Relationship Id="rId262" Type="http://schemas.openxmlformats.org/officeDocument/2006/relationships/image" Target="media/image162.wmf"/><Relationship Id="rId283" Type="http://schemas.openxmlformats.org/officeDocument/2006/relationships/hyperlink" Target="http://www.ti.com/lsds/ti/processors/dsp/c5000_dsp/c55x/overview.page" TargetMode="External"/><Relationship Id="rId10" Type="http://schemas.openxmlformats.org/officeDocument/2006/relationships/image" Target="media/image2.emf"/><Relationship Id="rId31" Type="http://schemas.openxmlformats.org/officeDocument/2006/relationships/package" Target="embeddings/_________Microsoft_Visio11.vsdx"/><Relationship Id="rId52" Type="http://schemas.openxmlformats.org/officeDocument/2006/relationships/image" Target="media/image27.png"/><Relationship Id="rId73" Type="http://schemas.openxmlformats.org/officeDocument/2006/relationships/image" Target="media/image40.png"/><Relationship Id="rId78" Type="http://schemas.microsoft.com/office/2007/relationships/hdphoto" Target="media/hdphoto14.wdp"/><Relationship Id="rId94" Type="http://schemas.microsoft.com/office/2007/relationships/hdphoto" Target="media/hdphoto20.wdp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image" Target="media/image77.emf"/><Relationship Id="rId143" Type="http://schemas.openxmlformats.org/officeDocument/2006/relationships/image" Target="media/image97.emf"/><Relationship Id="rId148" Type="http://schemas.openxmlformats.org/officeDocument/2006/relationships/image" Target="media/image102.emf"/><Relationship Id="rId164" Type="http://schemas.openxmlformats.org/officeDocument/2006/relationships/image" Target="media/image113.wmf"/><Relationship Id="rId169" Type="http://schemas.openxmlformats.org/officeDocument/2006/relationships/oleObject" Target="embeddings/oleObject8.bin"/><Relationship Id="rId185" Type="http://schemas.openxmlformats.org/officeDocument/2006/relationships/oleObject" Target="embeddings/oleObject16.bin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80" Type="http://schemas.openxmlformats.org/officeDocument/2006/relationships/image" Target="media/image121.wmf"/><Relationship Id="rId210" Type="http://schemas.openxmlformats.org/officeDocument/2006/relationships/image" Target="media/image136.wmf"/><Relationship Id="rId215" Type="http://schemas.openxmlformats.org/officeDocument/2006/relationships/oleObject" Target="embeddings/oleObject31.bin"/><Relationship Id="rId236" Type="http://schemas.openxmlformats.org/officeDocument/2006/relationships/image" Target="media/image149.wmf"/><Relationship Id="rId257" Type="http://schemas.openxmlformats.org/officeDocument/2006/relationships/oleObject" Target="embeddings/oleObject50.bin"/><Relationship Id="rId278" Type="http://schemas.openxmlformats.org/officeDocument/2006/relationships/hyperlink" Target="http://www.icd.com.au/articles/Stackup_Planning_AN2011_2.pdf" TargetMode="External"/><Relationship Id="rId26" Type="http://schemas.openxmlformats.org/officeDocument/2006/relationships/image" Target="media/image10.emf"/><Relationship Id="rId231" Type="http://schemas.openxmlformats.org/officeDocument/2006/relationships/oleObject" Target="embeddings/oleObject39.bin"/><Relationship Id="rId252" Type="http://schemas.openxmlformats.org/officeDocument/2006/relationships/image" Target="media/image157.wmf"/><Relationship Id="rId273" Type="http://schemas.openxmlformats.org/officeDocument/2006/relationships/package" Target="embeddings/_________Microsoft_Visio14.vsdx"/><Relationship Id="rId47" Type="http://schemas.openxmlformats.org/officeDocument/2006/relationships/image" Target="media/image24.png"/><Relationship Id="rId68" Type="http://schemas.openxmlformats.org/officeDocument/2006/relationships/image" Target="media/image37.png"/><Relationship Id="rId89" Type="http://schemas.microsoft.com/office/2007/relationships/hdphoto" Target="media/hdphoto18.wdp"/><Relationship Id="rId112" Type="http://schemas.openxmlformats.org/officeDocument/2006/relationships/image" Target="media/image67.emf"/><Relationship Id="rId133" Type="http://schemas.openxmlformats.org/officeDocument/2006/relationships/image" Target="media/image87.emf"/><Relationship Id="rId154" Type="http://schemas.openxmlformats.org/officeDocument/2006/relationships/image" Target="media/image108.wmf"/><Relationship Id="rId175" Type="http://schemas.openxmlformats.org/officeDocument/2006/relationships/oleObject" Target="embeddings/oleObject11.bin"/><Relationship Id="rId196" Type="http://schemas.openxmlformats.org/officeDocument/2006/relationships/image" Target="media/image129.wmf"/><Relationship Id="rId200" Type="http://schemas.openxmlformats.org/officeDocument/2006/relationships/image" Target="media/image131.wmf"/><Relationship Id="rId16" Type="http://schemas.openxmlformats.org/officeDocument/2006/relationships/image" Target="media/image5.emf"/><Relationship Id="rId221" Type="http://schemas.openxmlformats.org/officeDocument/2006/relationships/oleObject" Target="embeddings/oleObject34.bin"/><Relationship Id="rId242" Type="http://schemas.openxmlformats.org/officeDocument/2006/relationships/image" Target="media/image152.wmf"/><Relationship Id="rId263" Type="http://schemas.openxmlformats.org/officeDocument/2006/relationships/oleObject" Target="embeddings/oleObject53.bin"/><Relationship Id="rId284" Type="http://schemas.openxmlformats.org/officeDocument/2006/relationships/hyperlink" Target="http://www.ti.com/lsds/ti/analog/webench/power.page" TargetMode="External"/><Relationship Id="rId37" Type="http://schemas.openxmlformats.org/officeDocument/2006/relationships/image" Target="media/image16.png"/><Relationship Id="rId58" Type="http://schemas.openxmlformats.org/officeDocument/2006/relationships/image" Target="media/image31.png"/><Relationship Id="rId79" Type="http://schemas.openxmlformats.org/officeDocument/2006/relationships/image" Target="media/image44.png"/><Relationship Id="rId102" Type="http://schemas.openxmlformats.org/officeDocument/2006/relationships/image" Target="media/image60.png"/><Relationship Id="rId123" Type="http://schemas.openxmlformats.org/officeDocument/2006/relationships/image" Target="media/image78.emf"/><Relationship Id="rId144" Type="http://schemas.openxmlformats.org/officeDocument/2006/relationships/image" Target="media/image98.emf"/><Relationship Id="rId90" Type="http://schemas.openxmlformats.org/officeDocument/2006/relationships/image" Target="media/image51.png"/><Relationship Id="rId165" Type="http://schemas.openxmlformats.org/officeDocument/2006/relationships/oleObject" Target="embeddings/oleObject6.bin"/><Relationship Id="rId186" Type="http://schemas.openxmlformats.org/officeDocument/2006/relationships/image" Target="media/image124.wmf"/><Relationship Id="rId211" Type="http://schemas.openxmlformats.org/officeDocument/2006/relationships/oleObject" Target="embeddings/oleObject29.bin"/><Relationship Id="rId232" Type="http://schemas.openxmlformats.org/officeDocument/2006/relationships/image" Target="media/image147.png"/><Relationship Id="rId253" Type="http://schemas.openxmlformats.org/officeDocument/2006/relationships/oleObject" Target="embeddings/oleObject48.bin"/><Relationship Id="rId274" Type="http://schemas.openxmlformats.org/officeDocument/2006/relationships/hyperlink" Target="https://www.neva-pl.ru/catalog/bortovye_kompyutery/" TargetMode="External"/><Relationship Id="rId27" Type="http://schemas.openxmlformats.org/officeDocument/2006/relationships/package" Target="embeddings/_________Microsoft_Visio9.vsdx"/><Relationship Id="rId48" Type="http://schemas.microsoft.com/office/2007/relationships/hdphoto" Target="media/hdphoto3.wdp"/><Relationship Id="rId69" Type="http://schemas.openxmlformats.org/officeDocument/2006/relationships/image" Target="media/image38.jpeg"/><Relationship Id="rId113" Type="http://schemas.openxmlformats.org/officeDocument/2006/relationships/image" Target="media/image68.emf"/><Relationship Id="rId134" Type="http://schemas.openxmlformats.org/officeDocument/2006/relationships/image" Target="media/image88.emf"/><Relationship Id="rId80" Type="http://schemas.openxmlformats.org/officeDocument/2006/relationships/image" Target="media/image45.png"/><Relationship Id="rId155" Type="http://schemas.openxmlformats.org/officeDocument/2006/relationships/oleObject" Target="embeddings/oleObject1.bin"/><Relationship Id="rId176" Type="http://schemas.openxmlformats.org/officeDocument/2006/relationships/image" Target="media/image119.wmf"/><Relationship Id="rId197" Type="http://schemas.openxmlformats.org/officeDocument/2006/relationships/oleObject" Target="embeddings/oleObject22.bin"/><Relationship Id="rId201" Type="http://schemas.openxmlformats.org/officeDocument/2006/relationships/oleObject" Target="embeddings/oleObject24.bin"/><Relationship Id="rId222" Type="http://schemas.openxmlformats.org/officeDocument/2006/relationships/image" Target="media/image142.wmf"/><Relationship Id="rId243" Type="http://schemas.openxmlformats.org/officeDocument/2006/relationships/oleObject" Target="embeddings/oleObject43.bin"/><Relationship Id="rId264" Type="http://schemas.openxmlformats.org/officeDocument/2006/relationships/image" Target="media/image163.wmf"/><Relationship Id="rId285" Type="http://schemas.openxmlformats.org/officeDocument/2006/relationships/footer" Target="footer1.xml"/><Relationship Id="rId17" Type="http://schemas.openxmlformats.org/officeDocument/2006/relationships/package" Target="embeddings/_________Microsoft_Visio4.vsdx"/><Relationship Id="rId38" Type="http://schemas.openxmlformats.org/officeDocument/2006/relationships/image" Target="media/image17.png"/><Relationship Id="rId59" Type="http://schemas.microsoft.com/office/2007/relationships/hdphoto" Target="media/hdphoto7.wdp"/><Relationship Id="rId103" Type="http://schemas.microsoft.com/office/2007/relationships/hdphoto" Target="media/hdphoto22.wdp"/><Relationship Id="rId124" Type="http://schemas.openxmlformats.org/officeDocument/2006/relationships/image" Target="media/image79.png"/><Relationship Id="rId70" Type="http://schemas.microsoft.com/office/2007/relationships/hdphoto" Target="media/hdphoto11.wdp"/><Relationship Id="rId91" Type="http://schemas.microsoft.com/office/2007/relationships/hdphoto" Target="media/hdphoto19.wdp"/><Relationship Id="rId145" Type="http://schemas.openxmlformats.org/officeDocument/2006/relationships/image" Target="media/image99.emf"/><Relationship Id="rId166" Type="http://schemas.openxmlformats.org/officeDocument/2006/relationships/image" Target="media/image114.wmf"/><Relationship Id="rId187" Type="http://schemas.openxmlformats.org/officeDocument/2006/relationships/oleObject" Target="embeddings/oleObject17.bin"/><Relationship Id="rId1" Type="http://schemas.openxmlformats.org/officeDocument/2006/relationships/customXml" Target="../customXml/item1.xml"/><Relationship Id="rId212" Type="http://schemas.openxmlformats.org/officeDocument/2006/relationships/image" Target="media/image137.wmf"/><Relationship Id="rId233" Type="http://schemas.microsoft.com/office/2007/relationships/hdphoto" Target="media/hdphoto26.wdp"/><Relationship Id="rId254" Type="http://schemas.openxmlformats.org/officeDocument/2006/relationships/image" Target="media/image158.wmf"/><Relationship Id="rId28" Type="http://schemas.openxmlformats.org/officeDocument/2006/relationships/image" Target="media/image11.emf"/><Relationship Id="rId49" Type="http://schemas.openxmlformats.org/officeDocument/2006/relationships/image" Target="media/image25.jpeg"/><Relationship Id="rId114" Type="http://schemas.openxmlformats.org/officeDocument/2006/relationships/image" Target="media/image69.emf"/><Relationship Id="rId275" Type="http://schemas.openxmlformats.org/officeDocument/2006/relationships/hyperlink" Target="https://www.altera.com/content/dam/altera-www/global/en_US/pdfs/literature/an/an114.pdf" TargetMode="External"/><Relationship Id="rId60" Type="http://schemas.openxmlformats.org/officeDocument/2006/relationships/image" Target="media/image32.png"/><Relationship Id="rId81" Type="http://schemas.microsoft.com/office/2007/relationships/hdphoto" Target="media/hdphoto15.wdp"/><Relationship Id="rId135" Type="http://schemas.openxmlformats.org/officeDocument/2006/relationships/image" Target="media/image89.emf"/><Relationship Id="rId156" Type="http://schemas.openxmlformats.org/officeDocument/2006/relationships/image" Target="media/image109.wmf"/><Relationship Id="rId177" Type="http://schemas.openxmlformats.org/officeDocument/2006/relationships/oleObject" Target="embeddings/oleObject12.bin"/><Relationship Id="rId198" Type="http://schemas.openxmlformats.org/officeDocument/2006/relationships/image" Target="media/image130.wmf"/><Relationship Id="rId202" Type="http://schemas.openxmlformats.org/officeDocument/2006/relationships/image" Target="media/image132.wmf"/><Relationship Id="rId223" Type="http://schemas.openxmlformats.org/officeDocument/2006/relationships/oleObject" Target="embeddings/oleObject35.bin"/><Relationship Id="rId244" Type="http://schemas.openxmlformats.org/officeDocument/2006/relationships/image" Target="media/image153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BSUIR\&#1059;&#1095;&#1077;&#1073;&#1085;&#1072;&#1103;%20&#1087;&#1088;&#1072;&#1082;&#1090;&#1080;&#1082;&#1072;\Pentium%204\kurs_templat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30FC8B-1914-4D68-8668-18249EDB62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kurs_template</Template>
  <TotalTime>6669</TotalTime>
  <Pages>1</Pages>
  <Words>16425</Words>
  <Characters>93626</Characters>
  <Application>Microsoft Office Word</Application>
  <DocSecurity>0</DocSecurity>
  <Lines>780</Lines>
  <Paragraphs>219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Курсовое проектирование</vt:lpstr>
      <vt:lpstr>Курсовое проектирование</vt:lpstr>
    </vt:vector>
  </TitlesOfParts>
  <Company>BSUIR</Company>
  <LinksUpToDate>false</LinksUpToDate>
  <CharactersWithSpaces>109832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Курсовое проектирование</dc:title>
  <dc:subject/>
  <dc:creator>Victor Grigoryev</dc:creator>
  <cp:keywords>САПР ЭВС</cp:keywords>
  <dc:description/>
  <cp:lastModifiedBy>Victor Grigoryev</cp:lastModifiedBy>
  <cp:revision>100</cp:revision>
  <cp:lastPrinted>2016-12-20T19:25:00Z</cp:lastPrinted>
  <dcterms:created xsi:type="dcterms:W3CDTF">2015-09-10T20:24:00Z</dcterms:created>
  <dcterms:modified xsi:type="dcterms:W3CDTF">2017-05-15T20:01:00Z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